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Pr="00B7098E" w:rsidRDefault="003A7E39" w:rsidP="00E4618A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4C64BC" w:rsidRPr="00B7098E" w:rsidRDefault="009B560D" w:rsidP="00E4618A">
      <w:pPr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noProof/>
          <w:color w:val="000000" w:themeColor="text1"/>
          <w:lang w:eastAsia="ru-RU"/>
        </w:rPr>
        <w:drawing>
          <wp:anchor distT="0" distB="0" distL="114300" distR="114300" simplePos="0" relativeHeight="251657728" behindDoc="1" locked="0" layoutInCell="1" allowOverlap="0" wp14:anchorId="0E2FEA15" wp14:editId="5F33D2B6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FB26F1" w:rsidP="00E4618A">
      <w:pPr>
        <w:pStyle w:val="3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>Лабораторная работа</w:t>
      </w:r>
      <w:r w:rsidR="009514AA" w:rsidRPr="00B7098E">
        <w:rPr>
          <w:rFonts w:asciiTheme="majorHAnsi" w:hAnsiTheme="majorHAnsi"/>
          <w:color w:val="000000" w:themeColor="text1"/>
        </w:rPr>
        <w:t xml:space="preserve"> № </w:t>
      </w:r>
      <w:r w:rsidR="00445518">
        <w:rPr>
          <w:rFonts w:asciiTheme="majorHAnsi" w:hAnsiTheme="majorHAnsi"/>
          <w:color w:val="000000" w:themeColor="text1"/>
        </w:rPr>
        <w:t>5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B7098E" w:rsidRDefault="00445518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Шаблоны</w:t>
      </w:r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9B560D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noProof/>
                <w:color w:val="000000" w:themeColor="text1"/>
                <w:lang w:eastAsia="ru-RU"/>
              </w:rPr>
              <w:drawing>
                <wp:inline distT="0" distB="0" distL="0" distR="0" wp14:anchorId="62277AF7" wp14:editId="1FA53052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Демидович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A501C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  <w:r w:rsidR="00795476">
              <w:rPr>
                <w:rFonts w:asciiTheme="majorHAnsi" w:hAnsiTheme="majorHAnsi"/>
                <w:color w:val="000000" w:themeColor="text1"/>
                <w:lang w:val="en-US"/>
              </w:rPr>
              <w:t>;8</w:t>
            </w:r>
            <w:r w:rsidR="00EA501C">
              <w:rPr>
                <w:rFonts w:asciiTheme="majorHAnsi" w:hAnsiTheme="majorHAnsi"/>
                <w:color w:val="000000" w:themeColor="text1"/>
              </w:rPr>
              <w:t>а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Еланцева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r w:rsidR="0076240C">
              <w:rPr>
                <w:rFonts w:asciiTheme="majorHAnsi" w:hAnsiTheme="majorHAnsi"/>
                <w:color w:val="000000" w:themeColor="text1"/>
              </w:rPr>
              <w:t>Лисицин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A74C29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1F38A0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F907DE" w:rsidRDefault="001F38A0" w:rsidP="001F38A0">
      <w:pPr>
        <w:pStyle w:val="af1"/>
      </w:pPr>
      <w:r>
        <w:t>Путем модификации программ, разработанных в лабораторных работах № 3, 4, разработать шаблон контейнера для хранения объектов классов, реализующих геометрические фигуры.</w:t>
      </w:r>
    </w:p>
    <w:p w:rsidR="007C3807" w:rsidRPr="001F38A0" w:rsidRDefault="007C3807" w:rsidP="00F907DE">
      <w:pPr>
        <w:pStyle w:val="af1"/>
        <w:rPr>
          <w:b/>
          <w:color w:val="000000"/>
          <w:sz w:val="28"/>
          <w:szCs w:val="27"/>
        </w:rPr>
      </w:pPr>
      <w:r w:rsidRPr="001F38A0">
        <w:t>Реализацию класса-контейнера поместить в отдельный ф</w:t>
      </w:r>
      <w:r w:rsidR="0084518F" w:rsidRPr="001F38A0">
        <w:t>айл. Раз</w:t>
      </w:r>
      <w:r w:rsidRPr="001F38A0">
        <w:t xml:space="preserve">работать функцию, демонстрирующую поведение объекта-контейнера с несколькими объектами-фигурами. </w:t>
      </w:r>
    </w:p>
    <w:p w:rsidR="00216E6A" w:rsidRDefault="00216E6A" w:rsidP="005F39CD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Описание </w:t>
      </w:r>
      <w:r w:rsidR="005F39CD">
        <w:rPr>
          <w:b/>
          <w:color w:val="000000"/>
          <w:sz w:val="28"/>
          <w:szCs w:val="27"/>
        </w:rPr>
        <w:t>разработанного класса</w:t>
      </w: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 xml:space="preserve">Класс </w:t>
      </w:r>
      <w:r>
        <w:rPr>
          <w:b/>
          <w:color w:val="000000"/>
          <w:szCs w:val="27"/>
          <w:lang w:val="en-US"/>
        </w:rPr>
        <w:t>Triangle - "</w:t>
      </w:r>
      <w:r>
        <w:rPr>
          <w:b/>
          <w:color w:val="000000"/>
          <w:szCs w:val="27"/>
        </w:rPr>
        <w:t>Фигура</w:t>
      </w:r>
      <w:r>
        <w:rPr>
          <w:b/>
          <w:color w:val="000000"/>
          <w:szCs w:val="27"/>
          <w:lang w:val="en-US"/>
        </w:rPr>
        <w:t>"</w:t>
      </w:r>
    </w:p>
    <w:p w:rsidR="001F38A0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Открытая часть:</w:t>
      </w:r>
    </w:p>
    <w:p w:rsidR="001F38A0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Чисто виртуальная функция </w:t>
      </w:r>
      <w:proofErr w:type="gramStart"/>
      <w:r>
        <w:rPr>
          <w:color w:val="000000"/>
          <w:szCs w:val="27"/>
          <w:lang w:val="en-US"/>
        </w:rPr>
        <w:t>Draw</w:t>
      </w:r>
      <w:r w:rsidRPr="00AB7173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AB7173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функция рисования</w:t>
      </w:r>
    </w:p>
    <w:p w:rsidR="001F38A0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Чисто виртуальная функция </w:t>
      </w:r>
      <w:proofErr w:type="gramStart"/>
      <w:r>
        <w:rPr>
          <w:color w:val="000000"/>
          <w:szCs w:val="27"/>
          <w:lang w:val="en-US"/>
        </w:rPr>
        <w:t>load</w:t>
      </w:r>
      <w:r w:rsidRPr="00AB7173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const</w:t>
      </w:r>
      <w:r w:rsidRPr="00AB7173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char</w:t>
      </w:r>
      <w:r w:rsidRPr="00AB7173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name</w:t>
      </w:r>
      <w:r w:rsidRPr="00AB7173">
        <w:rPr>
          <w:color w:val="000000"/>
          <w:szCs w:val="27"/>
        </w:rPr>
        <w:t xml:space="preserve">[]) - </w:t>
      </w:r>
      <w:r>
        <w:rPr>
          <w:color w:val="000000"/>
          <w:szCs w:val="27"/>
        </w:rPr>
        <w:t>функция чтения из файла</w:t>
      </w:r>
    </w:p>
    <w:p w:rsidR="001F38A0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Чисто виртуальная функция </w:t>
      </w:r>
      <w:proofErr w:type="gramStart"/>
      <w:r>
        <w:rPr>
          <w:color w:val="000000"/>
          <w:szCs w:val="27"/>
          <w:lang w:val="en-US"/>
        </w:rPr>
        <w:t>save</w:t>
      </w:r>
      <w:r w:rsidRPr="00AB7173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const</w:t>
      </w:r>
      <w:r w:rsidRPr="00AB7173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char</w:t>
      </w:r>
      <w:r w:rsidRPr="00AB7173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name</w:t>
      </w:r>
      <w:r w:rsidRPr="00AB7173">
        <w:rPr>
          <w:color w:val="000000"/>
          <w:szCs w:val="27"/>
        </w:rPr>
        <w:t xml:space="preserve">[]) - </w:t>
      </w:r>
      <w:r>
        <w:rPr>
          <w:color w:val="000000"/>
          <w:szCs w:val="27"/>
        </w:rPr>
        <w:t>функция сохранения в файл</w:t>
      </w:r>
    </w:p>
    <w:p w:rsidR="001F38A0" w:rsidRDefault="001F38A0" w:rsidP="001F38A0">
      <w:pPr>
        <w:pStyle w:val="af1"/>
        <w:rPr>
          <w:color w:val="000000"/>
          <w:szCs w:val="27"/>
        </w:rPr>
      </w:pPr>
    </w:p>
    <w:p w:rsidR="001F38A0" w:rsidRPr="006265A5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Класс </w:t>
      </w:r>
      <w:r>
        <w:rPr>
          <w:b/>
          <w:color w:val="000000"/>
          <w:szCs w:val="27"/>
          <w:lang w:val="en-US"/>
        </w:rPr>
        <w:t>brush</w:t>
      </w:r>
      <w:r w:rsidRPr="00AB7173">
        <w:rPr>
          <w:b/>
          <w:color w:val="000000"/>
          <w:szCs w:val="27"/>
        </w:rPr>
        <w:t xml:space="preserve"> - </w:t>
      </w:r>
      <w:r>
        <w:rPr>
          <w:b/>
          <w:color w:val="000000"/>
          <w:szCs w:val="27"/>
        </w:rPr>
        <w:t>"Закрашенный"</w:t>
      </w:r>
    </w:p>
    <w:p w:rsidR="001F38A0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Защищенная часть:</w:t>
      </w:r>
    </w:p>
    <w:p w:rsidR="001F38A0" w:rsidRPr="00495BFF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Массив цветов </w:t>
      </w:r>
      <w:r>
        <w:rPr>
          <w:color w:val="000000"/>
          <w:szCs w:val="27"/>
          <w:lang w:val="en-US"/>
        </w:rPr>
        <w:t>bcolor</w:t>
      </w:r>
      <w:r>
        <w:rPr>
          <w:color w:val="000000"/>
          <w:szCs w:val="27"/>
        </w:rPr>
        <w:t xml:space="preserve"> - цвет закраски</w:t>
      </w:r>
    </w:p>
    <w:p w:rsidR="001F38A0" w:rsidRPr="00495BFF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Целочисленная </w:t>
      </w:r>
      <w:r>
        <w:rPr>
          <w:color w:val="000000"/>
          <w:szCs w:val="27"/>
          <w:lang w:val="en-US"/>
        </w:rPr>
        <w:t>bstyle</w:t>
      </w:r>
      <w:r w:rsidRPr="00495BFF">
        <w:rPr>
          <w:color w:val="000000"/>
          <w:szCs w:val="27"/>
        </w:rPr>
        <w:t xml:space="preserve"> - </w:t>
      </w:r>
      <w:r>
        <w:rPr>
          <w:color w:val="000000"/>
          <w:szCs w:val="27"/>
        </w:rPr>
        <w:t>стиль закраски</w:t>
      </w:r>
    </w:p>
    <w:p w:rsidR="001F38A0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Открытая часть: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  <w:t>Конструктор</w:t>
      </w:r>
      <w:r w:rsidRPr="006265A5">
        <w:rPr>
          <w:color w:val="000000"/>
          <w:szCs w:val="27"/>
        </w:rPr>
        <w:t xml:space="preserve"> </w:t>
      </w:r>
      <w:proofErr w:type="gramStart"/>
      <w:r>
        <w:rPr>
          <w:color w:val="000000"/>
          <w:szCs w:val="27"/>
          <w:lang w:val="en-US"/>
        </w:rPr>
        <w:t>brush</w:t>
      </w:r>
      <w:r w:rsidRPr="006265A5">
        <w:rPr>
          <w:color w:val="000000"/>
          <w:szCs w:val="27"/>
        </w:rPr>
        <w:t>(</w:t>
      </w:r>
      <w:proofErr w:type="gramEnd"/>
      <w:r w:rsidRPr="006265A5">
        <w:rPr>
          <w:color w:val="000000"/>
          <w:szCs w:val="27"/>
        </w:rPr>
        <w:t>)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setBStyle</w:t>
      </w:r>
      <w:r w:rsidRPr="006265A5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new</w:t>
      </w:r>
      <w:r w:rsidRPr="006265A5">
        <w:rPr>
          <w:color w:val="000000"/>
          <w:szCs w:val="27"/>
        </w:rPr>
        <w:t>_</w:t>
      </w:r>
      <w:r>
        <w:rPr>
          <w:color w:val="000000"/>
          <w:szCs w:val="27"/>
          <w:lang w:val="en-US"/>
        </w:rPr>
        <w:t>bstyle</w:t>
      </w:r>
      <w:r w:rsidRPr="006265A5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задание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стиля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закраски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getBStyle</w:t>
      </w:r>
      <w:r w:rsidRPr="006265A5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6265A5">
        <w:rPr>
          <w:color w:val="000000"/>
          <w:szCs w:val="27"/>
        </w:rPr>
        <w:t xml:space="preserve"> &amp;</w:t>
      </w:r>
      <w:r>
        <w:rPr>
          <w:color w:val="000000"/>
          <w:szCs w:val="27"/>
          <w:lang w:val="en-US"/>
        </w:rPr>
        <w:t>curr</w:t>
      </w:r>
      <w:r w:rsidRPr="006265A5">
        <w:rPr>
          <w:color w:val="000000"/>
          <w:szCs w:val="27"/>
        </w:rPr>
        <w:t>_</w:t>
      </w:r>
      <w:r>
        <w:rPr>
          <w:color w:val="000000"/>
          <w:szCs w:val="27"/>
          <w:lang w:val="en-US"/>
        </w:rPr>
        <w:t>bstyle</w:t>
      </w:r>
      <w:r w:rsidRPr="006265A5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взятие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стиля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закраски</w:t>
      </w:r>
    </w:p>
    <w:p w:rsidR="001F38A0" w:rsidRPr="00273B76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setBColor(</w:t>
      </w:r>
      <w:proofErr w:type="gramEnd"/>
      <w:r>
        <w:rPr>
          <w:color w:val="000000"/>
          <w:szCs w:val="27"/>
          <w:lang w:val="en-US"/>
        </w:rPr>
        <w:t xml:space="preserve">COLORREF new_bcolor) - </w:t>
      </w:r>
      <w:r>
        <w:rPr>
          <w:color w:val="000000"/>
          <w:szCs w:val="27"/>
        </w:rPr>
        <w:t>взятие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цвета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закраски</w:t>
      </w:r>
    </w:p>
    <w:p w:rsidR="001F38A0" w:rsidRPr="00273B76" w:rsidRDefault="001F38A0" w:rsidP="001F38A0">
      <w:pPr>
        <w:pStyle w:val="af1"/>
        <w:rPr>
          <w:color w:val="000000"/>
          <w:szCs w:val="27"/>
          <w:lang w:val="en-US"/>
        </w:rPr>
      </w:pPr>
      <w:r w:rsidRPr="006265A5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getBColor(</w:t>
      </w:r>
      <w:proofErr w:type="gramEnd"/>
      <w:r>
        <w:rPr>
          <w:color w:val="000000"/>
          <w:szCs w:val="27"/>
          <w:lang w:val="en-US"/>
        </w:rPr>
        <w:t>COLORREF &amp;curr_bcolor)</w:t>
      </w:r>
      <w:r w:rsidRPr="00273B76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задание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цвета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закраски</w:t>
      </w:r>
    </w:p>
    <w:p w:rsidR="001F38A0" w:rsidRDefault="001F38A0" w:rsidP="001F38A0">
      <w:pPr>
        <w:pStyle w:val="af1"/>
        <w:rPr>
          <w:color w:val="000000"/>
          <w:szCs w:val="27"/>
          <w:lang w:val="en-US"/>
        </w:rPr>
      </w:pPr>
      <w:r w:rsidRPr="006265A5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save</w:t>
      </w:r>
      <w:r w:rsidRPr="006265A5">
        <w:rPr>
          <w:color w:val="000000"/>
          <w:szCs w:val="27"/>
          <w:lang w:val="en-US"/>
        </w:rPr>
        <w:t>(</w:t>
      </w:r>
      <w:proofErr w:type="gramEnd"/>
      <w:r>
        <w:rPr>
          <w:color w:val="000000"/>
          <w:szCs w:val="27"/>
          <w:lang w:val="en-US"/>
        </w:rPr>
        <w:t>const</w:t>
      </w:r>
      <w:r w:rsidRPr="006265A5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char</w:t>
      </w:r>
      <w:r w:rsidRPr="006265A5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name</w:t>
      </w:r>
      <w:r w:rsidRPr="006265A5">
        <w:rPr>
          <w:color w:val="000000"/>
          <w:szCs w:val="27"/>
          <w:lang w:val="en-US"/>
        </w:rPr>
        <w:t>[])</w:t>
      </w:r>
    </w:p>
    <w:p w:rsidR="001F38A0" w:rsidRPr="006265A5" w:rsidRDefault="001F38A0" w:rsidP="001F38A0">
      <w:pPr>
        <w:pStyle w:val="af1"/>
        <w:rPr>
          <w:color w:val="000000"/>
          <w:szCs w:val="27"/>
          <w:lang w:val="en-US"/>
        </w:rPr>
      </w:pPr>
      <w:r w:rsidRPr="006265A5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load</w:t>
      </w:r>
      <w:r w:rsidRPr="00273B76">
        <w:rPr>
          <w:color w:val="000000"/>
          <w:szCs w:val="27"/>
          <w:lang w:val="en-US"/>
        </w:rPr>
        <w:t>(</w:t>
      </w:r>
      <w:proofErr w:type="gramEnd"/>
      <w:r>
        <w:rPr>
          <w:color w:val="000000"/>
          <w:szCs w:val="27"/>
          <w:lang w:val="en-US"/>
        </w:rPr>
        <w:t>const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char</w:t>
      </w:r>
      <w:r w:rsidRPr="00273B76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name</w:t>
      </w:r>
      <w:r w:rsidRPr="00273B76">
        <w:rPr>
          <w:color w:val="000000"/>
          <w:szCs w:val="27"/>
          <w:lang w:val="en-US"/>
        </w:rPr>
        <w:t>[])</w:t>
      </w:r>
    </w:p>
    <w:p w:rsidR="001F38A0" w:rsidRPr="006265A5" w:rsidRDefault="001F38A0" w:rsidP="001F38A0">
      <w:pPr>
        <w:pStyle w:val="af1"/>
        <w:rPr>
          <w:color w:val="000000"/>
          <w:szCs w:val="27"/>
          <w:lang w:val="en-US"/>
        </w:rPr>
      </w:pPr>
    </w:p>
    <w:p w:rsidR="001F38A0" w:rsidRPr="00F904B4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Класс </w:t>
      </w:r>
      <w:r>
        <w:rPr>
          <w:b/>
          <w:color w:val="000000"/>
          <w:szCs w:val="27"/>
          <w:lang w:val="en-US"/>
        </w:rPr>
        <w:t>contour</w:t>
      </w:r>
      <w:r w:rsidRPr="00AB7173">
        <w:rPr>
          <w:b/>
          <w:color w:val="000000"/>
          <w:szCs w:val="27"/>
        </w:rPr>
        <w:t xml:space="preserve"> - "</w:t>
      </w:r>
      <w:r>
        <w:rPr>
          <w:b/>
          <w:color w:val="000000"/>
          <w:szCs w:val="27"/>
        </w:rPr>
        <w:t>Фигура-контур</w:t>
      </w:r>
      <w:r w:rsidRPr="00AB7173">
        <w:rPr>
          <w:b/>
          <w:color w:val="000000"/>
          <w:szCs w:val="27"/>
        </w:rPr>
        <w:t>"</w:t>
      </w:r>
      <w:r>
        <w:rPr>
          <w:b/>
          <w:color w:val="000000"/>
          <w:szCs w:val="27"/>
        </w:rPr>
        <w:t xml:space="preserve"> - наследник </w:t>
      </w:r>
      <w:r>
        <w:rPr>
          <w:b/>
          <w:color w:val="000000"/>
          <w:szCs w:val="27"/>
          <w:lang w:val="en-US"/>
        </w:rPr>
        <w:t>Triangle</w:t>
      </w:r>
    </w:p>
    <w:p w:rsidR="001F38A0" w:rsidRPr="00ED1360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Защищенная</w:t>
      </w:r>
      <w:r w:rsidRPr="006265A5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</w:rPr>
        <w:t>часть</w:t>
      </w:r>
      <w:r w:rsidRPr="00ED1360">
        <w:rPr>
          <w:b/>
          <w:color w:val="000000"/>
          <w:szCs w:val="27"/>
          <w:lang w:val="en-US"/>
        </w:rPr>
        <w:t>:</w:t>
      </w:r>
    </w:p>
    <w:p w:rsidR="001F38A0" w:rsidRPr="002508FE" w:rsidRDefault="001F38A0" w:rsidP="001F38A0">
      <w:pPr>
        <w:pStyle w:val="af1"/>
        <w:rPr>
          <w:color w:val="000000"/>
          <w:szCs w:val="27"/>
        </w:rPr>
      </w:pPr>
      <w:r w:rsidRPr="00ED1360">
        <w:rPr>
          <w:b/>
          <w:color w:val="000000"/>
          <w:szCs w:val="27"/>
          <w:lang w:val="en-US"/>
        </w:rPr>
        <w:tab/>
      </w:r>
      <w:r w:rsidR="002508FE">
        <w:rPr>
          <w:color w:val="000000"/>
          <w:szCs w:val="27"/>
        </w:rPr>
        <w:t>Массив цветов</w:t>
      </w:r>
      <w:r w:rsidR="002508FE" w:rsidRPr="001557F7">
        <w:rPr>
          <w:color w:val="000000"/>
          <w:szCs w:val="27"/>
        </w:rPr>
        <w:t xml:space="preserve"> </w:t>
      </w:r>
      <w:r w:rsidR="002508FE">
        <w:rPr>
          <w:color w:val="000000"/>
          <w:szCs w:val="27"/>
          <w:lang w:val="en-US"/>
        </w:rPr>
        <w:t>color</w:t>
      </w:r>
      <w:r w:rsidR="002508FE" w:rsidRPr="001557F7">
        <w:rPr>
          <w:color w:val="000000"/>
          <w:szCs w:val="27"/>
        </w:rPr>
        <w:t xml:space="preserve"> – цвет </w:t>
      </w:r>
      <w:r w:rsidR="002508FE">
        <w:rPr>
          <w:color w:val="000000"/>
          <w:szCs w:val="27"/>
        </w:rPr>
        <w:t>контура</w:t>
      </w:r>
    </w:p>
    <w:p w:rsidR="001F38A0" w:rsidRPr="002508FE" w:rsidRDefault="002508FE" w:rsidP="001F38A0">
      <w:pPr>
        <w:pStyle w:val="af1"/>
        <w:rPr>
          <w:color w:val="000000"/>
          <w:szCs w:val="27"/>
        </w:rPr>
      </w:pPr>
      <w:r w:rsidRPr="001557F7">
        <w:rPr>
          <w:color w:val="000000"/>
          <w:szCs w:val="27"/>
        </w:rPr>
        <w:tab/>
      </w:r>
      <w:r>
        <w:rPr>
          <w:color w:val="000000"/>
          <w:szCs w:val="27"/>
          <w:lang w:val="en-US"/>
        </w:rPr>
        <w:t>int</w:t>
      </w:r>
      <w:r w:rsidRPr="001557F7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style</w:t>
      </w:r>
      <w:r w:rsidRPr="001557F7">
        <w:rPr>
          <w:color w:val="000000"/>
          <w:szCs w:val="27"/>
        </w:rPr>
        <w:t xml:space="preserve">, </w:t>
      </w:r>
      <w:r>
        <w:rPr>
          <w:color w:val="000000"/>
          <w:szCs w:val="27"/>
          <w:lang w:val="en-US"/>
        </w:rPr>
        <w:t>border</w:t>
      </w:r>
      <w:r w:rsidRPr="001557F7">
        <w:rPr>
          <w:color w:val="000000"/>
          <w:szCs w:val="27"/>
        </w:rPr>
        <w:t xml:space="preserve"> – стиль </w:t>
      </w:r>
      <w:r>
        <w:rPr>
          <w:color w:val="000000"/>
          <w:szCs w:val="27"/>
        </w:rPr>
        <w:t>и толщина контура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 w:rsidRPr="001557F7">
        <w:rPr>
          <w:color w:val="000000"/>
          <w:szCs w:val="27"/>
        </w:rPr>
        <w:tab/>
      </w:r>
      <w:r w:rsidRPr="00ED1360">
        <w:rPr>
          <w:color w:val="000000"/>
          <w:szCs w:val="27"/>
          <w:lang w:val="en-US"/>
        </w:rPr>
        <w:t>POINT</w:t>
      </w:r>
      <w:r w:rsidRPr="006265A5">
        <w:rPr>
          <w:color w:val="000000"/>
          <w:szCs w:val="27"/>
        </w:rPr>
        <w:t xml:space="preserve"> </w:t>
      </w:r>
      <w:proofErr w:type="gramStart"/>
      <w:r w:rsidRPr="00ED1360">
        <w:rPr>
          <w:color w:val="000000"/>
          <w:szCs w:val="27"/>
          <w:lang w:val="en-US"/>
        </w:rPr>
        <w:t>points</w:t>
      </w:r>
      <w:r w:rsidR="001557F7">
        <w:rPr>
          <w:color w:val="000000"/>
          <w:szCs w:val="27"/>
        </w:rPr>
        <w:t>[</w:t>
      </w:r>
      <w:proofErr w:type="gramEnd"/>
      <w:r w:rsidR="001557F7">
        <w:rPr>
          <w:color w:val="000000"/>
          <w:szCs w:val="27"/>
        </w:rPr>
        <w:t>3] – массив координат контура</w:t>
      </w:r>
    </w:p>
    <w:p w:rsidR="001F38A0" w:rsidRPr="006265A5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Открытая часть</w:t>
      </w:r>
      <w:r w:rsidRPr="006265A5">
        <w:rPr>
          <w:b/>
          <w:color w:val="000000"/>
          <w:szCs w:val="27"/>
        </w:rPr>
        <w:t>: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 w:rsidRPr="006265A5">
        <w:rPr>
          <w:b/>
          <w:color w:val="000000"/>
          <w:szCs w:val="27"/>
        </w:rPr>
        <w:tab/>
      </w:r>
      <w:r>
        <w:rPr>
          <w:color w:val="000000"/>
          <w:szCs w:val="27"/>
        </w:rPr>
        <w:t>Конструктор</w:t>
      </w:r>
      <w:r w:rsidRPr="006265A5">
        <w:rPr>
          <w:color w:val="000000"/>
          <w:szCs w:val="27"/>
        </w:rPr>
        <w:t xml:space="preserve"> </w:t>
      </w:r>
      <w:proofErr w:type="gramStart"/>
      <w:r>
        <w:rPr>
          <w:color w:val="000000"/>
          <w:szCs w:val="27"/>
          <w:lang w:val="en-US"/>
        </w:rPr>
        <w:t>contour</w:t>
      </w:r>
      <w:r w:rsidRPr="006265A5">
        <w:rPr>
          <w:color w:val="000000"/>
          <w:szCs w:val="27"/>
        </w:rPr>
        <w:t>(</w:t>
      </w:r>
      <w:proofErr w:type="gramEnd"/>
      <w:r w:rsidRPr="006265A5">
        <w:rPr>
          <w:color w:val="000000"/>
          <w:szCs w:val="27"/>
        </w:rPr>
        <w:t>)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 w:rsidRPr="006265A5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setStyle</w:t>
      </w:r>
      <w:r w:rsidRPr="006265A5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new</w:t>
      </w:r>
      <w:r w:rsidRPr="006265A5">
        <w:rPr>
          <w:color w:val="000000"/>
          <w:szCs w:val="27"/>
        </w:rPr>
        <w:t>_</w:t>
      </w:r>
      <w:r>
        <w:rPr>
          <w:color w:val="000000"/>
          <w:szCs w:val="27"/>
          <w:lang w:val="en-US"/>
        </w:rPr>
        <w:t>bstyle</w:t>
      </w:r>
      <w:r w:rsidRPr="006265A5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задание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стиля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пера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 w:rsidRPr="006265A5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getStyle</w:t>
      </w:r>
      <w:r w:rsidRPr="006265A5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6265A5">
        <w:rPr>
          <w:color w:val="000000"/>
          <w:szCs w:val="27"/>
        </w:rPr>
        <w:t xml:space="preserve"> &amp;</w:t>
      </w:r>
      <w:r>
        <w:rPr>
          <w:color w:val="000000"/>
          <w:szCs w:val="27"/>
          <w:lang w:val="en-US"/>
        </w:rPr>
        <w:t>curr</w:t>
      </w:r>
      <w:r w:rsidRPr="006265A5">
        <w:rPr>
          <w:color w:val="000000"/>
          <w:szCs w:val="27"/>
        </w:rPr>
        <w:t>_</w:t>
      </w:r>
      <w:r>
        <w:rPr>
          <w:color w:val="000000"/>
          <w:szCs w:val="27"/>
          <w:lang w:val="en-US"/>
        </w:rPr>
        <w:t>bstyle</w:t>
      </w:r>
      <w:r w:rsidRPr="006265A5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взятие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стиля</w:t>
      </w:r>
      <w:r w:rsidRPr="006265A5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пера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6265A5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setColor(</w:t>
      </w:r>
      <w:proofErr w:type="gramEnd"/>
      <w:r>
        <w:rPr>
          <w:color w:val="000000"/>
          <w:szCs w:val="27"/>
          <w:lang w:val="en-US"/>
        </w:rPr>
        <w:t>COLORREF new_bcolor)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задание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цвета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пера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 w:rsidRPr="00ED1360">
        <w:rPr>
          <w:color w:val="000000"/>
          <w:szCs w:val="27"/>
          <w:lang w:val="en-US"/>
        </w:rPr>
        <w:t>g</w:t>
      </w:r>
      <w:r>
        <w:rPr>
          <w:color w:val="000000"/>
          <w:szCs w:val="27"/>
          <w:lang w:val="en-US"/>
        </w:rPr>
        <w:t>etColor(</w:t>
      </w:r>
      <w:proofErr w:type="gramEnd"/>
      <w:r>
        <w:rPr>
          <w:color w:val="000000"/>
          <w:szCs w:val="27"/>
          <w:lang w:val="en-US"/>
        </w:rPr>
        <w:t>COLORREF &amp;curr_bcolor)</w:t>
      </w:r>
      <w:r w:rsidRPr="00D54619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взятие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цвета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пера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 w:rsidRPr="00ED1360">
        <w:rPr>
          <w:color w:val="000000"/>
          <w:szCs w:val="27"/>
          <w:lang w:val="en-US"/>
        </w:rPr>
        <w:t>setBorder(</w:t>
      </w:r>
      <w:proofErr w:type="gramEnd"/>
      <w:r w:rsidRPr="00ED1360">
        <w:rPr>
          <w:color w:val="000000"/>
          <w:szCs w:val="27"/>
          <w:lang w:val="en-US"/>
        </w:rPr>
        <w:t>int ne</w:t>
      </w:r>
      <w:r>
        <w:rPr>
          <w:color w:val="000000"/>
          <w:szCs w:val="27"/>
          <w:lang w:val="en-US"/>
        </w:rPr>
        <w:t>w_border)</w:t>
      </w:r>
      <w:r w:rsidRPr="00D54619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задание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ширины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контура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getBorder(</w:t>
      </w:r>
      <w:proofErr w:type="gramEnd"/>
      <w:r>
        <w:rPr>
          <w:color w:val="000000"/>
          <w:szCs w:val="27"/>
          <w:lang w:val="en-US"/>
        </w:rPr>
        <w:t>int &amp;curr_border)</w:t>
      </w:r>
      <w:r w:rsidRPr="00D54619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взятие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ширины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контура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setPoints(</w:t>
      </w:r>
      <w:proofErr w:type="gramEnd"/>
      <w:r>
        <w:rPr>
          <w:color w:val="000000"/>
          <w:szCs w:val="27"/>
          <w:lang w:val="en-US"/>
        </w:rPr>
        <w:t>POINT *new_points)</w:t>
      </w:r>
      <w:r w:rsidRPr="00D54619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задание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точек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фигуры</w:t>
      </w:r>
      <w:r w:rsidRPr="00D54619">
        <w:rPr>
          <w:color w:val="000000"/>
          <w:szCs w:val="27"/>
          <w:lang w:val="en-US"/>
        </w:rPr>
        <w:t>-</w:t>
      </w:r>
      <w:r>
        <w:rPr>
          <w:color w:val="000000"/>
          <w:szCs w:val="27"/>
        </w:rPr>
        <w:t>контура</w:t>
      </w:r>
    </w:p>
    <w:p w:rsidR="001F38A0" w:rsidRPr="00D54619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getPoints(</w:t>
      </w:r>
      <w:proofErr w:type="gramEnd"/>
      <w:r>
        <w:rPr>
          <w:color w:val="000000"/>
          <w:szCs w:val="27"/>
          <w:lang w:val="en-US"/>
        </w:rPr>
        <w:t>POINT *curr_points)</w:t>
      </w:r>
      <w:r w:rsidRPr="00D54619">
        <w:rPr>
          <w:color w:val="000000"/>
          <w:szCs w:val="27"/>
          <w:lang w:val="en-US"/>
        </w:rPr>
        <w:t xml:space="preserve"> - </w:t>
      </w:r>
      <w:r>
        <w:rPr>
          <w:color w:val="000000"/>
          <w:szCs w:val="27"/>
        </w:rPr>
        <w:t>взятие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точек</w:t>
      </w:r>
      <w:r w:rsidRPr="00D54619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фигуры</w:t>
      </w:r>
      <w:r w:rsidRPr="00D54619">
        <w:rPr>
          <w:color w:val="000000"/>
          <w:szCs w:val="27"/>
          <w:lang w:val="en-US"/>
        </w:rPr>
        <w:t>-</w:t>
      </w:r>
      <w:r>
        <w:rPr>
          <w:color w:val="000000"/>
          <w:szCs w:val="27"/>
        </w:rPr>
        <w:t>контура</w:t>
      </w:r>
    </w:p>
    <w:p w:rsidR="001F38A0" w:rsidRPr="00D54619" w:rsidRDefault="001F38A0" w:rsidP="001F38A0">
      <w:pPr>
        <w:pStyle w:val="af1"/>
        <w:rPr>
          <w:color w:val="000000"/>
          <w:szCs w:val="27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Draw</w:t>
      </w:r>
      <w:r w:rsidRPr="00D54619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 w:rsidRPr="00D54619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D54619">
        <w:rPr>
          <w:color w:val="000000"/>
          <w:szCs w:val="27"/>
        </w:rPr>
        <w:t>)</w:t>
      </w:r>
      <w:r>
        <w:rPr>
          <w:color w:val="000000"/>
          <w:szCs w:val="27"/>
        </w:rPr>
        <w:t xml:space="preserve"> - функция отрисовки фигуры-контура</w:t>
      </w:r>
    </w:p>
    <w:p w:rsidR="001F38A0" w:rsidRPr="00ED1360" w:rsidRDefault="001F38A0" w:rsidP="001F38A0">
      <w:pPr>
        <w:pStyle w:val="af1"/>
        <w:rPr>
          <w:color w:val="000000"/>
          <w:szCs w:val="27"/>
          <w:lang w:val="en-US"/>
        </w:rPr>
      </w:pPr>
      <w:r w:rsidRPr="00D54619">
        <w:rPr>
          <w:color w:val="000000"/>
          <w:szCs w:val="27"/>
        </w:rPr>
        <w:tab/>
      </w:r>
      <w:proofErr w:type="gramStart"/>
      <w:r w:rsidRPr="00ED1360">
        <w:rPr>
          <w:color w:val="000000"/>
          <w:szCs w:val="27"/>
          <w:lang w:val="en-US"/>
        </w:rPr>
        <w:t>save(</w:t>
      </w:r>
      <w:proofErr w:type="gramEnd"/>
      <w:r w:rsidRPr="00ED1360">
        <w:rPr>
          <w:color w:val="000000"/>
          <w:szCs w:val="27"/>
          <w:lang w:val="en-US"/>
        </w:rPr>
        <w:t>const char name[]);</w:t>
      </w:r>
    </w:p>
    <w:p w:rsidR="001F38A0" w:rsidRPr="00D36FCE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lastRenderedPageBreak/>
        <w:tab/>
      </w:r>
      <w:proofErr w:type="gramStart"/>
      <w:r>
        <w:rPr>
          <w:color w:val="000000"/>
          <w:szCs w:val="27"/>
          <w:lang w:val="en-US"/>
        </w:rPr>
        <w:t>load(</w:t>
      </w:r>
      <w:proofErr w:type="gramEnd"/>
      <w:r>
        <w:rPr>
          <w:color w:val="000000"/>
          <w:szCs w:val="27"/>
          <w:lang w:val="en-US"/>
        </w:rPr>
        <w:t>const char name[]);</w:t>
      </w:r>
    </w:p>
    <w:p w:rsidR="001F38A0" w:rsidRPr="00403654" w:rsidRDefault="001F38A0" w:rsidP="001F38A0">
      <w:pPr>
        <w:pStyle w:val="af1"/>
        <w:rPr>
          <w:color w:val="000000"/>
          <w:szCs w:val="27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checkSizeT</w:t>
      </w:r>
      <w:r w:rsidRPr="00403654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403654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проверка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вместимости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фигуры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в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текущее</w:t>
      </w:r>
      <w:r w:rsidRPr="00403654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окно</w:t>
      </w:r>
    </w:p>
    <w:p w:rsidR="001F38A0" w:rsidRPr="00403654" w:rsidRDefault="001F38A0" w:rsidP="001F38A0">
      <w:pPr>
        <w:pStyle w:val="af1"/>
        <w:rPr>
          <w:color w:val="000000"/>
          <w:szCs w:val="27"/>
        </w:rPr>
      </w:pPr>
    </w:p>
    <w:p w:rsidR="001F38A0" w:rsidRPr="00155FC3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Класс</w:t>
      </w:r>
      <w:r w:rsidRPr="00CD2CDF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  <w:lang w:val="en-US"/>
        </w:rPr>
        <w:t>painted</w:t>
      </w:r>
      <w:r w:rsidRPr="00CD2CDF">
        <w:rPr>
          <w:b/>
          <w:color w:val="000000"/>
          <w:szCs w:val="27"/>
        </w:rPr>
        <w:t xml:space="preserve"> - "</w:t>
      </w:r>
      <w:r>
        <w:rPr>
          <w:b/>
          <w:color w:val="000000"/>
          <w:szCs w:val="27"/>
        </w:rPr>
        <w:t>Закрашенная</w:t>
      </w:r>
      <w:r w:rsidRPr="00CD2CDF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>фигура</w:t>
      </w:r>
      <w:r w:rsidRPr="00CD2CDF">
        <w:rPr>
          <w:b/>
          <w:color w:val="000000"/>
          <w:szCs w:val="27"/>
        </w:rPr>
        <w:t>"</w:t>
      </w:r>
      <w:r>
        <w:rPr>
          <w:b/>
          <w:color w:val="000000"/>
          <w:szCs w:val="27"/>
        </w:rPr>
        <w:t xml:space="preserve"> - наследник </w:t>
      </w:r>
      <w:r>
        <w:rPr>
          <w:b/>
          <w:color w:val="000000"/>
          <w:szCs w:val="27"/>
          <w:lang w:val="en-US"/>
        </w:rPr>
        <w:t>brush</w:t>
      </w:r>
      <w:r w:rsidRPr="00CD2CDF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 xml:space="preserve">и </w:t>
      </w:r>
      <w:r>
        <w:rPr>
          <w:b/>
          <w:color w:val="000000"/>
          <w:szCs w:val="27"/>
          <w:lang w:val="en-US"/>
        </w:rPr>
        <w:t>contour</w:t>
      </w:r>
    </w:p>
    <w:p w:rsidR="001F38A0" w:rsidRPr="006265A5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Открытая часть</w:t>
      </w:r>
      <w:r w:rsidRPr="006265A5">
        <w:rPr>
          <w:b/>
          <w:color w:val="000000"/>
          <w:szCs w:val="27"/>
        </w:rPr>
        <w:t>:</w:t>
      </w:r>
    </w:p>
    <w:p w:rsidR="001F38A0" w:rsidRPr="00D36FCE" w:rsidRDefault="001F38A0" w:rsidP="001F38A0">
      <w:pPr>
        <w:pStyle w:val="af1"/>
        <w:rPr>
          <w:color w:val="000000"/>
          <w:szCs w:val="27"/>
        </w:rPr>
      </w:pPr>
      <w:r w:rsidRPr="006265A5">
        <w:rPr>
          <w:color w:val="000000"/>
          <w:szCs w:val="27"/>
        </w:rPr>
        <w:tab/>
      </w:r>
      <w:r>
        <w:rPr>
          <w:color w:val="000000"/>
          <w:szCs w:val="27"/>
        </w:rPr>
        <w:t xml:space="preserve">Конструктор </w:t>
      </w:r>
      <w:proofErr w:type="gramStart"/>
      <w:r>
        <w:rPr>
          <w:color w:val="000000"/>
          <w:szCs w:val="27"/>
          <w:lang w:val="en-US"/>
        </w:rPr>
        <w:t>painted</w:t>
      </w:r>
      <w:r w:rsidRPr="006265A5">
        <w:rPr>
          <w:color w:val="000000"/>
          <w:szCs w:val="27"/>
        </w:rPr>
        <w:t>(</w:t>
      </w:r>
      <w:proofErr w:type="gramEnd"/>
      <w:r w:rsidRPr="006265A5">
        <w:rPr>
          <w:color w:val="000000"/>
          <w:szCs w:val="27"/>
        </w:rPr>
        <w:t>)</w:t>
      </w:r>
    </w:p>
    <w:p w:rsidR="001F38A0" w:rsidRDefault="001F38A0" w:rsidP="001F38A0">
      <w:pPr>
        <w:pStyle w:val="af1"/>
        <w:rPr>
          <w:color w:val="000000"/>
          <w:szCs w:val="27"/>
          <w:lang w:val="en-US"/>
        </w:rPr>
      </w:pPr>
      <w:r w:rsidRPr="006265A5">
        <w:rPr>
          <w:color w:val="000000"/>
          <w:szCs w:val="27"/>
        </w:rPr>
        <w:tab/>
      </w:r>
      <w:r>
        <w:rPr>
          <w:color w:val="000000"/>
          <w:szCs w:val="27"/>
        </w:rPr>
        <w:t>Конструктор</w:t>
      </w:r>
      <w:r w:rsidRPr="001F38A0">
        <w:rPr>
          <w:color w:val="000000"/>
          <w:szCs w:val="27"/>
          <w:lang w:val="en-US"/>
        </w:rPr>
        <w:t xml:space="preserve"> </w:t>
      </w:r>
      <w:proofErr w:type="gramStart"/>
      <w:r w:rsidRPr="00D36FCE">
        <w:rPr>
          <w:color w:val="000000"/>
          <w:szCs w:val="27"/>
          <w:lang w:val="en-US"/>
        </w:rPr>
        <w:t>painte</w:t>
      </w:r>
      <w:r>
        <w:rPr>
          <w:color w:val="000000"/>
          <w:szCs w:val="27"/>
          <w:lang w:val="en-US"/>
        </w:rPr>
        <w:t>d</w:t>
      </w:r>
      <w:r w:rsidRPr="001F38A0">
        <w:rPr>
          <w:color w:val="000000"/>
          <w:szCs w:val="27"/>
          <w:lang w:val="en-US"/>
        </w:rPr>
        <w:t>(</w:t>
      </w:r>
      <w:proofErr w:type="gramEnd"/>
      <w:r>
        <w:rPr>
          <w:color w:val="000000"/>
          <w:szCs w:val="27"/>
          <w:lang w:val="en-US"/>
        </w:rPr>
        <w:t>brush</w:t>
      </w:r>
      <w:r w:rsidRPr="001F38A0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Brush</w:t>
      </w:r>
      <w:r w:rsidRPr="001F38A0">
        <w:rPr>
          <w:color w:val="000000"/>
          <w:szCs w:val="27"/>
          <w:lang w:val="en-US"/>
        </w:rPr>
        <w:t xml:space="preserve">, </w:t>
      </w:r>
      <w:r>
        <w:rPr>
          <w:color w:val="000000"/>
          <w:szCs w:val="27"/>
          <w:lang w:val="en-US"/>
        </w:rPr>
        <w:t>contour</w:t>
      </w:r>
      <w:r w:rsidRPr="001F38A0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Contour</w:t>
      </w:r>
      <w:r w:rsidRPr="001F38A0">
        <w:rPr>
          <w:color w:val="000000"/>
          <w:szCs w:val="27"/>
          <w:lang w:val="en-US"/>
        </w:rPr>
        <w:t>)</w:t>
      </w:r>
    </w:p>
    <w:p w:rsidR="001F38A0" w:rsidRPr="00ED1360" w:rsidRDefault="001F38A0" w:rsidP="001F38A0">
      <w:pPr>
        <w:pStyle w:val="af1"/>
        <w:ind w:firstLine="696"/>
        <w:rPr>
          <w:color w:val="000000"/>
          <w:szCs w:val="27"/>
          <w:lang w:val="en-US"/>
        </w:rPr>
      </w:pPr>
      <w:proofErr w:type="gramStart"/>
      <w:r w:rsidRPr="00ED1360">
        <w:rPr>
          <w:color w:val="000000"/>
          <w:szCs w:val="27"/>
          <w:lang w:val="en-US"/>
        </w:rPr>
        <w:t>save(</w:t>
      </w:r>
      <w:proofErr w:type="gramEnd"/>
      <w:r w:rsidRPr="00ED1360">
        <w:rPr>
          <w:color w:val="000000"/>
          <w:szCs w:val="27"/>
          <w:lang w:val="en-US"/>
        </w:rPr>
        <w:t>const char name[]);</w:t>
      </w:r>
    </w:p>
    <w:p w:rsidR="001F38A0" w:rsidRPr="001F38A0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load(</w:t>
      </w:r>
      <w:proofErr w:type="gramEnd"/>
      <w:r>
        <w:rPr>
          <w:color w:val="000000"/>
          <w:szCs w:val="27"/>
          <w:lang w:val="en-US"/>
        </w:rPr>
        <w:t>const char name</w:t>
      </w:r>
      <w:r w:rsidR="00265D2E">
        <w:rPr>
          <w:color w:val="000000"/>
          <w:szCs w:val="27"/>
          <w:lang w:val="en-US"/>
        </w:rPr>
        <w:t>1</w:t>
      </w:r>
      <w:r>
        <w:rPr>
          <w:color w:val="000000"/>
          <w:szCs w:val="27"/>
          <w:lang w:val="en-US"/>
        </w:rPr>
        <w:t>[]</w:t>
      </w:r>
      <w:r w:rsidR="00265D2E">
        <w:rPr>
          <w:color w:val="000000"/>
          <w:szCs w:val="27"/>
          <w:lang w:val="en-US"/>
        </w:rPr>
        <w:t>, const char name2[]</w:t>
      </w:r>
      <w:r>
        <w:rPr>
          <w:color w:val="000000"/>
          <w:szCs w:val="27"/>
          <w:lang w:val="en-US"/>
        </w:rPr>
        <w:t>);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  <w:r w:rsidRPr="001F38A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Draw</w:t>
      </w:r>
      <w:r w:rsidRPr="00CD2CDF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 w:rsidRPr="00CD2CD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CD2CDF">
        <w:rPr>
          <w:color w:val="000000"/>
          <w:szCs w:val="27"/>
        </w:rPr>
        <w:t>)</w:t>
      </w:r>
      <w:r>
        <w:rPr>
          <w:color w:val="000000"/>
          <w:szCs w:val="27"/>
        </w:rPr>
        <w:t xml:space="preserve"> - функция отрисовки закрашенной фигуры</w:t>
      </w:r>
    </w:p>
    <w:p w:rsidR="001F38A0" w:rsidRPr="006265A5" w:rsidRDefault="001F38A0" w:rsidP="001F38A0">
      <w:pPr>
        <w:pStyle w:val="af1"/>
        <w:rPr>
          <w:color w:val="000000"/>
          <w:szCs w:val="27"/>
        </w:rPr>
      </w:pPr>
    </w:p>
    <w:p w:rsidR="001F38A0" w:rsidRPr="00475062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Класс</w:t>
      </w:r>
      <w:r w:rsidRPr="00475062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  <w:lang w:val="en-US"/>
        </w:rPr>
        <w:t>combined</w:t>
      </w:r>
      <w:r w:rsidRPr="00475062">
        <w:rPr>
          <w:b/>
          <w:color w:val="000000"/>
          <w:szCs w:val="27"/>
        </w:rPr>
        <w:t xml:space="preserve"> - "</w:t>
      </w:r>
      <w:r>
        <w:rPr>
          <w:b/>
          <w:color w:val="000000"/>
          <w:szCs w:val="27"/>
        </w:rPr>
        <w:t>Комбинированная</w:t>
      </w:r>
      <w:r w:rsidRPr="00475062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>фигура</w:t>
      </w:r>
      <w:r w:rsidRPr="00475062">
        <w:rPr>
          <w:b/>
          <w:color w:val="000000"/>
          <w:szCs w:val="27"/>
        </w:rPr>
        <w:t>"</w:t>
      </w:r>
    </w:p>
    <w:p w:rsidR="001F38A0" w:rsidRPr="00A45807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Закрытая</w:t>
      </w:r>
      <w:r w:rsidRPr="00A45807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>часть</w:t>
      </w:r>
      <w:r w:rsidRPr="00A45807">
        <w:rPr>
          <w:b/>
          <w:color w:val="000000"/>
          <w:szCs w:val="27"/>
        </w:rPr>
        <w:t>:</w:t>
      </w:r>
    </w:p>
    <w:p w:rsidR="001F38A0" w:rsidRPr="00A45807" w:rsidRDefault="001F38A0" w:rsidP="001F38A0">
      <w:pPr>
        <w:pStyle w:val="af1"/>
        <w:rPr>
          <w:color w:val="000000"/>
          <w:szCs w:val="27"/>
        </w:rPr>
      </w:pPr>
      <w:r w:rsidRPr="00A45807">
        <w:rPr>
          <w:color w:val="000000"/>
          <w:szCs w:val="27"/>
        </w:rPr>
        <w:tab/>
      </w:r>
      <w:r>
        <w:rPr>
          <w:color w:val="000000"/>
          <w:szCs w:val="27"/>
          <w:lang w:val="en-US"/>
        </w:rPr>
        <w:t>painted</w:t>
      </w:r>
      <w:r w:rsidRPr="00A45807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ext</w:t>
      </w:r>
      <w:r w:rsidR="00A45807" w:rsidRPr="00A45807">
        <w:rPr>
          <w:color w:val="000000"/>
          <w:szCs w:val="27"/>
        </w:rPr>
        <w:t xml:space="preserve"> </w:t>
      </w:r>
      <w:r w:rsidR="00A45807">
        <w:rPr>
          <w:color w:val="000000"/>
          <w:szCs w:val="27"/>
        </w:rPr>
        <w:t>–</w:t>
      </w:r>
      <w:r w:rsidR="00A45807" w:rsidRPr="00A45807">
        <w:rPr>
          <w:color w:val="000000"/>
          <w:szCs w:val="27"/>
        </w:rPr>
        <w:t xml:space="preserve"> </w:t>
      </w:r>
      <w:r w:rsidR="00A45807">
        <w:rPr>
          <w:color w:val="000000"/>
          <w:szCs w:val="27"/>
        </w:rPr>
        <w:t>внешний треугольник</w:t>
      </w:r>
    </w:p>
    <w:p w:rsidR="001F38A0" w:rsidRPr="00A45807" w:rsidRDefault="001F38A0" w:rsidP="001F38A0">
      <w:pPr>
        <w:pStyle w:val="af1"/>
        <w:rPr>
          <w:color w:val="000000"/>
          <w:szCs w:val="27"/>
        </w:rPr>
      </w:pPr>
      <w:r w:rsidRPr="00A45807">
        <w:rPr>
          <w:color w:val="000000"/>
          <w:szCs w:val="27"/>
        </w:rPr>
        <w:tab/>
      </w:r>
      <w:r>
        <w:rPr>
          <w:color w:val="000000"/>
          <w:szCs w:val="27"/>
          <w:lang w:val="en-US"/>
        </w:rPr>
        <w:t>painted</w:t>
      </w:r>
      <w:r w:rsidRPr="002508FE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intern</w:t>
      </w:r>
      <w:r w:rsidR="00A45807">
        <w:rPr>
          <w:color w:val="000000"/>
          <w:szCs w:val="27"/>
        </w:rPr>
        <w:t xml:space="preserve"> – внутренний треугольник</w:t>
      </w:r>
    </w:p>
    <w:p w:rsidR="001F38A0" w:rsidRPr="0066388B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Открытая</w:t>
      </w:r>
      <w:r w:rsidRPr="0066388B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</w:rPr>
        <w:t>часть</w:t>
      </w:r>
      <w:r w:rsidRPr="0066388B">
        <w:rPr>
          <w:b/>
          <w:color w:val="000000"/>
          <w:szCs w:val="27"/>
          <w:lang w:val="en-US"/>
        </w:rPr>
        <w:t>:</w:t>
      </w:r>
    </w:p>
    <w:p w:rsidR="001F38A0" w:rsidRDefault="001F38A0" w:rsidP="00B5081C">
      <w:pPr>
        <w:pStyle w:val="af1"/>
        <w:rPr>
          <w:color w:val="000000"/>
          <w:szCs w:val="27"/>
          <w:lang w:val="en-US"/>
        </w:rPr>
      </w:pPr>
      <w:r w:rsidRPr="0066388B">
        <w:rPr>
          <w:color w:val="000000"/>
          <w:szCs w:val="27"/>
          <w:lang w:val="en-US"/>
        </w:rPr>
        <w:tab/>
      </w:r>
      <w:r>
        <w:rPr>
          <w:color w:val="000000"/>
          <w:szCs w:val="27"/>
        </w:rPr>
        <w:t>Конструктор</w:t>
      </w:r>
      <w:r w:rsidRPr="0066388B">
        <w:rPr>
          <w:color w:val="000000"/>
          <w:szCs w:val="27"/>
          <w:lang w:val="en-US"/>
        </w:rPr>
        <w:t xml:space="preserve"> </w:t>
      </w:r>
      <w:proofErr w:type="gramStart"/>
      <w:r>
        <w:rPr>
          <w:color w:val="000000"/>
          <w:szCs w:val="27"/>
          <w:lang w:val="en-US"/>
        </w:rPr>
        <w:t>combined</w:t>
      </w:r>
      <w:r w:rsidRPr="0066388B">
        <w:rPr>
          <w:color w:val="000000"/>
          <w:szCs w:val="27"/>
          <w:lang w:val="en-US"/>
        </w:rPr>
        <w:t>(</w:t>
      </w:r>
      <w:proofErr w:type="gramEnd"/>
      <w:r w:rsidRPr="0066388B">
        <w:rPr>
          <w:color w:val="000000"/>
          <w:szCs w:val="27"/>
          <w:lang w:val="en-US"/>
        </w:rPr>
        <w:t>)</w:t>
      </w:r>
    </w:p>
    <w:p w:rsidR="002413D2" w:rsidRPr="002413D2" w:rsidRDefault="002413D2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addExt</w:t>
      </w:r>
      <w:r w:rsidRPr="008D3C6F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painted</w:t>
      </w:r>
      <w:r w:rsidRPr="008D3C6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Ext</w:t>
      </w:r>
      <w:r w:rsidRPr="008D3C6F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добавление внешнего треугольника</w:t>
      </w:r>
    </w:p>
    <w:p w:rsidR="002413D2" w:rsidRPr="00ED1360" w:rsidRDefault="002413D2" w:rsidP="002413D2">
      <w:pPr>
        <w:pStyle w:val="af1"/>
        <w:ind w:firstLine="696"/>
        <w:rPr>
          <w:color w:val="000000"/>
          <w:szCs w:val="27"/>
          <w:lang w:val="en-US"/>
        </w:rPr>
      </w:pPr>
      <w:proofErr w:type="gramStart"/>
      <w:r w:rsidRPr="00ED1360">
        <w:rPr>
          <w:color w:val="000000"/>
          <w:szCs w:val="27"/>
          <w:lang w:val="en-US"/>
        </w:rPr>
        <w:t>save(</w:t>
      </w:r>
      <w:proofErr w:type="gramEnd"/>
      <w:r w:rsidRPr="00ED1360">
        <w:rPr>
          <w:color w:val="000000"/>
          <w:szCs w:val="27"/>
          <w:lang w:val="en-US"/>
        </w:rPr>
        <w:t>const char name[]);</w:t>
      </w:r>
    </w:p>
    <w:p w:rsidR="001F38A0" w:rsidRPr="008B698D" w:rsidRDefault="002413D2" w:rsidP="008B698D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load(</w:t>
      </w:r>
      <w:proofErr w:type="gramEnd"/>
      <w:r>
        <w:rPr>
          <w:color w:val="000000"/>
          <w:szCs w:val="27"/>
          <w:lang w:val="en-US"/>
        </w:rPr>
        <w:t>const char name1[], const char name2[]);</w:t>
      </w:r>
    </w:p>
    <w:p w:rsidR="001F38A0" w:rsidRPr="008B698D" w:rsidRDefault="001F38A0" w:rsidP="008B698D">
      <w:pPr>
        <w:pStyle w:val="af1"/>
        <w:rPr>
          <w:color w:val="000000"/>
          <w:szCs w:val="27"/>
        </w:rPr>
      </w:pPr>
      <w:r w:rsidRPr="00D76296"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Draw</w:t>
      </w:r>
      <w:r w:rsidRPr="00D31953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 w:rsidRPr="00D31953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D31953">
        <w:rPr>
          <w:color w:val="000000"/>
          <w:szCs w:val="27"/>
        </w:rPr>
        <w:t>)</w:t>
      </w:r>
      <w:r>
        <w:rPr>
          <w:color w:val="000000"/>
          <w:szCs w:val="27"/>
        </w:rPr>
        <w:t xml:space="preserve"> - функция отрисовки комбинированной фигуры</w:t>
      </w:r>
    </w:p>
    <w:p w:rsidR="001F38A0" w:rsidRDefault="001F38A0" w:rsidP="001F38A0">
      <w:pPr>
        <w:pStyle w:val="af1"/>
        <w:rPr>
          <w:color w:val="000000"/>
          <w:szCs w:val="27"/>
        </w:rPr>
      </w:pPr>
      <w:r w:rsidRPr="0066388B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checkSizeTC</w:t>
      </w:r>
      <w:r w:rsidRPr="00D31789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POINT</w:t>
      </w:r>
      <w:r w:rsidRPr="00D31789">
        <w:rPr>
          <w:color w:val="000000"/>
          <w:szCs w:val="27"/>
        </w:rPr>
        <w:t xml:space="preserve"> *</w:t>
      </w:r>
      <w:r>
        <w:rPr>
          <w:color w:val="000000"/>
          <w:szCs w:val="27"/>
          <w:lang w:val="en-US"/>
        </w:rPr>
        <w:t>new</w:t>
      </w:r>
      <w:r w:rsidRPr="00D31789">
        <w:rPr>
          <w:color w:val="000000"/>
          <w:szCs w:val="27"/>
        </w:rPr>
        <w:t>_</w:t>
      </w:r>
      <w:r>
        <w:rPr>
          <w:color w:val="000000"/>
          <w:szCs w:val="27"/>
          <w:lang w:val="en-US"/>
        </w:rPr>
        <w:t>Cpoints</w:t>
      </w:r>
      <w:r w:rsidRPr="00D31789">
        <w:rPr>
          <w:color w:val="000000"/>
          <w:szCs w:val="27"/>
        </w:rPr>
        <w:t xml:space="preserve">) - </w:t>
      </w:r>
      <w:r>
        <w:rPr>
          <w:color w:val="000000"/>
          <w:szCs w:val="27"/>
        </w:rPr>
        <w:t>проверка</w:t>
      </w:r>
      <w:r w:rsidRPr="00D3178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вместимости</w:t>
      </w:r>
      <w:r w:rsidRPr="00D3178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второй фигуры в первую</w:t>
      </w:r>
    </w:p>
    <w:p w:rsidR="001F38A0" w:rsidRDefault="008D3C6F" w:rsidP="001F38A0">
      <w:pPr>
        <w:pStyle w:val="af1"/>
        <w:rPr>
          <w:color w:val="000000"/>
          <w:szCs w:val="27"/>
        </w:rPr>
      </w:pPr>
      <w:r>
        <w:rPr>
          <w:b/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getIntern</w:t>
      </w:r>
      <w:r w:rsidRPr="008D3C6F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painted</w:t>
      </w:r>
      <w:r w:rsidRPr="008D3C6F">
        <w:rPr>
          <w:color w:val="000000"/>
          <w:szCs w:val="27"/>
        </w:rPr>
        <w:t xml:space="preserve"> &amp;</w:t>
      </w:r>
      <w:r>
        <w:rPr>
          <w:color w:val="000000"/>
          <w:szCs w:val="27"/>
          <w:lang w:val="en-US"/>
        </w:rPr>
        <w:t>t</w:t>
      </w:r>
      <w:r w:rsidRPr="008D3C6F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получение данных о внутреннем треугольнике</w:t>
      </w:r>
    </w:p>
    <w:p w:rsidR="008D3C6F" w:rsidRDefault="008D3C6F" w:rsidP="001F38A0">
      <w:pPr>
        <w:pStyle w:val="af1"/>
        <w:rPr>
          <w:color w:val="000000"/>
          <w:szCs w:val="27"/>
        </w:rPr>
      </w:pPr>
      <w:r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getExt</w:t>
      </w:r>
      <w:r w:rsidRPr="00D15E21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painted</w:t>
      </w:r>
      <w:r w:rsidRPr="00D15E21">
        <w:rPr>
          <w:color w:val="000000"/>
          <w:szCs w:val="27"/>
        </w:rPr>
        <w:t xml:space="preserve"> &amp;</w:t>
      </w:r>
      <w:r>
        <w:rPr>
          <w:color w:val="000000"/>
          <w:szCs w:val="27"/>
          <w:lang w:val="en-US"/>
        </w:rPr>
        <w:t>t</w:t>
      </w:r>
      <w:r w:rsidRPr="00D15E21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получение данных о внешнем треугольнике</w:t>
      </w:r>
    </w:p>
    <w:p w:rsidR="00D15E21" w:rsidRDefault="00D15E21" w:rsidP="001F38A0">
      <w:pPr>
        <w:pStyle w:val="af1"/>
        <w:rPr>
          <w:color w:val="000000"/>
          <w:szCs w:val="27"/>
        </w:rPr>
      </w:pPr>
    </w:p>
    <w:p w:rsidR="003633D0" w:rsidRDefault="003633D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Шаблонный класс </w:t>
      </w:r>
      <w:r>
        <w:rPr>
          <w:b/>
          <w:color w:val="000000"/>
          <w:szCs w:val="27"/>
          <w:lang w:val="en-US"/>
        </w:rPr>
        <w:t>Stack</w:t>
      </w:r>
      <w:r>
        <w:rPr>
          <w:b/>
          <w:color w:val="000000"/>
          <w:szCs w:val="27"/>
        </w:rPr>
        <w:t xml:space="preserve"> с параметром </w:t>
      </w:r>
      <w:r>
        <w:rPr>
          <w:b/>
          <w:color w:val="000000"/>
          <w:szCs w:val="27"/>
          <w:lang w:val="en-US"/>
        </w:rPr>
        <w:t>T</w:t>
      </w:r>
      <w:r w:rsidRPr="003633D0">
        <w:rPr>
          <w:b/>
          <w:color w:val="000000"/>
          <w:szCs w:val="27"/>
        </w:rPr>
        <w:t xml:space="preserve"> – </w:t>
      </w:r>
      <w:r>
        <w:rPr>
          <w:b/>
          <w:color w:val="000000"/>
          <w:szCs w:val="27"/>
        </w:rPr>
        <w:t>«Открытый» стек</w:t>
      </w:r>
    </w:p>
    <w:p w:rsidR="003633D0" w:rsidRDefault="003633D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Закрытая часть:</w:t>
      </w:r>
    </w:p>
    <w:p w:rsidR="003633D0" w:rsidRDefault="003633D0" w:rsidP="003633D0">
      <w:pPr>
        <w:pStyle w:val="af1"/>
        <w:ind w:firstLine="696"/>
        <w:rPr>
          <w:color w:val="000000"/>
          <w:szCs w:val="27"/>
        </w:rPr>
      </w:pPr>
      <w:r>
        <w:rPr>
          <w:color w:val="000000"/>
          <w:szCs w:val="27"/>
          <w:lang w:val="en-US"/>
        </w:rPr>
        <w:t>T</w:t>
      </w:r>
      <w:r w:rsidRPr="003633D0">
        <w:rPr>
          <w:color w:val="000000"/>
          <w:szCs w:val="27"/>
        </w:rPr>
        <w:t xml:space="preserve"> *</w:t>
      </w:r>
      <w:r>
        <w:rPr>
          <w:color w:val="000000"/>
          <w:szCs w:val="27"/>
          <w:lang w:val="en-US"/>
        </w:rPr>
        <w:t>arr</w:t>
      </w:r>
      <w:r w:rsidRPr="003633D0">
        <w:rPr>
          <w:color w:val="000000"/>
          <w:szCs w:val="27"/>
        </w:rPr>
        <w:t xml:space="preserve"> – </w:t>
      </w:r>
      <w:r>
        <w:rPr>
          <w:color w:val="000000"/>
          <w:szCs w:val="27"/>
        </w:rPr>
        <w:t xml:space="preserve">массив из элементов типа </w:t>
      </w:r>
      <w:r>
        <w:rPr>
          <w:color w:val="000000"/>
          <w:szCs w:val="27"/>
          <w:lang w:val="en-US"/>
        </w:rPr>
        <w:t>T</w:t>
      </w:r>
    </w:p>
    <w:p w:rsidR="003633D0" w:rsidRDefault="003633D0" w:rsidP="003633D0">
      <w:pPr>
        <w:pStyle w:val="af1"/>
        <w:ind w:firstLine="696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3633D0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top</w:t>
      </w:r>
      <w:r w:rsidRPr="003633D0">
        <w:rPr>
          <w:color w:val="000000"/>
          <w:szCs w:val="27"/>
        </w:rPr>
        <w:t xml:space="preserve"> – </w:t>
      </w:r>
      <w:r>
        <w:rPr>
          <w:color w:val="000000"/>
          <w:szCs w:val="27"/>
        </w:rPr>
        <w:t>указатель на вершину</w:t>
      </w:r>
    </w:p>
    <w:p w:rsidR="003633D0" w:rsidRDefault="003633D0" w:rsidP="00D84DFF">
      <w:pPr>
        <w:pStyle w:val="af1"/>
        <w:ind w:firstLine="696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3633D0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</w:t>
      </w:r>
      <w:r w:rsidRPr="003633D0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–</w:t>
      </w:r>
      <w:r w:rsidRPr="003633D0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размер стека</w:t>
      </w:r>
    </w:p>
    <w:p w:rsidR="00D84DFF" w:rsidRDefault="00D84DFF" w:rsidP="00D84DFF">
      <w:pPr>
        <w:contextualSpacing/>
        <w:rPr>
          <w:b/>
          <w:color w:val="000000"/>
          <w:szCs w:val="27"/>
        </w:rPr>
      </w:pPr>
      <w:r>
        <w:rPr>
          <w:color w:val="000000"/>
          <w:szCs w:val="27"/>
        </w:rPr>
        <w:tab/>
      </w:r>
      <w:r>
        <w:rPr>
          <w:b/>
          <w:color w:val="000000"/>
          <w:szCs w:val="27"/>
        </w:rPr>
        <w:t>Открытая часть:</w:t>
      </w:r>
    </w:p>
    <w:p w:rsidR="00D84DFF" w:rsidRDefault="00D84DFF" w:rsidP="00D84DFF">
      <w:pPr>
        <w:contextualSpacing/>
        <w:rPr>
          <w:color w:val="000000"/>
          <w:szCs w:val="27"/>
          <w:lang w:val="en-US"/>
        </w:rPr>
      </w:pPr>
      <w:r>
        <w:rPr>
          <w:b/>
          <w:color w:val="000000"/>
          <w:szCs w:val="27"/>
        </w:rPr>
        <w:tab/>
      </w:r>
      <w:r>
        <w:rPr>
          <w:b/>
          <w:color w:val="000000"/>
          <w:szCs w:val="27"/>
        </w:rPr>
        <w:tab/>
      </w:r>
      <w:r>
        <w:rPr>
          <w:color w:val="000000"/>
          <w:szCs w:val="27"/>
        </w:rPr>
        <w:t xml:space="preserve">Конструктор </w:t>
      </w:r>
      <w:proofErr w:type="gramStart"/>
      <w:r>
        <w:rPr>
          <w:color w:val="000000"/>
          <w:szCs w:val="27"/>
          <w:lang w:val="en-US"/>
        </w:rPr>
        <w:t>Stack(</w:t>
      </w:r>
      <w:proofErr w:type="gramEnd"/>
      <w:r>
        <w:rPr>
          <w:color w:val="000000"/>
          <w:szCs w:val="27"/>
          <w:lang w:val="en-US"/>
        </w:rPr>
        <w:t>int N)</w:t>
      </w:r>
    </w:p>
    <w:p w:rsidR="00D84DFF" w:rsidRDefault="00D84DFF" w:rsidP="00D84DFF">
      <w:pPr>
        <w:contextualSpacing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>
        <w:rPr>
          <w:color w:val="000000"/>
          <w:szCs w:val="27"/>
          <w:lang w:val="en-US"/>
        </w:rPr>
        <w:tab/>
      </w:r>
      <w:r>
        <w:rPr>
          <w:color w:val="000000"/>
          <w:szCs w:val="27"/>
        </w:rPr>
        <w:t xml:space="preserve">Деструктор </w:t>
      </w:r>
      <w:r>
        <w:rPr>
          <w:color w:val="000000"/>
          <w:szCs w:val="27"/>
          <w:lang w:val="en-US"/>
        </w:rPr>
        <w:t>~</w:t>
      </w:r>
      <w:proofErr w:type="gramStart"/>
      <w:r>
        <w:rPr>
          <w:color w:val="000000"/>
          <w:szCs w:val="27"/>
          <w:lang w:val="en-US"/>
        </w:rPr>
        <w:t>Stack(</w:t>
      </w:r>
      <w:proofErr w:type="gramEnd"/>
      <w:r>
        <w:rPr>
          <w:color w:val="000000"/>
          <w:szCs w:val="27"/>
          <w:lang w:val="en-US"/>
        </w:rPr>
        <w:t>)</w:t>
      </w:r>
    </w:p>
    <w:p w:rsidR="00D84DFF" w:rsidRDefault="00D84DFF" w:rsidP="00D84DFF">
      <w:pPr>
        <w:contextualSpacing/>
        <w:rPr>
          <w:color w:val="000000"/>
          <w:szCs w:val="27"/>
        </w:rPr>
      </w:pPr>
      <w:r>
        <w:rPr>
          <w:color w:val="000000"/>
          <w:szCs w:val="27"/>
          <w:lang w:val="en-US"/>
        </w:rPr>
        <w:tab/>
      </w:r>
      <w:r>
        <w:rPr>
          <w:color w:val="000000"/>
          <w:szCs w:val="27"/>
          <w:lang w:val="en-US"/>
        </w:rPr>
        <w:tab/>
      </w:r>
      <w:proofErr w:type="gramStart"/>
      <w:r>
        <w:rPr>
          <w:color w:val="000000"/>
          <w:szCs w:val="27"/>
          <w:lang w:val="en-US"/>
        </w:rPr>
        <w:t>Push</w:t>
      </w:r>
      <w:r w:rsidRPr="00D84DFF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T</w:t>
      </w:r>
      <w:r w:rsidRPr="00D84DFF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d</w:t>
      </w:r>
      <w:r w:rsidRPr="00D84DFF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добавление элемента в стек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>
        <w:rPr>
          <w:color w:val="000000"/>
          <w:szCs w:val="27"/>
        </w:rPr>
        <w:tab/>
      </w:r>
      <w:r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Pop</w:t>
      </w:r>
      <w:r w:rsidRPr="00A64961">
        <w:rPr>
          <w:color w:val="000000"/>
          <w:szCs w:val="27"/>
        </w:rPr>
        <w:t>(</w:t>
      </w:r>
      <w:proofErr w:type="gramEnd"/>
      <w:r w:rsidRPr="00A64961">
        <w:rPr>
          <w:color w:val="000000"/>
          <w:szCs w:val="27"/>
        </w:rPr>
        <w:t>)</w:t>
      </w:r>
      <w:r w:rsidR="00B1031D">
        <w:rPr>
          <w:color w:val="000000"/>
          <w:szCs w:val="27"/>
        </w:rPr>
        <w:t xml:space="preserve"> – взятие элемента из стека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A64961">
        <w:rPr>
          <w:color w:val="000000"/>
          <w:szCs w:val="27"/>
        </w:rPr>
        <w:tab/>
      </w:r>
      <w:r w:rsidRPr="00A64961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Print</w:t>
      </w:r>
      <w:r w:rsidRPr="00B1031D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HDC</w:t>
      </w:r>
      <w:r w:rsidRPr="00B1031D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hdc</w:t>
      </w:r>
      <w:r w:rsidRPr="00B1031D">
        <w:rPr>
          <w:color w:val="000000"/>
          <w:szCs w:val="27"/>
        </w:rPr>
        <w:t>)</w:t>
      </w:r>
      <w:r w:rsidR="00B1031D">
        <w:rPr>
          <w:color w:val="000000"/>
          <w:szCs w:val="27"/>
        </w:rPr>
        <w:t xml:space="preserve"> – распечатка содержимого стека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B1031D">
        <w:rPr>
          <w:color w:val="000000"/>
          <w:szCs w:val="27"/>
        </w:rPr>
        <w:tab/>
      </w:r>
      <w:r w:rsidRPr="00B1031D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fint</w:t>
      </w:r>
      <w:r w:rsidRPr="00B1031D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B1031D">
        <w:rPr>
          <w:color w:val="000000"/>
          <w:szCs w:val="27"/>
        </w:rPr>
        <w:t xml:space="preserve"> *</w:t>
      </w:r>
      <w:r>
        <w:rPr>
          <w:color w:val="000000"/>
          <w:szCs w:val="27"/>
          <w:lang w:val="en-US"/>
        </w:rPr>
        <w:t>key</w:t>
      </w:r>
      <w:r w:rsidRPr="00B1031D">
        <w:rPr>
          <w:color w:val="000000"/>
          <w:szCs w:val="27"/>
        </w:rPr>
        <w:t>)</w:t>
      </w:r>
      <w:r w:rsidR="00B1031D">
        <w:rPr>
          <w:color w:val="000000"/>
          <w:szCs w:val="27"/>
        </w:rPr>
        <w:t xml:space="preserve"> – поиск в стеке по цвету </w:t>
      </w:r>
      <w:r w:rsidR="00DB2609">
        <w:rPr>
          <w:color w:val="000000"/>
          <w:szCs w:val="27"/>
        </w:rPr>
        <w:t>контура</w:t>
      </w:r>
      <w:r w:rsidR="00B1031D">
        <w:rPr>
          <w:color w:val="000000"/>
          <w:szCs w:val="27"/>
        </w:rPr>
        <w:t xml:space="preserve"> треугольника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B1031D">
        <w:rPr>
          <w:color w:val="000000"/>
          <w:szCs w:val="27"/>
        </w:rPr>
        <w:tab/>
      </w:r>
      <w:r w:rsidRPr="00B1031D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Save</w:t>
      </w:r>
      <w:r w:rsidRPr="00B1031D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const</w:t>
      </w:r>
      <w:r w:rsidRPr="00B1031D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char</w:t>
      </w:r>
      <w:r w:rsidRPr="00B1031D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name</w:t>
      </w:r>
      <w:r w:rsidRPr="00B1031D">
        <w:rPr>
          <w:color w:val="000000"/>
          <w:szCs w:val="27"/>
        </w:rPr>
        <w:t>[])</w:t>
      </w:r>
      <w:r w:rsidR="00B1031D">
        <w:rPr>
          <w:color w:val="000000"/>
          <w:szCs w:val="27"/>
        </w:rPr>
        <w:t xml:space="preserve"> – сохранение стека в файл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B1031D">
        <w:rPr>
          <w:color w:val="000000"/>
          <w:szCs w:val="27"/>
        </w:rPr>
        <w:tab/>
      </w:r>
      <w:r w:rsidRPr="00B1031D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isEmpty</w:t>
      </w:r>
      <w:r w:rsidRPr="00B1031D">
        <w:rPr>
          <w:color w:val="000000"/>
          <w:szCs w:val="27"/>
        </w:rPr>
        <w:t>(</w:t>
      </w:r>
      <w:proofErr w:type="gramEnd"/>
      <w:r w:rsidRPr="00B1031D">
        <w:rPr>
          <w:color w:val="000000"/>
          <w:szCs w:val="27"/>
        </w:rPr>
        <w:t>)</w:t>
      </w:r>
      <w:r w:rsidR="00B1031D">
        <w:rPr>
          <w:color w:val="000000"/>
          <w:szCs w:val="27"/>
        </w:rPr>
        <w:t xml:space="preserve"> – проверка стека на пустоту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B1031D">
        <w:rPr>
          <w:color w:val="000000"/>
          <w:szCs w:val="27"/>
        </w:rPr>
        <w:tab/>
      </w:r>
      <w:r w:rsidRPr="00B1031D">
        <w:rPr>
          <w:color w:val="000000"/>
          <w:szCs w:val="27"/>
        </w:rPr>
        <w:tab/>
      </w:r>
      <w:proofErr w:type="gramStart"/>
      <w:r>
        <w:rPr>
          <w:color w:val="000000"/>
          <w:szCs w:val="27"/>
          <w:lang w:val="en-US"/>
        </w:rPr>
        <w:t>isFull</w:t>
      </w:r>
      <w:r w:rsidRPr="00B1031D">
        <w:rPr>
          <w:color w:val="000000"/>
          <w:szCs w:val="27"/>
        </w:rPr>
        <w:t>(</w:t>
      </w:r>
      <w:proofErr w:type="gramEnd"/>
      <w:r w:rsidRPr="00B1031D">
        <w:rPr>
          <w:color w:val="000000"/>
          <w:szCs w:val="27"/>
        </w:rPr>
        <w:t>)</w:t>
      </w:r>
      <w:r w:rsidR="00B1031D" w:rsidRPr="00B1031D">
        <w:rPr>
          <w:color w:val="000000"/>
          <w:szCs w:val="27"/>
        </w:rPr>
        <w:t xml:space="preserve"> – </w:t>
      </w:r>
      <w:r w:rsidR="00B1031D">
        <w:rPr>
          <w:color w:val="000000"/>
          <w:szCs w:val="27"/>
        </w:rPr>
        <w:t>проверка стека на полноту</w:t>
      </w:r>
    </w:p>
    <w:p w:rsidR="00D84DFF" w:rsidRPr="00B1031D" w:rsidRDefault="00D84DFF" w:rsidP="00D84DFF">
      <w:pPr>
        <w:contextualSpacing/>
        <w:rPr>
          <w:color w:val="000000"/>
          <w:szCs w:val="27"/>
        </w:rPr>
      </w:pPr>
      <w:r w:rsidRPr="00B1031D">
        <w:rPr>
          <w:color w:val="000000"/>
          <w:szCs w:val="27"/>
        </w:rPr>
        <w:tab/>
      </w:r>
      <w:r w:rsidRPr="00B1031D">
        <w:rPr>
          <w:color w:val="000000"/>
          <w:szCs w:val="27"/>
        </w:rPr>
        <w:tab/>
      </w:r>
      <w:r>
        <w:rPr>
          <w:color w:val="000000"/>
          <w:szCs w:val="27"/>
        </w:rPr>
        <w:t xml:space="preserve">Специализированная функция </w:t>
      </w:r>
      <w:proofErr w:type="gramStart"/>
      <w:r>
        <w:rPr>
          <w:color w:val="000000"/>
          <w:szCs w:val="27"/>
          <w:lang w:val="en-US"/>
        </w:rPr>
        <w:t>find</w:t>
      </w:r>
      <w:r w:rsidRPr="00B1031D">
        <w:rPr>
          <w:color w:val="000000"/>
          <w:szCs w:val="27"/>
        </w:rPr>
        <w:t>(</w:t>
      </w:r>
      <w:proofErr w:type="gramEnd"/>
      <w:r>
        <w:rPr>
          <w:color w:val="000000"/>
          <w:szCs w:val="27"/>
          <w:lang w:val="en-US"/>
        </w:rPr>
        <w:t>int</w:t>
      </w:r>
      <w:r w:rsidRPr="00B1031D">
        <w:rPr>
          <w:color w:val="000000"/>
          <w:szCs w:val="27"/>
        </w:rPr>
        <w:t xml:space="preserve"> *</w:t>
      </w:r>
      <w:r>
        <w:rPr>
          <w:color w:val="000000"/>
          <w:szCs w:val="27"/>
          <w:lang w:val="en-US"/>
        </w:rPr>
        <w:t>key</w:t>
      </w:r>
      <w:r w:rsidRPr="00B1031D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 xml:space="preserve">для класса </w:t>
      </w:r>
      <w:r>
        <w:rPr>
          <w:color w:val="000000"/>
          <w:szCs w:val="27"/>
          <w:lang w:val="en-US"/>
        </w:rPr>
        <w:t>combined</w:t>
      </w:r>
      <w:r w:rsidR="00B1031D">
        <w:rPr>
          <w:color w:val="000000"/>
          <w:szCs w:val="27"/>
        </w:rPr>
        <w:t xml:space="preserve"> – поиск в стеке по цвету закраски внутреннего треугольника</w:t>
      </w:r>
    </w:p>
    <w:p w:rsidR="00862619" w:rsidRPr="00B1031D" w:rsidRDefault="00862619" w:rsidP="00D84DFF">
      <w:pPr>
        <w:contextualSpacing/>
        <w:rPr>
          <w:color w:val="000000"/>
          <w:szCs w:val="27"/>
        </w:rPr>
      </w:pPr>
    </w:p>
    <w:p w:rsidR="00862619" w:rsidRPr="00B1031D" w:rsidRDefault="00862619" w:rsidP="00D84DFF">
      <w:pPr>
        <w:contextualSpacing/>
        <w:rPr>
          <w:color w:val="000000"/>
          <w:szCs w:val="27"/>
        </w:rPr>
      </w:pPr>
    </w:p>
    <w:p w:rsidR="001F38A0" w:rsidRPr="00F855D5" w:rsidRDefault="001F38A0" w:rsidP="001F38A0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Алгоритм</w:t>
      </w:r>
    </w:p>
    <w:p w:rsidR="001F38A0" w:rsidRDefault="001F38A0" w:rsidP="001F38A0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Класс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brush:</w:t>
      </w: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proofErr w:type="gramStart"/>
      <w:r w:rsidRPr="00F855D5">
        <w:rPr>
          <w:b/>
          <w:color w:val="000000"/>
          <w:szCs w:val="27"/>
          <w:lang w:val="en-US"/>
        </w:rPr>
        <w:t>brush(</w:t>
      </w:r>
      <w:proofErr w:type="gramEnd"/>
      <w:r w:rsidRPr="00F855D5">
        <w:rPr>
          <w:b/>
          <w:color w:val="000000"/>
          <w:szCs w:val="27"/>
          <w:lang w:val="en-US"/>
        </w:rPr>
        <w:t>)</w:t>
      </w:r>
      <w:r>
        <w:rPr>
          <w:b/>
          <w:color w:val="000000"/>
          <w:szCs w:val="27"/>
          <w:lang w:val="en-US"/>
        </w:rPr>
        <w:t>: bcolor(0), bstyle(0) {}</w:t>
      </w:r>
    </w:p>
    <w:p w:rsidR="001F38A0" w:rsidRPr="00F855D5" w:rsidRDefault="001F38A0" w:rsidP="001F38A0">
      <w:pPr>
        <w:pStyle w:val="af1"/>
        <w:rPr>
          <w:b/>
          <w:color w:val="000000"/>
          <w:szCs w:val="27"/>
          <w:lang w:val="en-US"/>
        </w:rPr>
      </w:pPr>
    </w:p>
    <w:p w:rsidR="001F38A0" w:rsidRPr="00441D5D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setBStyle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(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new_bstyle &gt; 6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ERR_WRONG_BSTYLE</w:t>
      </w:r>
    </w:p>
    <w:p w:rsidR="001F38A0" w:rsidRDefault="004B47B4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bstyle = new_bstyle</w:t>
      </w:r>
    </w:p>
    <w:p w:rsidR="004B47B4" w:rsidRPr="008B2D85" w:rsidRDefault="004B47B4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getBStyle (&amp;curr_bstyle):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curr_bstyle = bstyle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1F38A0" w:rsidRPr="008B2D85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setBColor(new_bcolor):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441D5D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441D5D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441D5D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441D5D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ERR_WRONG_BCOLOR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bcolor = new_bcolor</w:t>
      </w:r>
    </w:p>
    <w:p w:rsidR="001F38A0" w:rsidRPr="00750CB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getBColor(&amp;curr_bcolor):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curr_bcolor = bcolor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F855D5"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 w:rsidRPr="00F855D5">
        <w:rPr>
          <w:b/>
          <w:color w:val="000000"/>
          <w:szCs w:val="27"/>
          <w:lang w:val="en-US"/>
        </w:rPr>
        <w:t>save(</w:t>
      </w:r>
      <w:proofErr w:type="gramEnd"/>
      <w:r w:rsidRPr="00F855D5">
        <w:rPr>
          <w:b/>
          <w:color w:val="000000"/>
          <w:szCs w:val="27"/>
          <w:lang w:val="en-US"/>
        </w:rPr>
        <w:t>const char name[])</w:t>
      </w:r>
      <w:r>
        <w:rPr>
          <w:b/>
          <w:color w:val="000000"/>
          <w:szCs w:val="27"/>
          <w:lang w:val="en-US"/>
        </w:rPr>
        <w:t>:</w:t>
      </w:r>
    </w:p>
    <w:p w:rsidR="001F38A0" w:rsidRPr="00346E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Создание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7333F1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346E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</w:p>
    <w:p w:rsidR="001F38A0" w:rsidRPr="00346E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</w:t>
      </w:r>
      <w:r w:rsidRPr="00346E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</w:p>
    <w:p w:rsidR="001F38A0" w:rsidRPr="00F855D5" w:rsidRDefault="001F38A0" w:rsidP="001F38A0">
      <w:pPr>
        <w:pStyle w:val="af1"/>
        <w:rPr>
          <w:b/>
          <w:color w:val="000000"/>
          <w:szCs w:val="27"/>
          <w:lang w:val="en-US"/>
        </w:rPr>
      </w:pPr>
    </w:p>
    <w:p w:rsidR="001F38A0" w:rsidRPr="00F855D5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F855D5"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 w:rsidRPr="00F855D5">
        <w:rPr>
          <w:b/>
          <w:color w:val="000000"/>
          <w:szCs w:val="27"/>
          <w:lang w:val="en-US"/>
        </w:rPr>
        <w:t>load(</w:t>
      </w:r>
      <w:proofErr w:type="gramEnd"/>
      <w:r w:rsidRPr="00F855D5">
        <w:rPr>
          <w:b/>
          <w:color w:val="000000"/>
          <w:szCs w:val="27"/>
          <w:lang w:val="en-US"/>
        </w:rPr>
        <w:t>const char name[])</w:t>
      </w:r>
      <w:r>
        <w:rPr>
          <w:b/>
          <w:color w:val="000000"/>
          <w:szCs w:val="27"/>
          <w:lang w:val="en-US"/>
        </w:rPr>
        <w:t>:</w:t>
      </w:r>
    </w:p>
    <w:p w:rsidR="001F38A0" w:rsidRPr="00A0174C" w:rsidRDefault="001F38A0" w:rsidP="001F38A0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F38A0" w:rsidRPr="006265A5" w:rsidRDefault="001F38A0" w:rsidP="001F38A0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1F38A0" w:rsidRPr="00346E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6A62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 = RGB(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0], brgb[1], brgb[2])</w:t>
      </w:r>
    </w:p>
    <w:p w:rsidR="001F38A0" w:rsidRPr="00346E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try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Задание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Задание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catch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17390C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throw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 файла</w:t>
      </w:r>
    </w:p>
    <w:p w:rsidR="001F38A0" w:rsidRPr="00346E8B" w:rsidRDefault="001F38A0" w:rsidP="001F38A0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1F38A0" w:rsidRPr="006265A5" w:rsidRDefault="001F38A0" w:rsidP="001F38A0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Класс</w:t>
      </w:r>
      <w:r w:rsidRPr="006265A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contour</w:t>
      </w:r>
      <w:r w:rsidRPr="006265A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1F38A0" w:rsidRPr="001334D9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6265A5">
        <w:rPr>
          <w:color w:val="000000"/>
          <w:szCs w:val="27"/>
        </w:rPr>
        <w:tab/>
      </w:r>
      <w:proofErr w:type="gramStart"/>
      <w:r w:rsidRPr="001334D9">
        <w:rPr>
          <w:b/>
          <w:color w:val="000000"/>
          <w:szCs w:val="27"/>
          <w:lang w:val="en-US"/>
        </w:rPr>
        <w:t>contour(</w:t>
      </w:r>
      <w:proofErr w:type="gramEnd"/>
      <w:r w:rsidRPr="001334D9">
        <w:rPr>
          <w:b/>
          <w:color w:val="000000"/>
          <w:szCs w:val="27"/>
          <w:lang w:val="en-US"/>
        </w:rPr>
        <w:t>)</w:t>
      </w:r>
      <w:r>
        <w:rPr>
          <w:b/>
          <w:color w:val="000000"/>
          <w:szCs w:val="27"/>
          <w:lang w:val="en-US"/>
        </w:rPr>
        <w:t xml:space="preserve">: </w:t>
      </w:r>
      <w:r w:rsidRPr="00B70CA3">
        <w:rPr>
          <w:b/>
          <w:color w:val="000000"/>
          <w:szCs w:val="27"/>
          <w:lang w:val="en-US"/>
        </w:rPr>
        <w:t>color(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>), style(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>), border(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>), points{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 xml:space="preserve">, 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 xml:space="preserve">, </w:t>
      </w:r>
      <w:r>
        <w:rPr>
          <w:b/>
          <w:color w:val="000000"/>
          <w:szCs w:val="27"/>
          <w:lang w:val="en-US"/>
        </w:rPr>
        <w:t>0</w:t>
      </w:r>
      <w:r w:rsidRPr="00B70CA3">
        <w:rPr>
          <w:b/>
          <w:color w:val="000000"/>
          <w:szCs w:val="27"/>
          <w:lang w:val="en-US"/>
        </w:rPr>
        <w:t>} {}</w:t>
      </w:r>
    </w:p>
    <w:p w:rsidR="001F38A0" w:rsidRPr="00441D5D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setStyle(new_Style):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new_style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new_style &gt; 6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ERR_WRONG_STYLE</w:t>
      </w:r>
    </w:p>
    <w:p w:rsidR="001F38A0" w:rsidRDefault="00BE2AFA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style = new_Style</w:t>
      </w:r>
    </w:p>
    <w:p w:rsidR="00BE2AFA" w:rsidRPr="00867030" w:rsidRDefault="00BE2AFA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getStyle (&amp;curr_Style):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curr_style = style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441D5D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setColor(new_Color):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proofErr w:type="gramStart"/>
      <w:r w:rsidRPr="00441D5D">
        <w:rPr>
          <w:rFonts w:asciiTheme="minorHAnsi" w:hAnsiTheme="minorHAnsi" w:cs="Consolas"/>
          <w:szCs w:val="19"/>
          <w:lang w:val="en-US" w:eastAsia="ja-JP"/>
        </w:rPr>
        <w:t>) &gt;</w:t>
      </w:r>
      <w:proofErr w:type="gramEnd"/>
      <w:r w:rsidRPr="00441D5D">
        <w:rPr>
          <w:rFonts w:asciiTheme="minorHAnsi" w:hAnsiTheme="minorHAnsi" w:cs="Consolas"/>
          <w:szCs w:val="19"/>
          <w:lang w:val="en-US" w:eastAsia="ja-JP"/>
        </w:rPr>
        <w:t xml:space="preserve">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441D5D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441D5D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441D5D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ERR_WRONG_COLOR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new_color</w:t>
      </w:r>
    </w:p>
    <w:p w:rsidR="001F38A0" w:rsidRPr="008B2D85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441D5D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getColor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 xml:space="preserve"> (&amp;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curr_color = color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441D5D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setBorder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(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="001F38A0" w:rsidRPr="00441D5D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: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1D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new_border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441D5D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ERR_NEGATIVE_BORDER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border = new_border</w:t>
      </w:r>
    </w:p>
    <w:p w:rsidR="001F38A0" w:rsidRPr="0086703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867030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getBorder(&amp;curr_border):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curr_border = border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A8701A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proofErr w:type="gramStart"/>
      <w:r w:rsidR="001F38A0">
        <w:rPr>
          <w:rFonts w:asciiTheme="minorHAnsi" w:hAnsiTheme="minorHAnsi" w:cs="Consolas"/>
          <w:b/>
          <w:szCs w:val="19"/>
          <w:lang w:val="en-US" w:eastAsia="ja-JP"/>
        </w:rPr>
        <w:t>setPoints</w:t>
      </w:r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>(</w:t>
      </w:r>
      <w:proofErr w:type="gramEnd"/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>*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F38A0">
        <w:rPr>
          <w:rFonts w:asciiTheme="minorHAnsi" w:hAnsiTheme="minorHAnsi" w:cs="Consolas"/>
          <w:b/>
          <w:szCs w:val="19"/>
          <w:lang w:eastAsia="ja-JP"/>
        </w:rPr>
        <w:t>массив</w:t>
      </w:r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F38A0">
        <w:rPr>
          <w:rFonts w:asciiTheme="minorHAnsi" w:hAnsiTheme="minorHAnsi" w:cs="Consolas"/>
          <w:b/>
          <w:szCs w:val="19"/>
          <w:lang w:eastAsia="ja-JP"/>
        </w:rPr>
        <w:t>координат</w:t>
      </w:r>
      <w:r w:rsidR="001F38A0" w:rsidRPr="00A8701A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: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441D5D">
        <w:rPr>
          <w:rFonts w:asciiTheme="minorHAnsi" w:hAnsiTheme="minorHAnsi" w:cs="Consolas"/>
          <w:szCs w:val="19"/>
          <w:lang w:val="en-US" w:eastAsia="ja-JP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441D5D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new_points[i].x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 || new_points[i].y &lt; 0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  <w:t>throw ERR_NEGATIVE_POINTS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proofErr w:type="gramStart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new_points[0].x)*(new_points[1].y - new_points[0].y) == (new_points[2].y - new_points[0].y)*(new_points[1].x - new_points[0].x))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ERR_POINTS_ONLINE</w:t>
      </w:r>
    </w:p>
    <w:p w:rsidR="001F38A0" w:rsidRPr="000751A9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points[i] = new_points[i]</w:t>
      </w:r>
    </w:p>
    <w:p w:rsidR="001F38A0" w:rsidRPr="000751A9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A14375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getPoints(*curr_points):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Для</w:t>
      </w:r>
      <w:r w:rsidRPr="00441D5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441D5D">
        <w:rPr>
          <w:rFonts w:asciiTheme="minorHAnsi" w:hAnsiTheme="minorHAnsi" w:cs="Consolas"/>
          <w:szCs w:val="19"/>
          <w:lang w:val="en-US" w:eastAsia="ja-JP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curr_points[i] = points[i]</w:t>
      </w:r>
    </w:p>
    <w:p w:rsidR="001F38A0" w:rsidRDefault="001F38A0" w:rsidP="001F38A0">
      <w:pPr>
        <w:pStyle w:val="af1"/>
        <w:rPr>
          <w:color w:val="000000"/>
          <w:szCs w:val="27"/>
          <w:lang w:val="en-US"/>
        </w:rPr>
      </w:pPr>
      <w:r w:rsidRPr="00ED1360">
        <w:rPr>
          <w:color w:val="000000"/>
          <w:szCs w:val="27"/>
          <w:lang w:val="en-US"/>
        </w:rPr>
        <w:tab/>
      </w:r>
    </w:p>
    <w:p w:rsidR="001F38A0" w:rsidRPr="001334D9" w:rsidRDefault="004C7716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</w:t>
      </w:r>
      <w:r w:rsidR="001F38A0" w:rsidRPr="001334D9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r w:rsidR="001F38A0"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="001F38A0" w:rsidRPr="001334D9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1F3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:</w:t>
      </w:r>
    </w:p>
    <w:p w:rsidR="001F38A0" w:rsidRDefault="001F38A0" w:rsidP="001F38A0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Вызов</w:t>
      </w:r>
      <w:r w:rsidRPr="00B046F0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chechSizeT(hdc)</w:t>
      </w:r>
    </w:p>
    <w:p w:rsidR="001F38A0" w:rsidRPr="00766BBD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 xml:space="preserve">hMyPen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1F38A0" w:rsidRPr="00AE4221" w:rsidRDefault="001F38A0" w:rsidP="001F38A0">
      <w:pPr>
        <w:pStyle w:val="af1"/>
        <w:ind w:left="141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lastRenderedPageBreak/>
        <w:t>Массив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точек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ppt[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4] = { points[0],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points[1],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points[2],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points[0]}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>
        <w:rPr>
          <w:rFonts w:asciiTheme="minorHAnsi" w:hAnsiTheme="minorHAnsi" w:cs="Consolas"/>
          <w:szCs w:val="19"/>
          <w:lang w:eastAsia="ja-JP"/>
        </w:rPr>
        <w:t>линии</w:t>
      </w:r>
      <w:r w:rsidRPr="000B7441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ppt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2E130F">
        <w:rPr>
          <w:rFonts w:asciiTheme="minorHAnsi" w:hAnsiTheme="minorHAnsi" w:cs="Consolas"/>
          <w:szCs w:val="19"/>
          <w:lang w:eastAsia="ja-JP"/>
        </w:rPr>
        <w:t>4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1F38A0" w:rsidRPr="00D54619" w:rsidRDefault="001F38A0" w:rsidP="001F38A0">
      <w:pPr>
        <w:pStyle w:val="af1"/>
        <w:rPr>
          <w:color w:val="000000"/>
          <w:szCs w:val="27"/>
        </w:rPr>
      </w:pP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D54619">
        <w:rPr>
          <w:color w:val="000000"/>
          <w:szCs w:val="27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 w:rsidRPr="001334D9">
        <w:rPr>
          <w:b/>
          <w:color w:val="000000"/>
          <w:szCs w:val="27"/>
          <w:lang w:val="en-US"/>
        </w:rPr>
        <w:t>save(</w:t>
      </w:r>
      <w:proofErr w:type="gramEnd"/>
      <w:r w:rsidRPr="001334D9">
        <w:rPr>
          <w:b/>
          <w:color w:val="000000"/>
          <w:szCs w:val="27"/>
          <w:lang w:val="en-US"/>
        </w:rPr>
        <w:t>const char name[])</w:t>
      </w:r>
      <w:r>
        <w:rPr>
          <w:b/>
          <w:color w:val="000000"/>
          <w:szCs w:val="27"/>
          <w:lang w:val="en-US"/>
        </w:rPr>
        <w:t>:</w:t>
      </w:r>
    </w:p>
    <w:p w:rsidR="001F38A0" w:rsidRPr="002F0854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Создание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 points[i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proofErr w:type="gramEnd"/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1F38A0" w:rsidRPr="002F0854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border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gramEnd"/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i = 0; i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&lt; 3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; i++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rgb[i]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</w:t>
      </w:r>
      <w:r w:rsidRPr="006265A5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</w:p>
    <w:p w:rsidR="001F38A0" w:rsidRPr="006265A5" w:rsidRDefault="001F38A0" w:rsidP="001F38A0">
      <w:pPr>
        <w:pStyle w:val="af1"/>
        <w:rPr>
          <w:b/>
          <w:color w:val="000000"/>
          <w:szCs w:val="27"/>
          <w:lang w:val="en-US"/>
        </w:rPr>
      </w:pP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6265A5"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 w:rsidRPr="001334D9">
        <w:rPr>
          <w:b/>
          <w:color w:val="000000"/>
          <w:szCs w:val="27"/>
          <w:lang w:val="en-US"/>
        </w:rPr>
        <w:t>load(</w:t>
      </w:r>
      <w:proofErr w:type="gramEnd"/>
      <w:r w:rsidRPr="001334D9">
        <w:rPr>
          <w:b/>
          <w:color w:val="000000"/>
          <w:szCs w:val="27"/>
          <w:lang w:val="en-US"/>
        </w:rPr>
        <w:t>const char name[])</w:t>
      </w:r>
      <w:r>
        <w:rPr>
          <w:b/>
          <w:color w:val="000000"/>
          <w:szCs w:val="27"/>
          <w:lang w:val="en-US"/>
        </w:rPr>
        <w:t>:</w:t>
      </w:r>
    </w:p>
    <w:p w:rsidR="001F38A0" w:rsidRPr="00A0174C" w:rsidRDefault="001F38A0" w:rsidP="001F38A0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F38A0" w:rsidRPr="00C62DBF" w:rsidRDefault="001F38A0" w:rsidP="001F38A0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  <w:r w:rsidRPr="00C62DB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1F38A0" w:rsidRPr="006A628B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 = RGB(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color[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0], color[1], color[2])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try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классу</w:t>
      </w:r>
    </w:p>
    <w:p w:rsidR="001F38A0" w:rsidRPr="00317C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1F38A0" w:rsidRPr="00441D5D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catch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throw</w:t>
      </w:r>
      <w:r w:rsidRPr="00441D5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 файла</w:t>
      </w:r>
    </w:p>
    <w:p w:rsidR="001F38A0" w:rsidRPr="00C62DBF" w:rsidRDefault="001F38A0" w:rsidP="001F38A0">
      <w:pPr>
        <w:pStyle w:val="af1"/>
        <w:rPr>
          <w:b/>
          <w:color w:val="000000"/>
          <w:szCs w:val="27"/>
        </w:rPr>
      </w:pPr>
    </w:p>
    <w:p w:rsidR="001F38A0" w:rsidRPr="006265A5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checkSizeT</w:t>
      </w:r>
      <w:r w:rsidR="001F38A0" w:rsidRPr="006265A5">
        <w:rPr>
          <w:rFonts w:asciiTheme="minorHAnsi" w:hAnsiTheme="minorHAnsi" w:cs="Consolas"/>
          <w:b/>
          <w:szCs w:val="19"/>
          <w:lang w:eastAsia="ja-JP"/>
        </w:rPr>
        <w:t>(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hdc</w:t>
      </w:r>
      <w:r w:rsidR="001F38A0" w:rsidRPr="006265A5">
        <w:rPr>
          <w:rFonts w:asciiTheme="minorHAnsi" w:hAnsiTheme="minorHAnsi" w:cs="Consolas"/>
          <w:b/>
          <w:szCs w:val="19"/>
          <w:lang w:eastAsia="ja-JP"/>
        </w:rPr>
        <w:t>):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Взятие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размеров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окна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WindowFromDC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>), &amp;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</w:t>
      </w:r>
      <w:r w:rsidRPr="006265A5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rtx =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rt.right</w:t>
      </w:r>
      <w:proofErr w:type="gramEnd"/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rty = </w:t>
      </w:r>
      <w:proofErr w:type="gramStart"/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rt.bottom</w:t>
      </w:r>
      <w:proofErr w:type="gramEnd"/>
    </w:p>
    <w:p w:rsidR="001F38A0" w:rsidRPr="003A3749" w:rsidRDefault="001F38A0" w:rsidP="001F38A0">
      <w:pPr>
        <w:pStyle w:val="af1"/>
        <w:spacing w:line="240" w:lineRule="auto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(i = 0; i 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1F38A0" w:rsidRPr="003A3749" w:rsidRDefault="001F38A0" w:rsidP="001F38A0">
      <w:pPr>
        <w:autoSpaceDE w:val="0"/>
        <w:autoSpaceDN w:val="0"/>
        <w:adjustRightInd w:val="0"/>
        <w:spacing w:after="0" w:line="240" w:lineRule="auto"/>
        <w:ind w:left="1416"/>
        <w:contextualSpacing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nts[i].x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0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|| points[i].y &lt; 0</w:t>
      </w:r>
    </w:p>
    <w:p w:rsidR="001F38A0" w:rsidRPr="003A3749" w:rsidRDefault="001F38A0" w:rsidP="001F38A0">
      <w:pPr>
        <w:autoSpaceDE w:val="0"/>
        <w:autoSpaceDN w:val="0"/>
        <w:adjustRightInd w:val="0"/>
        <w:spacing w:after="0" w:line="240" w:lineRule="auto"/>
        <w:ind w:left="1416"/>
        <w:contextualSpacing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ERR_NEGATIVE_POINTS</w:t>
      </w:r>
    </w:p>
    <w:p w:rsidR="001F38A0" w:rsidRPr="003A3749" w:rsidRDefault="001F38A0" w:rsidP="001F38A0">
      <w:pPr>
        <w:autoSpaceDE w:val="0"/>
        <w:autoSpaceDN w:val="0"/>
        <w:adjustRightInd w:val="0"/>
        <w:spacing w:after="0" w:line="240" w:lineRule="auto"/>
        <w:ind w:left="1416"/>
        <w:contextualSpacing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Или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(points[i].</w:t>
      </w:r>
      <w:proofErr w:type="gramStart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x &gt;</w:t>
      </w:r>
      <w:proofErr w:type="gramEnd"/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rtx || points[i].y &gt; rty)</w:t>
      </w:r>
    </w:p>
    <w:p w:rsidR="001F38A0" w:rsidRPr="0017390C" w:rsidRDefault="001F38A0" w:rsidP="001F38A0">
      <w:pPr>
        <w:pStyle w:val="af1"/>
        <w:spacing w:line="240" w:lineRule="auto"/>
        <w:ind w:left="2136"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ERR_WRONG_SIZE</w:t>
      </w:r>
    </w:p>
    <w:p w:rsidR="001F38A0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Класс</w:t>
      </w:r>
      <w:r w:rsidRPr="0017390C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  <w:lang w:val="en-US"/>
        </w:rPr>
        <w:t>painted:</w:t>
      </w:r>
    </w:p>
    <w:p w:rsidR="001F38A0" w:rsidRPr="00806EBF" w:rsidRDefault="001F38A0" w:rsidP="001F38A0">
      <w:pPr>
        <w:pStyle w:val="af1"/>
        <w:rPr>
          <w:b/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proofErr w:type="gramStart"/>
      <w:r w:rsidRPr="00806EBF">
        <w:rPr>
          <w:b/>
          <w:color w:val="000000"/>
          <w:szCs w:val="27"/>
          <w:lang w:val="en-US"/>
        </w:rPr>
        <w:t>painted(</w:t>
      </w:r>
      <w:proofErr w:type="gramEnd"/>
      <w:r w:rsidRPr="00806EBF">
        <w:rPr>
          <w:b/>
          <w:color w:val="000000"/>
          <w:szCs w:val="27"/>
          <w:lang w:val="en-US"/>
        </w:rPr>
        <w:t>): {}</w:t>
      </w:r>
    </w:p>
    <w:p w:rsidR="001F38A0" w:rsidRPr="00806EBF" w:rsidRDefault="001F38A0" w:rsidP="001F38A0">
      <w:pPr>
        <w:pStyle w:val="af1"/>
        <w:rPr>
          <w:b/>
          <w:color w:val="000000"/>
          <w:szCs w:val="27"/>
          <w:lang w:val="en-US"/>
        </w:rPr>
      </w:pPr>
      <w:r w:rsidRPr="00806EBF">
        <w:rPr>
          <w:b/>
          <w:color w:val="000000"/>
          <w:szCs w:val="27"/>
          <w:lang w:val="en-US"/>
        </w:rPr>
        <w:tab/>
      </w:r>
      <w:proofErr w:type="gramStart"/>
      <w:r w:rsidRPr="00806EBF">
        <w:rPr>
          <w:b/>
          <w:color w:val="000000"/>
          <w:szCs w:val="27"/>
          <w:lang w:val="en-US"/>
        </w:rPr>
        <w:t>painted(</w:t>
      </w:r>
      <w:proofErr w:type="gramEnd"/>
      <w:r w:rsidRPr="00806EBF">
        <w:rPr>
          <w:b/>
          <w:color w:val="000000"/>
          <w:szCs w:val="27"/>
          <w:lang w:val="en-US"/>
        </w:rPr>
        <w:t>brush Brush, contour Contour):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Pr="00806EBF">
        <w:rPr>
          <w:color w:val="000000"/>
          <w:szCs w:val="27"/>
          <w:lang w:val="en-US"/>
        </w:rPr>
        <w:t>Brush.getB</w:t>
      </w:r>
      <w:r>
        <w:rPr>
          <w:color w:val="000000"/>
          <w:szCs w:val="27"/>
          <w:lang w:val="en-US"/>
        </w:rPr>
        <w:t>Color(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>-&gt;bcolor)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lastRenderedPageBreak/>
        <w:tab/>
      </w:r>
      <w:r w:rsidRPr="00806EBF">
        <w:rPr>
          <w:color w:val="000000"/>
          <w:szCs w:val="27"/>
          <w:lang w:val="en-US"/>
        </w:rPr>
        <w:t>Brush.getBStyle(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 xml:space="preserve"> -&gt;bstyle)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Pr="00806EBF">
        <w:rPr>
          <w:color w:val="000000"/>
          <w:szCs w:val="27"/>
          <w:lang w:val="en-US"/>
        </w:rPr>
        <w:t>Contour.getPoints(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 xml:space="preserve"> -&gt;points)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Pr="00806EBF">
        <w:rPr>
          <w:color w:val="000000"/>
          <w:szCs w:val="27"/>
          <w:lang w:val="en-US"/>
        </w:rPr>
        <w:t>Contour.getBorder(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 xml:space="preserve"> -&gt;border)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Pr="00806EBF">
        <w:rPr>
          <w:color w:val="000000"/>
          <w:szCs w:val="27"/>
          <w:lang w:val="en-US"/>
        </w:rPr>
        <w:t>Contour.getColor(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 xml:space="preserve"> -&gt;color)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Pr="00806EBF">
        <w:rPr>
          <w:color w:val="000000"/>
          <w:szCs w:val="27"/>
          <w:lang w:val="en-US"/>
        </w:rPr>
        <w:t>Contour.getStyle(</w:t>
      </w:r>
      <w:r>
        <w:rPr>
          <w:color w:val="000000"/>
          <w:szCs w:val="27"/>
        </w:rPr>
        <w:t>текущий</w:t>
      </w:r>
      <w:r w:rsidRPr="00D075A8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объект</w:t>
      </w:r>
      <w:r w:rsidRPr="00806EB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>
        <w:rPr>
          <w:color w:val="000000"/>
          <w:szCs w:val="27"/>
          <w:lang w:val="en-US"/>
        </w:rPr>
        <w:t xml:space="preserve"> -&gt;style)</w:t>
      </w:r>
    </w:p>
    <w:p w:rsidR="001F38A0" w:rsidRPr="00567362" w:rsidRDefault="001F38A0" w:rsidP="001F38A0">
      <w:pPr>
        <w:pStyle w:val="af1"/>
        <w:rPr>
          <w:color w:val="000000"/>
          <w:szCs w:val="27"/>
          <w:lang w:val="en-US"/>
        </w:rPr>
      </w:pPr>
    </w:p>
    <w:p w:rsidR="001F38A0" w:rsidRDefault="001F38A0" w:rsidP="001F38A0">
      <w:pPr>
        <w:pStyle w:val="af1"/>
        <w:rPr>
          <w:b/>
          <w:color w:val="000000"/>
          <w:szCs w:val="27"/>
        </w:rPr>
      </w:pPr>
      <w:r w:rsidRPr="00806EBF"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>void</w:t>
      </w:r>
      <w:r w:rsidR="004C7716" w:rsidRPr="004C7716">
        <w:rPr>
          <w:b/>
          <w:color w:val="000000"/>
          <w:szCs w:val="27"/>
        </w:rPr>
        <w:t xml:space="preserve"> </w:t>
      </w:r>
      <w:proofErr w:type="gramStart"/>
      <w:r w:rsidRPr="00806EBF">
        <w:rPr>
          <w:b/>
          <w:color w:val="000000"/>
          <w:szCs w:val="27"/>
          <w:lang w:val="en-US"/>
        </w:rPr>
        <w:t>Draw</w:t>
      </w:r>
      <w:r w:rsidRPr="00806EBF">
        <w:rPr>
          <w:b/>
          <w:color w:val="000000"/>
          <w:szCs w:val="27"/>
        </w:rPr>
        <w:t>(</w:t>
      </w:r>
      <w:proofErr w:type="gramEnd"/>
      <w:r w:rsidRPr="00806EBF">
        <w:rPr>
          <w:b/>
          <w:color w:val="000000"/>
          <w:szCs w:val="27"/>
          <w:lang w:val="en-US"/>
        </w:rPr>
        <w:t>HDC</w:t>
      </w:r>
      <w:r w:rsidRPr="00806EBF">
        <w:rPr>
          <w:b/>
          <w:color w:val="000000"/>
          <w:szCs w:val="27"/>
        </w:rPr>
        <w:t xml:space="preserve"> </w:t>
      </w:r>
      <w:r w:rsidRPr="00806EBF">
        <w:rPr>
          <w:b/>
          <w:color w:val="000000"/>
          <w:szCs w:val="27"/>
          <w:lang w:val="en-US"/>
        </w:rPr>
        <w:t>hdc</w:t>
      </w:r>
      <w:r w:rsidRPr="00806EBF">
        <w:rPr>
          <w:b/>
          <w:color w:val="000000"/>
          <w:szCs w:val="27"/>
        </w:rPr>
        <w:t>) - функция отрисовки закрашенной фигуры</w:t>
      </w:r>
    </w:p>
    <w:p w:rsidR="001F38A0" w:rsidRPr="00B2156B" w:rsidRDefault="001F38A0" w:rsidP="001F38A0">
      <w:pPr>
        <w:pStyle w:val="af1"/>
        <w:rPr>
          <w:color w:val="000000"/>
          <w:szCs w:val="27"/>
        </w:rPr>
      </w:pPr>
      <w:r>
        <w:rPr>
          <w:b/>
          <w:color w:val="000000"/>
          <w:szCs w:val="27"/>
        </w:rPr>
        <w:tab/>
      </w:r>
      <w:r>
        <w:rPr>
          <w:color w:val="000000"/>
          <w:szCs w:val="27"/>
        </w:rPr>
        <w:t xml:space="preserve">Вызов </w:t>
      </w:r>
      <w:r>
        <w:rPr>
          <w:color w:val="000000"/>
          <w:szCs w:val="27"/>
          <w:lang w:val="en-US"/>
        </w:rPr>
        <w:t>checkSizeT</w:t>
      </w:r>
      <w:r w:rsidRPr="00B2156B">
        <w:rPr>
          <w:color w:val="000000"/>
          <w:szCs w:val="27"/>
        </w:rPr>
        <w:t>(</w:t>
      </w:r>
      <w:r>
        <w:rPr>
          <w:color w:val="000000"/>
          <w:szCs w:val="27"/>
          <w:lang w:val="en-US"/>
        </w:rPr>
        <w:t>hdc</w:t>
      </w:r>
      <w:r w:rsidRPr="00B2156B">
        <w:rPr>
          <w:color w:val="000000"/>
          <w:szCs w:val="27"/>
        </w:rPr>
        <w:t>)</w:t>
      </w:r>
    </w:p>
    <w:p w:rsidR="001F38A0" w:rsidRPr="00B2156B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B2156B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B2156B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B2156B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B2156B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B2156B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B2156B">
        <w:rPr>
          <w:rFonts w:asciiTheme="minorHAnsi" w:hAnsiTheme="minorHAnsi" w:cs="Consolas"/>
          <w:szCs w:val="19"/>
          <w:lang w:eastAsia="ja-JP"/>
        </w:rPr>
        <w:t>)</w:t>
      </w:r>
    </w:p>
    <w:p w:rsidR="001F38A0" w:rsidRPr="009F77B6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hMyBrush</w:t>
      </w:r>
      <w:r w:rsidRPr="009F77B6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9F77B6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9F77B6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9F77B6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9F77B6">
        <w:rPr>
          <w:rFonts w:asciiTheme="minorHAnsi" w:hAnsiTheme="minorHAnsi" w:cs="Consolas"/>
          <w:szCs w:val="19"/>
          <w:lang w:eastAsia="ja-JP"/>
        </w:rPr>
        <w:t xml:space="preserve">-1,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9F77B6">
        <w:rPr>
          <w:rFonts w:asciiTheme="minorHAnsi" w:hAnsiTheme="minorHAnsi" w:cs="Consolas"/>
          <w:szCs w:val="19"/>
          <w:lang w:eastAsia="ja-JP"/>
        </w:rPr>
        <w:t>)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6265A5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6265A5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6265A5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6265A5">
        <w:rPr>
          <w:rFonts w:asciiTheme="minorHAnsi" w:hAnsiTheme="minorHAnsi" w:cs="Consolas"/>
          <w:szCs w:val="19"/>
          <w:lang w:eastAsia="ja-JP"/>
        </w:rPr>
        <w:t>)</w:t>
      </w:r>
    </w:p>
    <w:p w:rsidR="001F38A0" w:rsidRPr="006265A5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6265A5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6265A5">
        <w:rPr>
          <w:rFonts w:asciiTheme="minorHAnsi" w:hAnsiTheme="minorHAnsi" w:cs="Consolas"/>
          <w:szCs w:val="19"/>
          <w:lang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6265A5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val="en-US" w:eastAsia="ja-JP"/>
        </w:rPr>
        <w:t>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6265A5">
        <w:rPr>
          <w:rFonts w:asciiTheme="minorHAnsi" w:hAnsiTheme="minorHAnsi" w:cs="Consolas"/>
          <w:szCs w:val="19"/>
          <w:lang w:eastAsia="ja-JP"/>
        </w:rPr>
        <w:t>)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eastAsia="ja-JP"/>
        </w:rPr>
        <w:t>3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1F38A0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0E40CF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proofErr w:type="gramStart"/>
      <w:r w:rsidR="000E40CF">
        <w:rPr>
          <w:rFonts w:asciiTheme="minorHAnsi" w:hAnsiTheme="minorHAnsi" w:cs="Consolas"/>
          <w:b/>
          <w:szCs w:val="19"/>
          <w:lang w:val="en-US" w:eastAsia="ja-JP"/>
        </w:rPr>
        <w:t>save(</w:t>
      </w:r>
      <w:proofErr w:type="gramEnd"/>
      <w:r w:rsidR="000E40CF">
        <w:rPr>
          <w:rFonts w:asciiTheme="minorHAnsi" w:hAnsiTheme="minorHAnsi" w:cs="Consolas"/>
          <w:b/>
          <w:szCs w:val="19"/>
          <w:lang w:val="en-US" w:eastAsia="ja-JP"/>
        </w:rPr>
        <w:t>const char name[]):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Фунцкия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класса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brush::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save(name)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Функция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класса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contour::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save(name)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0E40CF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proofErr w:type="gramStart"/>
      <w:r w:rsidR="000E40CF">
        <w:rPr>
          <w:rFonts w:asciiTheme="minorHAnsi" w:hAnsiTheme="minorHAnsi" w:cs="Consolas"/>
          <w:b/>
          <w:szCs w:val="19"/>
          <w:lang w:val="en-US" w:eastAsia="ja-JP"/>
        </w:rPr>
        <w:t>load(</w:t>
      </w:r>
      <w:proofErr w:type="gramEnd"/>
      <w:r w:rsidR="000E40CF">
        <w:rPr>
          <w:rFonts w:asciiTheme="minorHAnsi" w:hAnsiTheme="minorHAnsi" w:cs="Consolas"/>
          <w:b/>
          <w:szCs w:val="19"/>
          <w:lang w:val="en-US" w:eastAsia="ja-JP"/>
        </w:rPr>
        <w:t>const char name1[], const char name2[]):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Функция класса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brush::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load(name1)</w:t>
      </w:r>
    </w:p>
    <w:p w:rsidR="000E40CF" w:rsidRDefault="000E40CF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Функция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класса</w:t>
      </w:r>
      <w:r w:rsidRPr="000E40CF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contour::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load(name2)</w:t>
      </w:r>
    </w:p>
    <w:p w:rsidR="004A3D08" w:rsidRPr="000E40CF" w:rsidRDefault="004A3D08" w:rsidP="001F38A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1F38A0" w:rsidRPr="00632E59" w:rsidRDefault="001F38A0" w:rsidP="001F38A0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Класс </w:t>
      </w:r>
      <w:r>
        <w:rPr>
          <w:b/>
          <w:color w:val="000000"/>
          <w:szCs w:val="27"/>
          <w:lang w:val="en-US"/>
        </w:rPr>
        <w:t>combined</w:t>
      </w:r>
      <w:r w:rsidRPr="00632E59">
        <w:rPr>
          <w:b/>
          <w:color w:val="000000"/>
          <w:szCs w:val="27"/>
        </w:rPr>
        <w:t>:</w:t>
      </w:r>
    </w:p>
    <w:p w:rsidR="001F38A0" w:rsidRPr="0068447B" w:rsidRDefault="001F38A0" w:rsidP="00E67343">
      <w:pPr>
        <w:pStyle w:val="af1"/>
        <w:rPr>
          <w:b/>
          <w:color w:val="000000"/>
          <w:szCs w:val="27"/>
          <w:lang w:val="en-US"/>
        </w:rPr>
      </w:pPr>
      <w:r w:rsidRPr="00632E59">
        <w:rPr>
          <w:b/>
          <w:color w:val="000000"/>
          <w:szCs w:val="27"/>
        </w:rPr>
        <w:tab/>
      </w:r>
      <w:proofErr w:type="gramStart"/>
      <w:r w:rsidRPr="0027334A">
        <w:rPr>
          <w:b/>
          <w:color w:val="000000"/>
          <w:szCs w:val="27"/>
          <w:lang w:val="en-US"/>
        </w:rPr>
        <w:t>combined(</w:t>
      </w:r>
      <w:proofErr w:type="gramEnd"/>
      <w:r w:rsidRPr="0027334A">
        <w:rPr>
          <w:b/>
          <w:color w:val="000000"/>
          <w:szCs w:val="27"/>
          <w:lang w:val="en-US"/>
        </w:rPr>
        <w:t>)</w:t>
      </w:r>
      <w:r>
        <w:rPr>
          <w:b/>
          <w:color w:val="000000"/>
          <w:szCs w:val="27"/>
          <w:lang w:val="en-US"/>
        </w:rPr>
        <w:t xml:space="preserve"> </w:t>
      </w:r>
      <w:r w:rsidRPr="00632E59">
        <w:rPr>
          <w:b/>
          <w:color w:val="000000"/>
          <w:szCs w:val="27"/>
          <w:lang w:val="en-US"/>
        </w:rPr>
        <w:t>{}</w:t>
      </w:r>
    </w:p>
    <w:p w:rsidR="00E67343" w:rsidRPr="008A41B3" w:rsidRDefault="001F38A0" w:rsidP="001F38A0">
      <w:pPr>
        <w:rPr>
          <w:b/>
          <w:color w:val="000000"/>
          <w:szCs w:val="27"/>
          <w:lang w:val="en-US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 w:rsidR="00E67343"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 w:rsidR="00E67343">
        <w:rPr>
          <w:b/>
          <w:color w:val="000000"/>
          <w:szCs w:val="27"/>
          <w:lang w:val="en-US"/>
        </w:rPr>
        <w:t>Draw(</w:t>
      </w:r>
      <w:proofErr w:type="gramEnd"/>
      <w:r w:rsidR="00E67343">
        <w:rPr>
          <w:b/>
          <w:color w:val="000000"/>
          <w:szCs w:val="27"/>
          <w:lang w:val="en-US"/>
        </w:rPr>
        <w:t>HDC hdc):</w:t>
      </w:r>
    </w:p>
    <w:p w:rsidR="00E67343" w:rsidRPr="00E67343" w:rsidRDefault="001F38A0" w:rsidP="001F38A0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 w:rsidR="00E67343">
        <w:rPr>
          <w:color w:val="000000"/>
          <w:szCs w:val="27"/>
        </w:rPr>
        <w:t>Вызов</w:t>
      </w:r>
      <w:r w:rsidR="00E67343" w:rsidRPr="00C7095F">
        <w:rPr>
          <w:color w:val="000000"/>
          <w:szCs w:val="27"/>
          <w:lang w:val="en-US"/>
        </w:rPr>
        <w:t xml:space="preserve"> </w:t>
      </w:r>
      <w:r w:rsidR="00E67343">
        <w:rPr>
          <w:color w:val="000000"/>
          <w:szCs w:val="27"/>
          <w:lang w:val="en-US"/>
        </w:rPr>
        <w:t xml:space="preserve">checkSizeT(hdc) </w:t>
      </w:r>
      <w:r w:rsidR="00E67343">
        <w:rPr>
          <w:color w:val="000000"/>
          <w:szCs w:val="27"/>
        </w:rPr>
        <w:t>для</w:t>
      </w:r>
      <w:r w:rsidR="00E67343" w:rsidRPr="00C7095F">
        <w:rPr>
          <w:color w:val="000000"/>
          <w:szCs w:val="27"/>
          <w:lang w:val="en-US"/>
        </w:rPr>
        <w:t xml:space="preserve"> </w:t>
      </w:r>
      <w:r w:rsidR="00E67343">
        <w:rPr>
          <w:color w:val="000000"/>
          <w:szCs w:val="27"/>
        </w:rPr>
        <w:t>атрибута</w:t>
      </w:r>
      <w:r w:rsidR="00E67343" w:rsidRPr="00C7095F">
        <w:rPr>
          <w:color w:val="000000"/>
          <w:szCs w:val="27"/>
          <w:lang w:val="en-US"/>
        </w:rPr>
        <w:t xml:space="preserve"> </w:t>
      </w:r>
      <w:r w:rsidR="00E67343">
        <w:rPr>
          <w:color w:val="000000"/>
          <w:szCs w:val="27"/>
          <w:lang w:val="en-US"/>
        </w:rPr>
        <w:t>ext</w:t>
      </w:r>
    </w:p>
    <w:p w:rsidR="001F38A0" w:rsidRPr="00DF669D" w:rsidRDefault="001F38A0" w:rsidP="00E67343">
      <w:pPr>
        <w:pStyle w:val="af1"/>
        <w:ind w:firstLine="696"/>
        <w:rPr>
          <w:color w:val="000000"/>
          <w:szCs w:val="27"/>
          <w:lang w:val="en-US"/>
        </w:rPr>
      </w:pPr>
      <w:r>
        <w:rPr>
          <w:color w:val="000000"/>
          <w:szCs w:val="27"/>
        </w:rPr>
        <w:t>Вызов</w:t>
      </w:r>
      <w:r w:rsidRPr="00DF669D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checkSizeTC</w:t>
      </w:r>
      <w:r w:rsidRPr="00DF669D">
        <w:rPr>
          <w:color w:val="000000"/>
          <w:szCs w:val="27"/>
          <w:lang w:val="en-US"/>
        </w:rPr>
        <w:t>(</w:t>
      </w:r>
      <w:r>
        <w:rPr>
          <w:color w:val="000000"/>
          <w:szCs w:val="27"/>
          <w:lang w:val="en-US"/>
        </w:rPr>
        <w:t>hdc</w:t>
      </w:r>
      <w:r w:rsidRPr="00DF669D">
        <w:rPr>
          <w:color w:val="000000"/>
          <w:szCs w:val="27"/>
          <w:lang w:val="en-US"/>
        </w:rPr>
        <w:t>)</w:t>
      </w:r>
    </w:p>
    <w:p w:rsidR="001F38A0" w:rsidRPr="004660F9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Вызов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функции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отрисовки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</w:t>
      </w:r>
      <w:r w:rsidRPr="004660F9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) </w:t>
      </w:r>
      <w:r>
        <w:rPr>
          <w:rFonts w:asciiTheme="minorHAnsi" w:hAnsiTheme="minorHAnsi" w:cs="Consolas"/>
          <w:szCs w:val="19"/>
          <w:lang w:eastAsia="ja-JP"/>
        </w:rPr>
        <w:t xml:space="preserve">для </w:t>
      </w:r>
      <w:r>
        <w:rPr>
          <w:rFonts w:asciiTheme="minorHAnsi" w:hAnsiTheme="minorHAnsi" w:cs="Consolas"/>
          <w:szCs w:val="19"/>
          <w:lang w:val="en-US" w:eastAsia="ja-JP"/>
        </w:rPr>
        <w:t>ext</w:t>
      </w:r>
    </w:p>
    <w:p w:rsidR="001F38A0" w:rsidRPr="0047720A" w:rsidRDefault="001F38A0" w:rsidP="001F38A0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Вызов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функции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отрисовки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Draw</w:t>
      </w:r>
      <w:r w:rsidRPr="004660F9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4660F9">
        <w:rPr>
          <w:rFonts w:asciiTheme="minorHAnsi" w:hAnsiTheme="minorHAnsi" w:cs="Consolas"/>
          <w:szCs w:val="19"/>
          <w:lang w:eastAsia="ja-JP"/>
        </w:rPr>
        <w:t xml:space="preserve">) </w:t>
      </w:r>
      <w:r>
        <w:rPr>
          <w:rFonts w:asciiTheme="minorHAnsi" w:hAnsiTheme="minorHAnsi" w:cs="Consolas"/>
          <w:szCs w:val="19"/>
          <w:lang w:eastAsia="ja-JP"/>
        </w:rPr>
        <w:t xml:space="preserve">для </w:t>
      </w:r>
      <w:r>
        <w:rPr>
          <w:rFonts w:asciiTheme="minorHAnsi" w:hAnsiTheme="minorHAnsi" w:cs="Consolas"/>
          <w:szCs w:val="19"/>
          <w:lang w:val="en-US" w:eastAsia="ja-JP"/>
        </w:rPr>
        <w:t>intern</w:t>
      </w:r>
    </w:p>
    <w:p w:rsidR="001F38A0" w:rsidRDefault="001F38A0" w:rsidP="001F38A0">
      <w:pPr>
        <w:pStyle w:val="af1"/>
        <w:rPr>
          <w:b/>
          <w:color w:val="000000"/>
          <w:szCs w:val="27"/>
        </w:rPr>
      </w:pPr>
    </w:p>
    <w:p w:rsidR="00C7095F" w:rsidRDefault="00C7095F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>
        <w:rPr>
          <w:b/>
          <w:color w:val="000000"/>
          <w:szCs w:val="27"/>
          <w:lang w:val="en-US"/>
        </w:rPr>
        <w:t>save(</w:t>
      </w:r>
      <w:proofErr w:type="gramEnd"/>
      <w:r>
        <w:rPr>
          <w:b/>
          <w:color w:val="000000"/>
          <w:szCs w:val="27"/>
          <w:lang w:val="en-US"/>
        </w:rPr>
        <w:t>const char name[]):</w:t>
      </w:r>
    </w:p>
    <w:p w:rsidR="00C7095F" w:rsidRPr="00C7095F" w:rsidRDefault="00C7095F" w:rsidP="001F38A0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>
        <w:rPr>
          <w:color w:val="000000"/>
          <w:szCs w:val="27"/>
        </w:rPr>
        <w:t xml:space="preserve">Вызов </w:t>
      </w:r>
      <w:r>
        <w:rPr>
          <w:color w:val="000000"/>
          <w:szCs w:val="27"/>
          <w:lang w:val="en-US"/>
        </w:rPr>
        <w:t>save</w:t>
      </w:r>
      <w:r w:rsidRPr="00C7095F">
        <w:rPr>
          <w:color w:val="000000"/>
          <w:szCs w:val="27"/>
        </w:rPr>
        <w:t>(</w:t>
      </w:r>
      <w:r>
        <w:rPr>
          <w:color w:val="000000"/>
          <w:szCs w:val="27"/>
          <w:lang w:val="en-US"/>
        </w:rPr>
        <w:t>name</w:t>
      </w:r>
      <w:r w:rsidRPr="00C7095F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 xml:space="preserve">для </w:t>
      </w:r>
      <w:r>
        <w:rPr>
          <w:color w:val="000000"/>
          <w:szCs w:val="27"/>
          <w:lang w:val="en-US"/>
        </w:rPr>
        <w:t>intern</w:t>
      </w:r>
      <w:r w:rsidRPr="00C7095F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из класса </w:t>
      </w:r>
      <w:r>
        <w:rPr>
          <w:color w:val="000000"/>
          <w:szCs w:val="27"/>
          <w:lang w:val="en-US"/>
        </w:rPr>
        <w:t>brush</w:t>
      </w:r>
    </w:p>
    <w:p w:rsidR="00C7095F" w:rsidRPr="00C7095F" w:rsidRDefault="00C7095F" w:rsidP="00C7095F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</w:rPr>
        <w:tab/>
      </w:r>
      <w:r>
        <w:rPr>
          <w:color w:val="000000"/>
          <w:szCs w:val="27"/>
        </w:rPr>
        <w:t>Вызов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save</w:t>
      </w:r>
      <w:r w:rsidRPr="00C7095F">
        <w:rPr>
          <w:color w:val="000000"/>
          <w:szCs w:val="27"/>
          <w:lang w:val="en-US"/>
        </w:rPr>
        <w:t>(</w:t>
      </w:r>
      <w:r>
        <w:rPr>
          <w:color w:val="000000"/>
          <w:szCs w:val="27"/>
          <w:lang w:val="en-US"/>
        </w:rPr>
        <w:t>name</w:t>
      </w:r>
      <w:r w:rsidRPr="00C7095F">
        <w:rPr>
          <w:color w:val="000000"/>
          <w:szCs w:val="27"/>
          <w:lang w:val="en-US"/>
        </w:rPr>
        <w:t xml:space="preserve">) </w:t>
      </w:r>
      <w:r>
        <w:rPr>
          <w:color w:val="000000"/>
          <w:szCs w:val="27"/>
        </w:rPr>
        <w:t>для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intern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из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contour</w:t>
      </w:r>
    </w:p>
    <w:p w:rsidR="00C7095F" w:rsidRDefault="00C7095F" w:rsidP="001F38A0">
      <w:pPr>
        <w:pStyle w:val="af1"/>
        <w:rPr>
          <w:b/>
          <w:color w:val="000000"/>
          <w:szCs w:val="27"/>
          <w:lang w:val="en-US"/>
        </w:rPr>
      </w:pPr>
    </w:p>
    <w:p w:rsidR="00EB31BB" w:rsidRDefault="004C7716" w:rsidP="00EB31BB">
      <w:pPr>
        <w:pStyle w:val="af1"/>
        <w:ind w:firstLine="696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 xml:space="preserve">void </w:t>
      </w:r>
      <w:proofErr w:type="gramStart"/>
      <w:r w:rsidR="00EB31BB">
        <w:rPr>
          <w:b/>
          <w:color w:val="000000"/>
          <w:szCs w:val="27"/>
          <w:lang w:val="en-US"/>
        </w:rPr>
        <w:t>load(</w:t>
      </w:r>
      <w:proofErr w:type="gramEnd"/>
      <w:r w:rsidR="00EB31BB">
        <w:rPr>
          <w:b/>
          <w:color w:val="000000"/>
          <w:szCs w:val="27"/>
          <w:lang w:val="en-US"/>
        </w:rPr>
        <w:t>const char name1[], const char name2[]):</w:t>
      </w:r>
    </w:p>
    <w:p w:rsidR="00EB31BB" w:rsidRPr="00C7095F" w:rsidRDefault="00EB31BB" w:rsidP="00EB31BB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>
        <w:rPr>
          <w:color w:val="000000"/>
          <w:szCs w:val="27"/>
        </w:rPr>
        <w:t>Вызов</w:t>
      </w:r>
      <w:r w:rsidRPr="00EB31BB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load</w:t>
      </w:r>
      <w:r w:rsidRPr="00EB31BB">
        <w:rPr>
          <w:color w:val="000000"/>
          <w:szCs w:val="27"/>
          <w:lang w:val="en-US"/>
        </w:rPr>
        <w:t>(</w:t>
      </w:r>
      <w:r>
        <w:rPr>
          <w:color w:val="000000"/>
          <w:szCs w:val="27"/>
          <w:lang w:val="en-US"/>
        </w:rPr>
        <w:t>name1</w:t>
      </w:r>
      <w:r w:rsidRPr="00EB31BB">
        <w:rPr>
          <w:color w:val="000000"/>
          <w:szCs w:val="27"/>
          <w:lang w:val="en-US"/>
        </w:rPr>
        <w:t xml:space="preserve">) </w:t>
      </w:r>
      <w:r>
        <w:rPr>
          <w:color w:val="000000"/>
          <w:szCs w:val="27"/>
        </w:rPr>
        <w:t>для</w:t>
      </w:r>
      <w:r w:rsidRPr="00EB31BB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intern</w:t>
      </w:r>
      <w:r w:rsidRPr="00EB31BB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из</w:t>
      </w:r>
      <w:r w:rsidRPr="00EB31BB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 w:rsidRPr="00EB31BB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brush</w:t>
      </w:r>
    </w:p>
    <w:p w:rsidR="00EB31BB" w:rsidRPr="00C7095F" w:rsidRDefault="00EB31BB" w:rsidP="00EB31BB">
      <w:pPr>
        <w:pStyle w:val="af1"/>
        <w:rPr>
          <w:color w:val="000000"/>
          <w:szCs w:val="27"/>
          <w:lang w:val="en-US"/>
        </w:rPr>
      </w:pPr>
      <w:r w:rsidRPr="00EB31BB">
        <w:rPr>
          <w:b/>
          <w:color w:val="000000"/>
          <w:szCs w:val="27"/>
          <w:lang w:val="en-US"/>
        </w:rPr>
        <w:tab/>
      </w:r>
      <w:r>
        <w:rPr>
          <w:color w:val="000000"/>
          <w:szCs w:val="27"/>
        </w:rPr>
        <w:t>Вызов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load</w:t>
      </w:r>
      <w:r w:rsidRPr="00C7095F">
        <w:rPr>
          <w:color w:val="000000"/>
          <w:szCs w:val="27"/>
          <w:lang w:val="en-US"/>
        </w:rPr>
        <w:t>(</w:t>
      </w:r>
      <w:r>
        <w:rPr>
          <w:color w:val="000000"/>
          <w:szCs w:val="27"/>
          <w:lang w:val="en-US"/>
        </w:rPr>
        <w:t>name2</w:t>
      </w:r>
      <w:r w:rsidRPr="00C7095F">
        <w:rPr>
          <w:color w:val="000000"/>
          <w:szCs w:val="27"/>
          <w:lang w:val="en-US"/>
        </w:rPr>
        <w:t xml:space="preserve">) </w:t>
      </w:r>
      <w:r>
        <w:rPr>
          <w:color w:val="000000"/>
          <w:szCs w:val="27"/>
        </w:rPr>
        <w:t>для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intern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из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</w:rPr>
        <w:t>класса</w:t>
      </w:r>
      <w:r w:rsidRPr="00C7095F">
        <w:rPr>
          <w:color w:val="000000"/>
          <w:szCs w:val="27"/>
          <w:lang w:val="en-US"/>
        </w:rPr>
        <w:t xml:space="preserve"> </w:t>
      </w:r>
      <w:r>
        <w:rPr>
          <w:color w:val="000000"/>
          <w:szCs w:val="27"/>
          <w:lang w:val="en-US"/>
        </w:rPr>
        <w:t>contour</w:t>
      </w:r>
    </w:p>
    <w:p w:rsidR="00EB31BB" w:rsidRDefault="00EB31BB" w:rsidP="001F38A0">
      <w:pPr>
        <w:pStyle w:val="af1"/>
        <w:rPr>
          <w:b/>
          <w:color w:val="000000"/>
          <w:szCs w:val="27"/>
          <w:lang w:val="en-US"/>
        </w:rPr>
      </w:pPr>
    </w:p>
    <w:p w:rsidR="00551D28" w:rsidRDefault="00551D28" w:rsidP="001F38A0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>
        <w:rPr>
          <w:b/>
          <w:color w:val="000000"/>
          <w:szCs w:val="27"/>
          <w:lang w:val="en-US"/>
        </w:rPr>
        <w:t>addExt(</w:t>
      </w:r>
      <w:proofErr w:type="gramEnd"/>
      <w:r>
        <w:rPr>
          <w:b/>
          <w:color w:val="000000"/>
          <w:szCs w:val="27"/>
          <w:lang w:val="en-US"/>
        </w:rPr>
        <w:t>painted Ext):</w:t>
      </w:r>
    </w:p>
    <w:p w:rsidR="00551D28" w:rsidRDefault="00551D28" w:rsidP="001F38A0">
      <w:pPr>
        <w:pStyle w:val="af1"/>
        <w:rPr>
          <w:color w:val="000000"/>
          <w:szCs w:val="27"/>
          <w:lang w:val="en-US"/>
        </w:rPr>
      </w:pPr>
      <w:r w:rsidRPr="00551D28">
        <w:rPr>
          <w:color w:val="000000"/>
          <w:szCs w:val="27"/>
          <w:lang w:val="en-US"/>
        </w:rPr>
        <w:tab/>
        <w:t>ext = Ext</w:t>
      </w:r>
    </w:p>
    <w:p w:rsidR="00551D28" w:rsidRDefault="00551D28" w:rsidP="001F38A0">
      <w:pPr>
        <w:pStyle w:val="af1"/>
        <w:rPr>
          <w:color w:val="000000"/>
          <w:szCs w:val="27"/>
          <w:lang w:val="en-US"/>
        </w:rPr>
      </w:pPr>
    </w:p>
    <w:p w:rsidR="00551D28" w:rsidRDefault="00551D28" w:rsidP="001F38A0">
      <w:pPr>
        <w:pStyle w:val="af1"/>
        <w:rPr>
          <w:b/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>
        <w:rPr>
          <w:b/>
          <w:color w:val="000000"/>
          <w:szCs w:val="27"/>
          <w:lang w:val="en-US"/>
        </w:rPr>
        <w:t>getIntern(</w:t>
      </w:r>
      <w:proofErr w:type="gramEnd"/>
      <w:r>
        <w:rPr>
          <w:b/>
          <w:color w:val="000000"/>
          <w:szCs w:val="27"/>
          <w:lang w:val="en-US"/>
        </w:rPr>
        <w:t>painted &amp;t):</w:t>
      </w:r>
    </w:p>
    <w:p w:rsidR="00551D28" w:rsidRPr="00551D28" w:rsidRDefault="00551D28" w:rsidP="001F38A0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>
        <w:rPr>
          <w:color w:val="000000"/>
          <w:szCs w:val="27"/>
          <w:lang w:val="en-US"/>
        </w:rPr>
        <w:t>t = intern</w:t>
      </w:r>
    </w:p>
    <w:p w:rsidR="00551D28" w:rsidRDefault="00551D28" w:rsidP="001F38A0">
      <w:pPr>
        <w:pStyle w:val="af1"/>
        <w:rPr>
          <w:color w:val="000000"/>
          <w:szCs w:val="27"/>
          <w:lang w:val="en-US"/>
        </w:rPr>
      </w:pPr>
    </w:p>
    <w:p w:rsidR="00551D28" w:rsidRDefault="00551D28" w:rsidP="00551D28">
      <w:pPr>
        <w:pStyle w:val="af1"/>
        <w:rPr>
          <w:b/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ab/>
      </w:r>
      <w:r w:rsidR="004C7716">
        <w:rPr>
          <w:b/>
          <w:color w:val="000000"/>
          <w:szCs w:val="27"/>
          <w:lang w:val="en-US"/>
        </w:rPr>
        <w:t xml:space="preserve">void </w:t>
      </w:r>
      <w:proofErr w:type="gramStart"/>
      <w:r>
        <w:rPr>
          <w:b/>
          <w:color w:val="000000"/>
          <w:szCs w:val="27"/>
          <w:lang w:val="en-US"/>
        </w:rPr>
        <w:t>get</w:t>
      </w:r>
      <w:r w:rsidR="000F5DDC">
        <w:rPr>
          <w:b/>
          <w:color w:val="000000"/>
          <w:szCs w:val="27"/>
          <w:lang w:val="en-US"/>
        </w:rPr>
        <w:t>Ext</w:t>
      </w:r>
      <w:r>
        <w:rPr>
          <w:b/>
          <w:color w:val="000000"/>
          <w:szCs w:val="27"/>
          <w:lang w:val="en-US"/>
        </w:rPr>
        <w:t>(</w:t>
      </w:r>
      <w:proofErr w:type="gramEnd"/>
      <w:r>
        <w:rPr>
          <w:b/>
          <w:color w:val="000000"/>
          <w:szCs w:val="27"/>
          <w:lang w:val="en-US"/>
        </w:rPr>
        <w:t>painted &amp;t):</w:t>
      </w:r>
    </w:p>
    <w:p w:rsidR="00551D28" w:rsidRPr="00551D28" w:rsidRDefault="00551D28" w:rsidP="00551D28">
      <w:pPr>
        <w:pStyle w:val="af1"/>
        <w:rPr>
          <w:color w:val="000000"/>
          <w:szCs w:val="27"/>
          <w:lang w:val="en-US"/>
        </w:rPr>
      </w:pPr>
      <w:r>
        <w:rPr>
          <w:b/>
          <w:color w:val="000000"/>
          <w:szCs w:val="27"/>
          <w:lang w:val="en-US"/>
        </w:rPr>
        <w:tab/>
      </w:r>
      <w:r>
        <w:rPr>
          <w:color w:val="000000"/>
          <w:szCs w:val="27"/>
          <w:lang w:val="en-US"/>
        </w:rPr>
        <w:t xml:space="preserve">t = </w:t>
      </w:r>
      <w:r w:rsidR="000F5DDC">
        <w:rPr>
          <w:color w:val="000000"/>
          <w:szCs w:val="27"/>
          <w:lang w:val="en-US"/>
        </w:rPr>
        <w:t>ext</w:t>
      </w:r>
    </w:p>
    <w:p w:rsidR="00551D28" w:rsidRPr="00551D28" w:rsidRDefault="00551D28" w:rsidP="001F38A0">
      <w:pPr>
        <w:pStyle w:val="af1"/>
        <w:rPr>
          <w:color w:val="000000"/>
          <w:szCs w:val="27"/>
          <w:lang w:val="en-US"/>
        </w:rPr>
      </w:pPr>
    </w:p>
    <w:p w:rsidR="001F38A0" w:rsidRPr="0066388B" w:rsidRDefault="004C7716" w:rsidP="001F38A0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b/>
          <w:color w:val="000000"/>
          <w:szCs w:val="27"/>
          <w:lang w:val="en-US"/>
        </w:rPr>
        <w:t xml:space="preserve">void 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checkSizeTC</w:t>
      </w:r>
      <w:r w:rsidR="001F38A0" w:rsidRPr="0066388B">
        <w:rPr>
          <w:rFonts w:asciiTheme="minorHAnsi" w:hAnsiTheme="minorHAnsi" w:cs="Consolas"/>
          <w:b/>
          <w:szCs w:val="19"/>
          <w:lang w:val="en-US" w:eastAsia="ja-JP"/>
        </w:rPr>
        <w:t>(*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="001F38A0" w:rsidRPr="0066388B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1F38A0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="001F38A0" w:rsidRPr="0066388B">
        <w:rPr>
          <w:rFonts w:asciiTheme="minorHAnsi" w:hAnsiTheme="minorHAnsi" w:cs="Consolas"/>
          <w:b/>
          <w:szCs w:val="19"/>
          <w:lang w:val="en-US" w:eastAsia="ja-JP"/>
        </w:rPr>
        <w:t>):</w:t>
      </w:r>
    </w:p>
    <w:p w:rsidR="001F38A0" w:rsidRPr="009C5731" w:rsidRDefault="001F38A0" w:rsidP="001F38A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i = 0; i </w:t>
      </w:r>
      <w:proofErr w:type="gramStart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&lt; 3</w:t>
      </w:r>
      <w:proofErr w:type="gramEnd"/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; i++)</w:t>
      </w:r>
    </w:p>
    <w:p w:rsidR="001F38A0" w:rsidRPr="009C5731" w:rsidRDefault="001F38A0" w:rsidP="001F38A0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a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0].x - new_Cpoints[i].x)*(points[1].y - points[0].y) - (points[1].x - points[0].x)*(points[0].y - new_Cpoints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1F38A0" w:rsidRPr="009C5731" w:rsidRDefault="001F38A0" w:rsidP="001F38A0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1].x - new_Cpoints[i].x)*(points[2].y - points[1].y) - (points[2].x - points[1].x)*(points[1].y - new_Cpoints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1F38A0" w:rsidRPr="009C5731" w:rsidRDefault="001F38A0" w:rsidP="001F38A0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 = (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2].x - new_Cpoints[i].x)*(points[0].y - points[2].y) - (points[0].x - points[2].x)*(points[2].y - new_Cpoints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1F38A0" w:rsidRPr="009C5731" w:rsidRDefault="001F38A0" w:rsidP="001F38A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proofErr w:type="gramStart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(!(</w:t>
      </w:r>
      <w:proofErr w:type="gramEnd"/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(a &gt;= 0 &amp;&amp; b &gt;= 0 &amp;&amp; c &gt;= 0) || (a &lt;= 0 &amp;&amp; b &lt;= 0 &amp;&amp; c &lt;= 0)))</w:t>
      </w:r>
    </w:p>
    <w:p w:rsidR="001F38A0" w:rsidRDefault="001F38A0" w:rsidP="001F38A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ERR_WRONG_CUT_POINTS</w:t>
      </w: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633D2" w:rsidRPr="00AE6A66" w:rsidRDefault="00A64961" w:rsidP="009F1781">
      <w:pPr>
        <w:pStyle w:val="af1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eastAsia="ja-JP"/>
        </w:rPr>
        <w:t xml:space="preserve">Класс </w:t>
      </w:r>
      <w:r>
        <w:rPr>
          <w:rFonts w:asciiTheme="minorHAnsi" w:hAnsiTheme="minorHAnsi" w:cs="Consolas"/>
          <w:b/>
          <w:szCs w:val="19"/>
          <w:lang w:val="en-US" w:eastAsia="ja-JP"/>
        </w:rPr>
        <w:t>Stack</w:t>
      </w:r>
      <w:r w:rsidRPr="00AE6A66">
        <w:rPr>
          <w:rFonts w:asciiTheme="minorHAnsi" w:hAnsiTheme="minorHAnsi" w:cs="Consolas"/>
          <w:b/>
          <w:szCs w:val="19"/>
          <w:lang w:eastAsia="ja-JP"/>
        </w:rPr>
        <w:t>:</w:t>
      </w:r>
    </w:p>
    <w:p w:rsidR="006F69E7" w:rsidRDefault="006F69E7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Stack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="00215A5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int</w:t>
      </w:r>
      <w:r w:rsidR="00215A58" w:rsidRPr="00FC0CD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</w:t>
      </w:r>
      <w:r w:rsidR="008D270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задаваемый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размер стека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</w:p>
    <w:p w:rsidR="006F69E7" w:rsidRPr="005E7B67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top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 -1</w:t>
      </w:r>
    </w:p>
    <w:p w:rsidR="005E7B67" w:rsidRPr="005E7B67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</w:p>
    <w:p w:rsidR="005E7B67" w:rsidRPr="007E29CE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Выделение памяти для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arr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под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-ое количество объектов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</w:t>
      </w:r>
      <w:r w:rsidR="007E29CE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.</w:t>
      </w:r>
    </w:p>
    <w:p w:rsidR="007E29CE" w:rsidRPr="007E29CE" w:rsidRDefault="007E29CE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6F69E7" w:rsidRPr="00445518" w:rsidRDefault="006F69E7" w:rsidP="006F69E7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44551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~</w:t>
      </w:r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Stack</w:t>
      </w:r>
      <w:r w:rsidRPr="0044551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44551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</w:p>
    <w:p w:rsidR="007E29CE" w:rsidRDefault="007E29CE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Очищение памяти</w:t>
      </w:r>
      <w:r w:rsidRPr="007E29CE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выделенной под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arr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.</w:t>
      </w:r>
    </w:p>
    <w:p w:rsidR="00D100F7" w:rsidRPr="007E29CE" w:rsidRDefault="00D100F7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void</w:t>
      </w:r>
      <w:r w:rsidRPr="005A6067">
        <w:rPr>
          <w:rFonts w:asciiTheme="minorHAnsi" w:hAnsiTheme="minorHAnsi" w:cs="Consolas"/>
          <w:b/>
          <w:szCs w:val="19"/>
          <w:lang w:eastAsia="ja-JP"/>
        </w:rPr>
        <w:t xml:space="preserve"> </w:t>
      </w:r>
      <w:proofErr w:type="gramStart"/>
      <w:r w:rsidRPr="006F69E7">
        <w:rPr>
          <w:rFonts w:asciiTheme="minorHAnsi" w:hAnsiTheme="minorHAnsi" w:cs="Consolas"/>
          <w:b/>
          <w:szCs w:val="19"/>
          <w:lang w:val="en-US" w:eastAsia="ja-JP"/>
        </w:rPr>
        <w:t>Push</w:t>
      </w:r>
      <w:r w:rsidRPr="005A6067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215A58">
        <w:rPr>
          <w:rFonts w:asciiTheme="minorHAnsi" w:hAnsiTheme="minorHAnsi" w:cs="Consolas"/>
          <w:b/>
          <w:szCs w:val="19"/>
          <w:lang w:val="en-US" w:eastAsia="ja-JP"/>
        </w:rPr>
        <w:t>T</w:t>
      </w:r>
      <w:r w:rsidR="00215A58" w:rsidRPr="00215A58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215A58">
        <w:rPr>
          <w:rFonts w:asciiTheme="minorHAnsi" w:hAnsiTheme="minorHAnsi" w:cs="Consolas"/>
          <w:b/>
          <w:szCs w:val="19"/>
          <w:lang w:val="en-US" w:eastAsia="ja-JP"/>
        </w:rPr>
        <w:t>d</w:t>
      </w:r>
      <w:r w:rsidRPr="005A6067">
        <w:rPr>
          <w:rFonts w:asciiTheme="minorHAnsi" w:hAnsiTheme="minorHAnsi" w:cs="Consolas"/>
          <w:b/>
          <w:szCs w:val="19"/>
          <w:lang w:eastAsia="ja-JP"/>
        </w:rPr>
        <w:t>)</w:t>
      </w:r>
    </w:p>
    <w:p w:rsidR="007A2743" w:rsidRDefault="007A274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isFull(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)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)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ERR_FULL</w:t>
      </w:r>
    </w:p>
    <w:p w:rsid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top++</w:t>
      </w:r>
    </w:p>
    <w:p w:rsid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arr[top] = d</w:t>
      </w:r>
    </w:p>
    <w:p w:rsidR="00FC0CDB" w:rsidRDefault="00FC0CDB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FC0CDB" w:rsidRDefault="00FC0CDB" w:rsidP="00FC0CDB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 xml:space="preserve">T </w:t>
      </w:r>
      <w:proofErr w:type="gramStart"/>
      <w:r w:rsidRPr="006F69E7">
        <w:rPr>
          <w:rFonts w:asciiTheme="minorHAnsi" w:hAnsiTheme="minorHAnsi" w:cs="Consolas"/>
          <w:b/>
          <w:szCs w:val="19"/>
          <w:lang w:val="en-US" w:eastAsia="ja-JP"/>
        </w:rPr>
        <w:t>Pop(</w:t>
      </w:r>
      <w:proofErr w:type="gramEnd"/>
      <w:r w:rsidRPr="006F69E7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FC0CDB" w:rsidRDefault="00FC0CDB" w:rsidP="00FC0CD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7D37D0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isEmpty(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)</w:t>
      </w:r>
      <w:r w:rsidRPr="007D37D0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7D37D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FC0CDB" w:rsidRPr="00445518" w:rsidRDefault="00FC0CDB" w:rsidP="00FC0CD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445518">
        <w:rPr>
          <w:rFonts w:asciiTheme="minorHAnsi" w:hAnsiTheme="minorHAnsi" w:cs="Consolas"/>
          <w:szCs w:val="19"/>
          <w:lang w:eastAsia="ja-JP"/>
        </w:rPr>
        <w:t>—</w:t>
      </w:r>
    </w:p>
    <w:p w:rsidR="00FC0CDB" w:rsidRPr="00445518" w:rsidRDefault="00FC0CDB" w:rsidP="00FC0CD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arr</w:t>
      </w:r>
      <w:r w:rsidRPr="00445518">
        <w:rPr>
          <w:rFonts w:asciiTheme="minorHAnsi" w:hAnsiTheme="minorHAnsi" w:cs="Consolas"/>
          <w:szCs w:val="19"/>
          <w:lang w:eastAsia="ja-JP"/>
        </w:rPr>
        <w:t>[</w:t>
      </w: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445518">
        <w:rPr>
          <w:rFonts w:asciiTheme="minorHAnsi" w:hAnsiTheme="minorHAnsi" w:cs="Consolas"/>
          <w:szCs w:val="19"/>
          <w:lang w:eastAsia="ja-JP"/>
        </w:rPr>
        <w:t>+1]</w:t>
      </w:r>
    </w:p>
    <w:p w:rsidR="00D100F7" w:rsidRP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Pr="00215A58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void</w:t>
      </w:r>
      <w:r w:rsidRPr="00215A58">
        <w:rPr>
          <w:rFonts w:asciiTheme="minorHAnsi" w:hAnsiTheme="minorHAnsi" w:cs="Consolas"/>
          <w:b/>
          <w:szCs w:val="19"/>
          <w:lang w:eastAsia="ja-JP"/>
        </w:rPr>
        <w:t xml:space="preserve"> </w:t>
      </w:r>
      <w:proofErr w:type="gramStart"/>
      <w:r w:rsidRPr="006F69E7">
        <w:rPr>
          <w:rFonts w:asciiTheme="minorHAnsi" w:hAnsiTheme="minorHAnsi" w:cs="Consolas"/>
          <w:b/>
          <w:szCs w:val="19"/>
          <w:lang w:val="en-US" w:eastAsia="ja-JP"/>
        </w:rPr>
        <w:t>Print</w:t>
      </w:r>
      <w:r w:rsidRPr="00215A58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215A58">
        <w:rPr>
          <w:rFonts w:asciiTheme="minorHAnsi" w:hAnsiTheme="minorHAnsi" w:cs="Consolas"/>
          <w:b/>
          <w:szCs w:val="19"/>
          <w:lang w:val="en-US" w:eastAsia="ja-JP"/>
        </w:rPr>
        <w:t xml:space="preserve">HDC 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h</w:t>
      </w:r>
      <w:r w:rsidR="00215A58">
        <w:rPr>
          <w:rFonts w:asciiTheme="minorHAnsi" w:hAnsiTheme="minorHAnsi" w:cs="Consolas"/>
          <w:b/>
          <w:szCs w:val="19"/>
          <w:lang w:val="en-US" w:eastAsia="ja-JP"/>
        </w:rPr>
        <w:t>dc</w:t>
      </w:r>
      <w:r w:rsidRPr="00215A58">
        <w:rPr>
          <w:rFonts w:asciiTheme="minorHAnsi" w:hAnsiTheme="minorHAnsi" w:cs="Consolas"/>
          <w:b/>
          <w:szCs w:val="19"/>
          <w:lang w:eastAsia="ja-JP"/>
        </w:rPr>
        <w:t>)</w:t>
      </w:r>
    </w:p>
    <w:p w:rsidR="00D100F7" w:rsidRP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isEmpty(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)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D100F7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Пока</w:t>
      </w:r>
      <w:r w:rsidRPr="00500FA8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temp_top != -1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].Draw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(hwnd)</w:t>
      </w:r>
    </w:p>
    <w:p w:rsidR="00500FA8" w:rsidRPr="00FC0CDB" w:rsidRDefault="00500FA8" w:rsidP="00FC0CD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7D37D0" w:rsidRDefault="007D37D0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2A36E1" w:rsidRDefault="002A36E1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2A36E1" w:rsidRDefault="002A36E1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2A36E1" w:rsidRPr="00445518" w:rsidRDefault="002A36E1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F69E7" w:rsidRPr="00445518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lastRenderedPageBreak/>
        <w:t>T</w:t>
      </w:r>
      <w:r w:rsidRPr="00445518">
        <w:rPr>
          <w:rFonts w:asciiTheme="minorHAnsi" w:hAnsiTheme="minorHAnsi" w:cs="Consolas"/>
          <w:b/>
          <w:szCs w:val="19"/>
          <w:lang w:eastAsia="ja-JP"/>
        </w:rPr>
        <w:t xml:space="preserve"> </w:t>
      </w:r>
      <w:proofErr w:type="gramStart"/>
      <w:r w:rsidRPr="006F69E7">
        <w:rPr>
          <w:rFonts w:asciiTheme="minorHAnsi" w:hAnsiTheme="minorHAnsi" w:cs="Consolas"/>
          <w:b/>
          <w:szCs w:val="19"/>
          <w:lang w:val="en-US" w:eastAsia="ja-JP"/>
        </w:rPr>
        <w:t>find</w:t>
      </w:r>
      <w:r w:rsidRPr="00445518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="002A36E1">
        <w:rPr>
          <w:rFonts w:asciiTheme="minorHAnsi" w:hAnsiTheme="minorHAnsi" w:cs="Consolas"/>
          <w:b/>
          <w:szCs w:val="19"/>
          <w:lang w:val="en-US" w:eastAsia="ja-JP"/>
        </w:rPr>
        <w:t>int</w:t>
      </w:r>
      <w:r w:rsidR="002A36E1" w:rsidRPr="002A36E1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185DE4">
        <w:rPr>
          <w:rFonts w:asciiTheme="minorHAnsi" w:hAnsiTheme="minorHAnsi" w:cs="Consolas"/>
          <w:b/>
          <w:szCs w:val="19"/>
          <w:lang w:eastAsia="ja-JP"/>
        </w:rPr>
        <w:t>*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key</w:t>
      </w:r>
      <w:r w:rsidR="005A6067" w:rsidRPr="00445518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5A6067">
        <w:rPr>
          <w:rFonts w:asciiTheme="minorHAnsi" w:hAnsiTheme="minorHAnsi" w:cs="Consolas"/>
          <w:b/>
          <w:szCs w:val="19"/>
          <w:lang w:eastAsia="ja-JP"/>
        </w:rPr>
        <w:t>значение</w:t>
      </w:r>
      <w:r w:rsidR="005A6067" w:rsidRPr="00445518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ключа</w:t>
      </w:r>
      <w:r w:rsidR="005A6067" w:rsidRPr="00445518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для</w:t>
      </w:r>
      <w:r w:rsidR="005A6067" w:rsidRPr="00445518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поиска</w:t>
      </w:r>
      <w:r w:rsidRPr="00445518">
        <w:rPr>
          <w:rFonts w:asciiTheme="minorHAnsi" w:hAnsiTheme="minorHAnsi" w:cs="Consolas"/>
          <w:b/>
          <w:szCs w:val="19"/>
          <w:lang w:eastAsia="ja-JP"/>
        </w:rPr>
        <w:t>)</w:t>
      </w:r>
    </w:p>
    <w:p w:rsidR="006E5C5D" w:rsidRPr="00D100F7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isEmpty(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)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6E5C5D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6E5C5D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6E5C5D" w:rsidRP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Цветовой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массив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color, t_color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RGB(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key[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0], key[1], key[2])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].getColor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(t_color)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Пока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(</w:t>
      </w:r>
      <w:r w:rsidR="00777103">
        <w:rPr>
          <w:rFonts w:asciiTheme="minorHAnsi" w:hAnsiTheme="minorHAnsi" w:cs="Consolas"/>
          <w:szCs w:val="19"/>
          <w:lang w:val="en-US" w:eastAsia="ja-JP"/>
        </w:rPr>
        <w:t>t_</w:t>
      </w:r>
      <w:proofErr w:type="gramStart"/>
      <w:r w:rsidR="00777103">
        <w:rPr>
          <w:rFonts w:asciiTheme="minorHAnsi" w:hAnsiTheme="minorHAnsi" w:cs="Consolas"/>
          <w:szCs w:val="19"/>
          <w:lang w:val="en-US" w:eastAsia="ja-JP"/>
        </w:rPr>
        <w:t>color !</w:t>
      </w:r>
      <w:proofErr w:type="gramEnd"/>
      <w:r w:rsidR="00777103">
        <w:rPr>
          <w:rFonts w:asciiTheme="minorHAnsi" w:hAnsiTheme="minorHAnsi" w:cs="Consolas"/>
          <w:szCs w:val="19"/>
          <w:lang w:val="en-US" w:eastAsia="ja-JP"/>
        </w:rPr>
        <w:t>= color</w:t>
      </w:r>
      <w:r w:rsidRPr="006E5C5D">
        <w:rPr>
          <w:rFonts w:asciiTheme="minorHAnsi" w:hAnsiTheme="minorHAnsi" w:cs="Consolas"/>
          <w:szCs w:val="19"/>
          <w:lang w:val="en-US" w:eastAsia="ja-JP"/>
        </w:rPr>
        <w:t>)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temp_top == -1</w:t>
      </w:r>
      <w:r w:rsidRPr="00777103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ERR_NOT_FOUND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].getColor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(t_color)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Вернуть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temp_arr[temp_top]</w:t>
      </w:r>
    </w:p>
    <w:p w:rsidR="00777103" w:rsidRP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 xml:space="preserve">void </w:t>
      </w:r>
      <w:proofErr w:type="gramStart"/>
      <w:r w:rsidRPr="006F69E7">
        <w:rPr>
          <w:rFonts w:asciiTheme="minorHAnsi" w:hAnsiTheme="minorHAnsi" w:cs="Consolas"/>
          <w:b/>
          <w:szCs w:val="19"/>
          <w:lang w:val="en-US" w:eastAsia="ja-JP"/>
        </w:rPr>
        <w:t>Save(</w:t>
      </w:r>
      <w:proofErr w:type="gramEnd"/>
      <w:r w:rsidRPr="006F69E7">
        <w:rPr>
          <w:rFonts w:asciiTheme="minorHAnsi" w:hAnsiTheme="minorHAnsi" w:cs="Consolas"/>
          <w:b/>
          <w:szCs w:val="19"/>
          <w:lang w:val="en-US" w:eastAsia="ja-JP"/>
        </w:rPr>
        <w:t>const char name</w:t>
      </w:r>
      <w:r w:rsidR="002A36E1">
        <w:rPr>
          <w:rFonts w:asciiTheme="minorHAnsi" w:hAnsiTheme="minorHAnsi" w:cs="Consolas"/>
          <w:b/>
          <w:szCs w:val="19"/>
          <w:lang w:val="en-US" w:eastAsia="ja-JP"/>
        </w:rPr>
        <w:t>[]</w:t>
      </w:r>
      <w:r w:rsidR="00811576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811576" w:rsidRDefault="00811576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eastAsia="ja-JP"/>
        </w:rPr>
        <w:t>Пока</w:t>
      </w:r>
      <w:r w:rsidRPr="00500FA8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temp_top != -1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].saveInf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(name)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811576" w:rsidRPr="00811576" w:rsidRDefault="00811576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bool </w:t>
      </w:r>
      <w:proofErr w:type="gramStart"/>
      <w:r w:rsidRPr="00500FA8">
        <w:rPr>
          <w:rFonts w:asciiTheme="minorHAnsi" w:hAnsiTheme="minorHAnsi" w:cs="Consolas"/>
          <w:b/>
          <w:szCs w:val="19"/>
          <w:lang w:val="en-US" w:eastAsia="ja-JP"/>
        </w:rPr>
        <w:t>isEmpty(</w:t>
      </w:r>
      <w:proofErr w:type="gramEnd"/>
      <w:r w:rsidR="00EB4357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EB4357" w:rsidRPr="00445518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== -1) </w:t>
      </w:r>
      <w:r>
        <w:rPr>
          <w:rFonts w:asciiTheme="minorHAnsi" w:hAnsiTheme="minorHAnsi" w:cs="Consolas"/>
          <w:szCs w:val="19"/>
          <w:lang w:eastAsia="ja-JP"/>
        </w:rPr>
        <w:t>вернуть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true</w:t>
      </w:r>
    </w:p>
    <w:p w:rsidR="00EB4357" w:rsidRPr="00445518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вернуть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false</w:t>
      </w:r>
    </w:p>
    <w:p w:rsidR="00EB4357" w:rsidRPr="00445518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EB4357" w:rsidRPr="00445518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E5C5D">
        <w:rPr>
          <w:rFonts w:asciiTheme="minorHAnsi" w:hAnsiTheme="minorHAnsi" w:cs="Consolas"/>
          <w:b/>
          <w:szCs w:val="19"/>
          <w:lang w:val="en-US" w:eastAsia="ja-JP"/>
        </w:rPr>
        <w:t xml:space="preserve">bool </w:t>
      </w:r>
      <w:proofErr w:type="gramStart"/>
      <w:r w:rsidRPr="006E5C5D">
        <w:rPr>
          <w:rFonts w:asciiTheme="minorHAnsi" w:hAnsiTheme="minorHAnsi" w:cs="Consolas"/>
          <w:b/>
          <w:szCs w:val="19"/>
          <w:lang w:val="en-US" w:eastAsia="ja-JP"/>
        </w:rPr>
        <w:t>isFull(</w:t>
      </w:r>
      <w:proofErr w:type="gramEnd"/>
      <w:r w:rsidRPr="006E5C5D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EB4357" w:rsidRPr="00445518" w:rsidRDefault="00EB4357" w:rsidP="00EB435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== </w:t>
      </w:r>
      <w:r>
        <w:rPr>
          <w:rFonts w:asciiTheme="minorHAnsi" w:hAnsiTheme="minorHAnsi" w:cs="Consolas"/>
          <w:szCs w:val="19"/>
          <w:lang w:val="en-US" w:eastAsia="ja-JP"/>
        </w:rPr>
        <w:t>n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- 1) </w:t>
      </w:r>
      <w:r>
        <w:rPr>
          <w:rFonts w:asciiTheme="minorHAnsi" w:hAnsiTheme="minorHAnsi" w:cs="Consolas"/>
          <w:szCs w:val="19"/>
          <w:lang w:eastAsia="ja-JP"/>
        </w:rPr>
        <w:t>вернуть</w:t>
      </w:r>
      <w:r w:rsidRPr="0044551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true</w:t>
      </w:r>
    </w:p>
    <w:p w:rsidR="00EB4357" w:rsidRPr="00EB4357" w:rsidRDefault="00EB4357" w:rsidP="00EB43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false</w:t>
      </w:r>
    </w:p>
    <w:p w:rsidR="00EB4357" w:rsidRDefault="00EB4357" w:rsidP="006F69E7">
      <w:pPr>
        <w:pStyle w:val="af1"/>
        <w:ind w:firstLine="696"/>
        <w:rPr>
          <w:rFonts w:asciiTheme="minorHAnsi" w:hAnsiTheme="minorHAnsi" w:cs="Arial"/>
          <w:szCs w:val="24"/>
          <w:shd w:val="clear" w:color="auto" w:fill="FFFFFF"/>
        </w:rPr>
      </w:pPr>
    </w:p>
    <w:p w:rsidR="002A36E1" w:rsidRDefault="002A36E1" w:rsidP="006F69E7">
      <w:pPr>
        <w:pStyle w:val="af1"/>
        <w:ind w:firstLine="696"/>
        <w:rPr>
          <w:rFonts w:asciiTheme="minorHAnsi" w:hAnsiTheme="minorHAnsi" w:cs="Arial"/>
          <w:b/>
          <w:szCs w:val="24"/>
          <w:shd w:val="clear" w:color="auto" w:fill="FFFFFF"/>
          <w:lang w:val="en-US"/>
        </w:rPr>
      </w:pPr>
      <w:r w:rsidRPr="002A36E1">
        <w:rPr>
          <w:rFonts w:asciiTheme="minorHAnsi" w:hAnsiTheme="minorHAnsi" w:cs="Arial"/>
          <w:b/>
          <w:szCs w:val="24"/>
          <w:shd w:val="clear" w:color="auto" w:fill="FFFFFF"/>
          <w:lang w:val="en-US"/>
        </w:rPr>
        <w:t>Stack&lt;combined</w:t>
      </w:r>
      <w:proofErr w:type="gramStart"/>
      <w:r w:rsidRPr="002A36E1">
        <w:rPr>
          <w:rFonts w:asciiTheme="minorHAnsi" w:hAnsiTheme="minorHAnsi" w:cs="Arial"/>
          <w:b/>
          <w:szCs w:val="24"/>
          <w:shd w:val="clear" w:color="auto" w:fill="FFFFFF"/>
          <w:lang w:val="en-US"/>
        </w:rPr>
        <w:t>&gt;::</w:t>
      </w:r>
      <w:proofErr w:type="gramEnd"/>
      <w:r w:rsidRPr="002A36E1">
        <w:rPr>
          <w:rFonts w:asciiTheme="minorHAnsi" w:hAnsiTheme="minorHAnsi" w:cs="Arial"/>
          <w:b/>
          <w:szCs w:val="24"/>
          <w:shd w:val="clear" w:color="auto" w:fill="FFFFFF"/>
          <w:lang w:val="en-US"/>
        </w:rPr>
        <w:t>find(int *key)</w:t>
      </w:r>
      <w:r>
        <w:rPr>
          <w:rFonts w:asciiTheme="minorHAnsi" w:hAnsiTheme="minorHAnsi" w:cs="Arial"/>
          <w:b/>
          <w:szCs w:val="24"/>
          <w:shd w:val="clear" w:color="auto" w:fill="FFFFFF"/>
          <w:lang w:val="en-US"/>
        </w:rPr>
        <w:t>:</w:t>
      </w:r>
    </w:p>
    <w:p w:rsidR="002A36E1" w:rsidRPr="00D100F7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isEmpty(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)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combined *temp_arr = arr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2A36E1" w:rsidRPr="006E5C5D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Цветовой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массив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color, t_color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RGB(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key[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0], key[1], key[2])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].getIntern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(temp)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temp.getColor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(t_color)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Пока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t_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color !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= color</w:t>
      </w:r>
      <w:r w:rsidRPr="006E5C5D">
        <w:rPr>
          <w:rFonts w:asciiTheme="minorHAnsi" w:hAnsiTheme="minorHAnsi" w:cs="Consolas"/>
          <w:szCs w:val="19"/>
          <w:lang w:val="en-US" w:eastAsia="ja-JP"/>
        </w:rPr>
        <w:t>)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temp_top == -1</w:t>
      </w:r>
      <w:r w:rsidRPr="00777103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ERR_NOT_FOUND</w:t>
      </w:r>
    </w:p>
    <w:p w:rsidR="002A36E1" w:rsidRDefault="002A36E1" w:rsidP="002A36E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].getIntern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(temp)</w:t>
      </w:r>
    </w:p>
    <w:p w:rsidR="002A36E1" w:rsidRDefault="002A36E1" w:rsidP="003A5358">
      <w:pPr>
        <w:pStyle w:val="af1"/>
        <w:ind w:left="1428" w:firstLine="696"/>
        <w:rPr>
          <w:rFonts w:asciiTheme="minorHAnsi" w:hAnsiTheme="minorHAnsi" w:cs="Consolas"/>
          <w:szCs w:val="19"/>
          <w:lang w:val="en-US" w:eastAsia="ja-JP"/>
        </w:rPr>
      </w:pPr>
      <w:proofErr w:type="gramStart"/>
      <w:r>
        <w:rPr>
          <w:rFonts w:asciiTheme="minorHAnsi" w:hAnsiTheme="minorHAnsi" w:cs="Consolas"/>
          <w:szCs w:val="19"/>
          <w:lang w:val="en-US" w:eastAsia="ja-JP"/>
        </w:rPr>
        <w:t>temp.getColor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(t_color)</w:t>
      </w:r>
    </w:p>
    <w:p w:rsidR="002A36E1" w:rsidRDefault="002A36E1" w:rsidP="00F93B44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Вернуть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temp_arr[temp_top]</w:t>
      </w:r>
    </w:p>
    <w:p w:rsidR="00F93B44" w:rsidRPr="00F93B44" w:rsidRDefault="00F93B44" w:rsidP="00F93B44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32450E" w:rsidRPr="00445518" w:rsidRDefault="00EC1815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gramStart"/>
      <w:r w:rsidRPr="00766DD2">
        <w:rPr>
          <w:rFonts w:asciiTheme="minorHAnsi" w:hAnsiTheme="minorHAnsi" w:cs="Consolas"/>
          <w:b/>
          <w:szCs w:val="19"/>
          <w:lang w:val="en-US" w:eastAsia="ja-JP"/>
        </w:rPr>
        <w:lastRenderedPageBreak/>
        <w:t>main</w:t>
      </w:r>
      <w:r w:rsidRPr="00445518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Pr="00445518">
        <w:rPr>
          <w:rFonts w:asciiTheme="minorHAnsi" w:hAnsiTheme="minorHAnsi" w:cs="Consolas"/>
          <w:b/>
          <w:szCs w:val="19"/>
          <w:lang w:eastAsia="ja-JP"/>
        </w:rPr>
        <w:t>):</w:t>
      </w:r>
    </w:p>
    <w:p w:rsidR="00167F6C" w:rsidRPr="00445518" w:rsidRDefault="00EC1815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167F6C" w:rsidRPr="00445518">
        <w:rPr>
          <w:rFonts w:asciiTheme="minorHAnsi" w:hAnsiTheme="minorHAnsi" w:cs="Consolas"/>
          <w:szCs w:val="24"/>
          <w:lang w:eastAsia="ja-JP"/>
        </w:rPr>
        <w:tab/>
      </w:r>
      <w:r w:rsidR="00167F6C">
        <w:rPr>
          <w:rFonts w:asciiTheme="minorHAnsi" w:hAnsiTheme="minorHAnsi" w:cs="Consolas"/>
          <w:szCs w:val="24"/>
          <w:lang w:eastAsia="ja-JP"/>
        </w:rPr>
        <w:t>Взятие</w:t>
      </w:r>
      <w:r w:rsidR="00167F6C" w:rsidRPr="00445518">
        <w:rPr>
          <w:rFonts w:asciiTheme="minorHAnsi" w:hAnsiTheme="minorHAnsi" w:cs="Consolas"/>
          <w:szCs w:val="24"/>
          <w:lang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eastAsia="ja-JP"/>
        </w:rPr>
        <w:t>идентификатора</w:t>
      </w:r>
      <w:r w:rsidR="00167F6C" w:rsidRPr="00445518">
        <w:rPr>
          <w:rFonts w:asciiTheme="minorHAnsi" w:hAnsiTheme="minorHAnsi" w:cs="Consolas"/>
          <w:szCs w:val="24"/>
          <w:lang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eastAsia="ja-JP"/>
        </w:rPr>
        <w:t>окна</w:t>
      </w:r>
      <w:r w:rsidR="00167F6C" w:rsidRPr="00445518">
        <w:rPr>
          <w:rFonts w:asciiTheme="minorHAnsi" w:hAnsiTheme="minorHAnsi" w:cs="Consolas"/>
          <w:szCs w:val="24"/>
          <w:lang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val="en-US" w:eastAsia="ja-JP"/>
        </w:rPr>
        <w:t>hwnd</w:t>
      </w:r>
    </w:p>
    <w:p w:rsidR="00167F6C" w:rsidRPr="00291207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proofErr w:type="gramStart"/>
      <w:r w:rsidR="00C710D6" w:rsidRPr="00291207">
        <w:rPr>
          <w:rFonts w:asciiTheme="minorHAnsi" w:hAnsiTheme="minorHAnsi" w:cs="Consolas"/>
          <w:color w:val="000000" w:themeColor="text1"/>
          <w:szCs w:val="24"/>
          <w:lang w:eastAsia="ja-JP"/>
        </w:rPr>
        <w:t>Вывод</w:t>
      </w:r>
      <w:r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</w:t>
      </w:r>
      <w:proofErr w:type="gramEnd"/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"Menu:1 - Push into stack 2 - Pop from stack 3 - Print stack 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4 -</w:t>
      </w:r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Find figure in stack by color 5 - Save stack into file 6 - Draw figure in buffer 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7 - Load figure into buffer from fi</w:t>
      </w:r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le Esc - Exit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")</w:t>
      </w:r>
    </w:p>
    <w:p w:rsidR="00167F6C" w:rsidRPr="00291207" w:rsidRDefault="00167F6C" w:rsidP="00162F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162FE1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162FE1" w:rsidRPr="00291207">
        <w:rPr>
          <w:rFonts w:asciiTheme="minorHAnsi" w:hAnsiTheme="minorHAnsi" w:cs="Consolas"/>
          <w:color w:val="000000" w:themeColor="text1"/>
          <w:szCs w:val="24"/>
          <w:lang w:eastAsia="ja-JP"/>
        </w:rPr>
        <w:t>Делать</w:t>
      </w:r>
    </w:p>
    <w:p w:rsidR="00167F6C" w:rsidRPr="0099558C" w:rsidRDefault="00167F6C" w:rsidP="009955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162FE1" w:rsidRPr="00445518">
        <w:rPr>
          <w:rFonts w:asciiTheme="minorHAnsi" w:hAnsiTheme="minorHAnsi" w:cs="Consolas"/>
          <w:szCs w:val="24"/>
          <w:lang w:eastAsia="ja-JP"/>
        </w:rPr>
        <w:tab/>
      </w:r>
      <w:r w:rsidR="00162FE1">
        <w:rPr>
          <w:rFonts w:asciiTheme="minorHAnsi" w:hAnsiTheme="minorHAnsi" w:cs="Consolas"/>
          <w:szCs w:val="24"/>
          <w:lang w:eastAsia="ja-JP"/>
        </w:rPr>
        <w:t>Пытаться</w:t>
      </w:r>
    </w:p>
    <w:p w:rsidR="00167F6C" w:rsidRPr="0099558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="0099558C" w:rsidRPr="0099558C">
        <w:rPr>
          <w:rFonts w:asciiTheme="minorHAnsi" w:hAnsiTheme="minorHAnsi" w:cs="Consolas"/>
          <w:szCs w:val="24"/>
          <w:lang w:eastAsia="ja-JP"/>
        </w:rPr>
        <w:tab/>
      </w:r>
      <w:r w:rsidR="0099558C">
        <w:rPr>
          <w:rFonts w:asciiTheme="minorHAnsi" w:hAnsiTheme="minorHAnsi" w:cs="Consolas"/>
          <w:szCs w:val="24"/>
          <w:lang w:eastAsia="ja-JP"/>
        </w:rPr>
        <w:t xml:space="preserve">Если </w:t>
      </w:r>
      <w:r w:rsidR="0099558C" w:rsidRPr="0099558C">
        <w:rPr>
          <w:rFonts w:asciiTheme="minorHAnsi" w:hAnsiTheme="minorHAnsi" w:cs="Consolas"/>
          <w:szCs w:val="24"/>
          <w:lang w:eastAsia="ja-JP"/>
        </w:rPr>
        <w:t>(</w:t>
      </w:r>
      <w:r w:rsidR="0099558C">
        <w:rPr>
          <w:rFonts w:asciiTheme="minorHAnsi" w:hAnsiTheme="minorHAnsi" w:cs="Consolas"/>
          <w:szCs w:val="24"/>
          <w:lang w:eastAsia="ja-JP"/>
        </w:rPr>
        <w:t>Н</w:t>
      </w:r>
      <w:r w:rsidR="0099558C" w:rsidRPr="0099558C">
        <w:rPr>
          <w:rFonts w:asciiTheme="minorHAnsi" w:hAnsiTheme="minorHAnsi" w:cs="Consolas"/>
          <w:szCs w:val="24"/>
          <w:lang w:eastAsia="ja-JP"/>
        </w:rPr>
        <w:t>ажата клавиша</w:t>
      </w:r>
      <w:r w:rsidR="0099558C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445518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="00235D0A">
        <w:rPr>
          <w:rFonts w:asciiTheme="minorHAnsi" w:hAnsiTheme="minorHAnsi" w:cs="Consolas"/>
          <w:szCs w:val="24"/>
          <w:lang w:eastAsia="ja-JP"/>
        </w:rPr>
        <w:tab/>
      </w:r>
      <w:r w:rsidR="0099558C">
        <w:rPr>
          <w:rFonts w:asciiTheme="minorHAnsi" w:hAnsiTheme="minorHAnsi" w:cs="Consolas"/>
          <w:szCs w:val="24"/>
          <w:lang w:eastAsia="ja-JP"/>
        </w:rPr>
        <w:t>Очистить</w:t>
      </w:r>
      <w:r w:rsidR="0099558C"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99558C">
        <w:rPr>
          <w:rFonts w:asciiTheme="minorHAnsi" w:hAnsiTheme="minorHAnsi" w:cs="Consolas"/>
          <w:szCs w:val="24"/>
          <w:lang w:eastAsia="ja-JP"/>
        </w:rPr>
        <w:t>консоль</w:t>
      </w:r>
    </w:p>
    <w:p w:rsidR="006B6732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235D0A"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</w:t>
      </w:r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"Menu:1 - Push into stack 2 - Pop from stack 3 - Print stack 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4 -</w:t>
      </w:r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Find figure in stack by color 5 - Save stack into file 6 - Draw figure in buffer 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7 - Load figure into buffer from fi</w:t>
      </w:r>
      <w:r w:rsid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le Esc - Exit</w:t>
      </w:r>
      <w:r w:rsidR="00291207" w:rsidRPr="00291207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")</w:t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235D0A">
        <w:rPr>
          <w:rFonts w:asciiTheme="minorHAnsi" w:hAnsiTheme="minorHAnsi" w:cs="Consolas"/>
          <w:szCs w:val="24"/>
          <w:lang w:val="en-US" w:eastAsia="ja-JP"/>
        </w:rPr>
        <w:tab/>
      </w:r>
    </w:p>
    <w:p w:rsidR="00167F6C" w:rsidRPr="00291207" w:rsidRDefault="00167F6C" w:rsidP="006B67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91207">
        <w:rPr>
          <w:rFonts w:asciiTheme="minorHAnsi" w:hAnsiTheme="minorHAnsi" w:cs="Consolas"/>
          <w:szCs w:val="24"/>
          <w:lang w:val="en-US" w:eastAsia="ja-JP"/>
        </w:rPr>
        <w:t xml:space="preserve"> = </w:t>
      </w:r>
      <w:r w:rsidR="00235D0A">
        <w:rPr>
          <w:rFonts w:asciiTheme="minorHAnsi" w:hAnsiTheme="minorHAnsi" w:cs="Consolas"/>
          <w:szCs w:val="24"/>
          <w:lang w:eastAsia="ja-JP"/>
        </w:rPr>
        <w:t>код</w:t>
      </w:r>
      <w:r w:rsidR="00235D0A" w:rsidRPr="00291207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235D0A">
        <w:rPr>
          <w:rFonts w:asciiTheme="minorHAnsi" w:hAnsiTheme="minorHAnsi" w:cs="Consolas"/>
          <w:szCs w:val="24"/>
          <w:lang w:eastAsia="ja-JP"/>
        </w:rPr>
        <w:t>клавиши</w:t>
      </w:r>
    </w:p>
    <w:p w:rsidR="00167F6C" w:rsidRPr="00445518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91207">
        <w:rPr>
          <w:rFonts w:asciiTheme="minorHAnsi" w:hAnsiTheme="minorHAnsi" w:cs="Consolas"/>
          <w:szCs w:val="24"/>
          <w:lang w:val="en-US" w:eastAsia="ja-JP"/>
        </w:rPr>
        <w:tab/>
      </w:r>
      <w:r w:rsidRPr="00291207">
        <w:rPr>
          <w:rFonts w:asciiTheme="minorHAnsi" w:hAnsiTheme="minorHAnsi" w:cs="Consolas"/>
          <w:szCs w:val="24"/>
          <w:lang w:val="en-US" w:eastAsia="ja-JP"/>
        </w:rPr>
        <w:tab/>
      </w:r>
      <w:r w:rsidRPr="00291207">
        <w:rPr>
          <w:rFonts w:asciiTheme="minorHAnsi" w:hAnsiTheme="minorHAnsi" w:cs="Consolas"/>
          <w:szCs w:val="24"/>
          <w:lang w:val="en-US" w:eastAsia="ja-JP"/>
        </w:rPr>
        <w:tab/>
      </w:r>
      <w:r w:rsidRPr="00291207">
        <w:rPr>
          <w:rFonts w:asciiTheme="minorHAnsi" w:hAnsiTheme="minorHAnsi" w:cs="Consolas"/>
          <w:szCs w:val="24"/>
          <w:lang w:val="en-US" w:eastAsia="ja-JP"/>
        </w:rPr>
        <w:tab/>
      </w:r>
      <w:r w:rsidR="00781CD6" w:rsidRPr="00291207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eastAsia="ja-JP"/>
        </w:rPr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781CD6" w:rsidRPr="00445518">
        <w:rPr>
          <w:rFonts w:asciiTheme="minorHAnsi" w:hAnsiTheme="minorHAnsi" w:cs="Consolas"/>
          <w:szCs w:val="24"/>
          <w:lang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49:</w:t>
      </w:r>
    </w:p>
    <w:p w:rsidR="00264379" w:rsidRPr="00445518" w:rsidRDefault="00167F6C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FD2ABD">
        <w:rPr>
          <w:rFonts w:asciiTheme="minorHAnsi" w:hAnsiTheme="minorHAnsi" w:cs="Consolas"/>
          <w:szCs w:val="24"/>
          <w:lang w:val="en-US" w:eastAsia="ja-JP"/>
        </w:rPr>
        <w:tab/>
      </w:r>
      <w:r w:rsidR="00264379">
        <w:rPr>
          <w:rFonts w:asciiTheme="minorHAnsi" w:hAnsiTheme="minorHAnsi" w:cs="Consolas"/>
          <w:szCs w:val="24"/>
          <w:lang w:eastAsia="ja-JP"/>
        </w:rPr>
        <w:t>Очистить</w:t>
      </w:r>
      <w:r w:rsidR="00264379"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264379">
        <w:rPr>
          <w:rFonts w:asciiTheme="minorHAnsi" w:hAnsiTheme="minorHAnsi" w:cs="Consolas"/>
          <w:szCs w:val="24"/>
          <w:lang w:eastAsia="ja-JP"/>
        </w:rPr>
        <w:t>консоль</w:t>
      </w:r>
    </w:p>
    <w:p w:rsidR="00264379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("Stack for 1 – Contours 2 - Painted triangles 3 - Combined figures”)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264379" w:rsidRDefault="00264379" w:rsidP="0026437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720058" w:rsidRPr="00720058" w:rsidRDefault="00720058" w:rsidP="0072005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264379" w:rsidRPr="00445518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49: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stack_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c.Push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(Contour)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pushed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50: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stack_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p.Push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(MainPainted)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pushed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264379" w:rsidRPr="00445518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51: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stack_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cb.Push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(Combined)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pushed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264379" w:rsidRPr="00167F6C" w:rsidRDefault="00264379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26437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50:</w:t>
      </w:r>
    </w:p>
    <w:p w:rsidR="000713C6" w:rsidRPr="00445518" w:rsidRDefault="00167F6C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0713C6">
        <w:rPr>
          <w:rFonts w:asciiTheme="minorHAnsi" w:hAnsiTheme="minorHAnsi" w:cs="Consolas"/>
          <w:szCs w:val="24"/>
          <w:lang w:eastAsia="ja-JP"/>
        </w:rPr>
        <w:t>Очистить</w:t>
      </w:r>
      <w:r w:rsidR="000713C6"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0713C6">
        <w:rPr>
          <w:rFonts w:asciiTheme="minorHAnsi" w:hAnsiTheme="minorHAnsi" w:cs="Consolas"/>
          <w:szCs w:val="24"/>
          <w:lang w:eastAsia="ja-JP"/>
        </w:rPr>
        <w:t>консоль</w:t>
      </w:r>
    </w:p>
    <w:p w:rsidR="000713C6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("Stack for 1 – Contours 2 - Painted triangles 3 - Combined figures”)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0713C6" w:rsidRDefault="000713C6" w:rsidP="000713C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3E758D" w:rsidRPr="00720058" w:rsidRDefault="003E758D" w:rsidP="0072005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0713C6" w:rsidRPr="00445518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49: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Contour = stack_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c.Pop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</w:t>
      </w:r>
      <w:r w:rsidR="00E11A68">
        <w:rPr>
          <w:rFonts w:asciiTheme="minorHAnsi" w:hAnsiTheme="minorHAnsi" w:cs="Consolas"/>
          <w:szCs w:val="24"/>
          <w:lang w:val="en-US" w:eastAsia="ja-JP"/>
        </w:rPr>
        <w:t>popped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50: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MainPainted = stack_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p.Pop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</w:t>
      </w:r>
      <w:r w:rsidR="00E11A68">
        <w:rPr>
          <w:rFonts w:asciiTheme="minorHAnsi" w:hAnsiTheme="minorHAnsi" w:cs="Consolas"/>
          <w:szCs w:val="24"/>
          <w:lang w:val="en-US" w:eastAsia="ja-JP"/>
        </w:rPr>
        <w:t>popped</w:t>
      </w:r>
      <w:r w:rsidR="00E11A68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0713C6" w:rsidRPr="00445518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51: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lastRenderedPageBreak/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Combined  =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 xml:space="preserve"> stack_cb.Pop()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("Element </w:t>
      </w:r>
      <w:r w:rsidR="00E11A68">
        <w:rPr>
          <w:rFonts w:asciiTheme="minorHAnsi" w:hAnsiTheme="minorHAnsi" w:cs="Consolas"/>
          <w:szCs w:val="24"/>
          <w:lang w:val="en-US" w:eastAsia="ja-JP"/>
        </w:rPr>
        <w:t>popped</w:t>
      </w:r>
      <w:r w:rsidR="00E11A68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successfully!\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0713C6" w:rsidRPr="00167F6C" w:rsidRDefault="000713C6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445518" w:rsidRDefault="00167F6C" w:rsidP="000713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 w:rsidRPr="00445518">
        <w:rPr>
          <w:rFonts w:asciiTheme="minorHAnsi" w:hAnsiTheme="minorHAnsi" w:cs="Consolas"/>
          <w:szCs w:val="24"/>
          <w:lang w:val="en-US" w:eastAsia="ja-JP"/>
        </w:rPr>
        <w:t>51:</w:t>
      </w:r>
    </w:p>
    <w:p w:rsidR="00D75338" w:rsidRPr="00445518" w:rsidRDefault="00167F6C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781CD6"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D75338">
        <w:rPr>
          <w:rFonts w:asciiTheme="minorHAnsi" w:hAnsiTheme="minorHAnsi" w:cs="Consolas"/>
          <w:szCs w:val="24"/>
          <w:lang w:eastAsia="ja-JP"/>
        </w:rPr>
        <w:t>Очистить</w:t>
      </w:r>
      <w:r w:rsidR="00D75338"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D75338">
        <w:rPr>
          <w:rFonts w:asciiTheme="minorHAnsi" w:hAnsiTheme="minorHAnsi" w:cs="Consolas"/>
          <w:szCs w:val="24"/>
          <w:lang w:eastAsia="ja-JP"/>
        </w:rPr>
        <w:t>консоль</w:t>
      </w:r>
    </w:p>
    <w:p w:rsidR="00D75338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("Stack for 1 – Contours 2 - Painted triangles 3 - Combined figures”)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D75338" w:rsidRDefault="00D75338" w:rsidP="00D7533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A64AAF" w:rsidRPr="00A64AAF" w:rsidRDefault="00A64AAF" w:rsidP="00A64AAF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D75338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735450" w:rsidRPr="00735450" w:rsidRDefault="00735450" w:rsidP="0073545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D75338" w:rsidRPr="00167F6C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49:</w:t>
      </w:r>
    </w:p>
    <w:p w:rsidR="00D75338" w:rsidRPr="00EA2935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EA2935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D75338" w:rsidRPr="00EA2935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="00EA2935">
        <w:rPr>
          <w:rFonts w:asciiTheme="minorHAnsi" w:hAnsiTheme="minorHAnsi" w:cs="Consolas"/>
          <w:szCs w:val="24"/>
          <w:lang w:val="en-US" w:eastAsia="ja-JP"/>
        </w:rPr>
        <w:t>stack</w:t>
      </w:r>
      <w:r w:rsidR="00EA2935" w:rsidRPr="00EA2935">
        <w:rPr>
          <w:rFonts w:asciiTheme="minorHAnsi" w:hAnsiTheme="minorHAnsi" w:cs="Consolas"/>
          <w:szCs w:val="24"/>
          <w:lang w:eastAsia="ja-JP"/>
        </w:rPr>
        <w:t>_</w:t>
      </w:r>
      <w:proofErr w:type="gramStart"/>
      <w:r w:rsidR="00EA2935">
        <w:rPr>
          <w:rFonts w:asciiTheme="minorHAnsi" w:hAnsiTheme="minorHAnsi" w:cs="Consolas"/>
          <w:szCs w:val="24"/>
          <w:lang w:val="en-US" w:eastAsia="ja-JP"/>
        </w:rPr>
        <w:t>c</w:t>
      </w:r>
      <w:r w:rsidR="00EA2935" w:rsidRPr="00EA2935">
        <w:rPr>
          <w:rFonts w:asciiTheme="minorHAnsi" w:hAnsiTheme="minorHAnsi" w:cs="Consolas"/>
          <w:szCs w:val="24"/>
          <w:lang w:eastAsia="ja-JP"/>
        </w:rPr>
        <w:t>.</w:t>
      </w:r>
      <w:r w:rsidR="00EA2935">
        <w:rPr>
          <w:rFonts w:asciiTheme="minorHAnsi" w:hAnsiTheme="minorHAnsi" w:cs="Consolas"/>
          <w:szCs w:val="24"/>
          <w:lang w:val="en-US" w:eastAsia="ja-JP"/>
        </w:rPr>
        <w:t>Print</w:t>
      </w:r>
      <w:proofErr w:type="gramEnd"/>
      <w:r w:rsidR="00EA2935" w:rsidRPr="00EA2935">
        <w:rPr>
          <w:rFonts w:asciiTheme="minorHAnsi" w:hAnsiTheme="minorHAnsi" w:cs="Consolas"/>
          <w:szCs w:val="24"/>
          <w:lang w:eastAsia="ja-JP"/>
        </w:rPr>
        <w:t>(</w:t>
      </w:r>
      <w:r w:rsidR="00EA2935">
        <w:rPr>
          <w:rFonts w:asciiTheme="minorHAnsi" w:hAnsiTheme="minorHAnsi" w:cs="Consolas"/>
          <w:szCs w:val="24"/>
          <w:lang w:val="en-US" w:eastAsia="ja-JP"/>
        </w:rPr>
        <w:t>hdc</w:t>
      </w:r>
      <w:r w:rsidR="00EA2935" w:rsidRPr="00EA2935">
        <w:rPr>
          <w:rFonts w:asciiTheme="minorHAnsi" w:hAnsiTheme="minorHAnsi" w:cs="Consolas"/>
          <w:szCs w:val="24"/>
          <w:lang w:eastAsia="ja-JP"/>
        </w:rPr>
        <w:t>)</w:t>
      </w:r>
    </w:p>
    <w:p w:rsidR="00D75338" w:rsidRPr="00167F6C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D75338" w:rsidRPr="00167F6C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50:</w:t>
      </w:r>
    </w:p>
    <w:p w:rsidR="00EA2935" w:rsidRPr="00EA2935" w:rsidRDefault="00D75338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EA2935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EA2935" w:rsidRPr="00EA2935" w:rsidRDefault="00EA2935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stack</w:t>
      </w:r>
      <w:r w:rsidRPr="00EA2935">
        <w:rPr>
          <w:rFonts w:asciiTheme="minorHAnsi" w:hAnsiTheme="minorHAnsi" w:cs="Consolas"/>
          <w:szCs w:val="24"/>
          <w:lang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p</w:t>
      </w:r>
      <w:r w:rsidRPr="00EA2935">
        <w:rPr>
          <w:rFonts w:asciiTheme="minorHAnsi" w:hAnsiTheme="minorHAnsi" w:cs="Consolas"/>
          <w:szCs w:val="24"/>
          <w:lang w:eastAsia="ja-JP"/>
        </w:rPr>
        <w:t>.</w:t>
      </w:r>
      <w:r>
        <w:rPr>
          <w:rFonts w:asciiTheme="minorHAnsi" w:hAnsiTheme="minorHAnsi" w:cs="Consolas"/>
          <w:szCs w:val="24"/>
          <w:lang w:val="en-US" w:eastAsia="ja-JP"/>
        </w:rPr>
        <w:t>Print</w:t>
      </w:r>
      <w:proofErr w:type="gramEnd"/>
      <w:r w:rsidRPr="00EA2935">
        <w:rPr>
          <w:rFonts w:asciiTheme="minorHAnsi" w:hAnsiTheme="minorHAnsi" w:cs="Consolas"/>
          <w:szCs w:val="24"/>
          <w:lang w:eastAsia="ja-JP"/>
        </w:rPr>
        <w:t>(</w:t>
      </w:r>
      <w:r>
        <w:rPr>
          <w:rFonts w:asciiTheme="minorHAnsi" w:hAnsiTheme="minorHAnsi" w:cs="Consolas"/>
          <w:szCs w:val="24"/>
          <w:lang w:val="en-US" w:eastAsia="ja-JP"/>
        </w:rPr>
        <w:t>hdc</w:t>
      </w:r>
      <w:r w:rsidRPr="00EA2935">
        <w:rPr>
          <w:rFonts w:asciiTheme="minorHAnsi" w:hAnsiTheme="minorHAnsi" w:cs="Consolas"/>
          <w:szCs w:val="24"/>
          <w:lang w:eastAsia="ja-JP"/>
        </w:rPr>
        <w:t>)</w:t>
      </w:r>
    </w:p>
    <w:p w:rsidR="00D75338" w:rsidRPr="00167F6C" w:rsidRDefault="00D75338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D75338" w:rsidRPr="00445518" w:rsidRDefault="00D75338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51:</w:t>
      </w:r>
    </w:p>
    <w:p w:rsidR="00EA2935" w:rsidRPr="00EA2935" w:rsidRDefault="00D75338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EA2935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EA2935" w:rsidRPr="00EA2935" w:rsidRDefault="00EA2935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stack</w:t>
      </w:r>
      <w:r w:rsidRPr="00EA2935">
        <w:rPr>
          <w:rFonts w:asciiTheme="minorHAnsi" w:hAnsiTheme="minorHAnsi" w:cs="Consolas"/>
          <w:szCs w:val="24"/>
          <w:lang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cb</w:t>
      </w:r>
      <w:r w:rsidRPr="00EA2935">
        <w:rPr>
          <w:rFonts w:asciiTheme="minorHAnsi" w:hAnsiTheme="minorHAnsi" w:cs="Consolas"/>
          <w:szCs w:val="24"/>
          <w:lang w:eastAsia="ja-JP"/>
        </w:rPr>
        <w:t>.</w:t>
      </w:r>
      <w:r>
        <w:rPr>
          <w:rFonts w:asciiTheme="minorHAnsi" w:hAnsiTheme="minorHAnsi" w:cs="Consolas"/>
          <w:szCs w:val="24"/>
          <w:lang w:val="en-US" w:eastAsia="ja-JP"/>
        </w:rPr>
        <w:t>Print</w:t>
      </w:r>
      <w:proofErr w:type="gramEnd"/>
      <w:r w:rsidRPr="00EA2935">
        <w:rPr>
          <w:rFonts w:asciiTheme="minorHAnsi" w:hAnsiTheme="minorHAnsi" w:cs="Consolas"/>
          <w:szCs w:val="24"/>
          <w:lang w:eastAsia="ja-JP"/>
        </w:rPr>
        <w:t>(</w:t>
      </w:r>
      <w:r>
        <w:rPr>
          <w:rFonts w:asciiTheme="minorHAnsi" w:hAnsiTheme="minorHAnsi" w:cs="Consolas"/>
          <w:szCs w:val="24"/>
          <w:lang w:val="en-US" w:eastAsia="ja-JP"/>
        </w:rPr>
        <w:t>hdc</w:t>
      </w:r>
      <w:r w:rsidRPr="00EA2935">
        <w:rPr>
          <w:rFonts w:asciiTheme="minorHAnsi" w:hAnsiTheme="minorHAnsi" w:cs="Consolas"/>
          <w:szCs w:val="24"/>
          <w:lang w:eastAsia="ja-JP"/>
        </w:rPr>
        <w:t>)</w:t>
      </w:r>
    </w:p>
    <w:p w:rsidR="00D75338" w:rsidRPr="00167F6C" w:rsidRDefault="00D75338" w:rsidP="00EA29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 w:rsidRPr="00EA2935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Default="00167F6C" w:rsidP="00D7533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52:</w:t>
      </w:r>
    </w:p>
    <w:p w:rsidR="00904BEC" w:rsidRPr="00445518" w:rsidRDefault="00904BEC" w:rsidP="00904BE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904BEC" w:rsidRDefault="00904BEC" w:rsidP="00904BE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("Stack for 1 – Contours 2 - Painted triangles 3 - Combined figures”)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904BEC" w:rsidRDefault="00904BEC" w:rsidP="00904BE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735450" w:rsidRPr="00735450" w:rsidRDefault="00735450" w:rsidP="0073545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904BEC" w:rsidRPr="00445518" w:rsidRDefault="00904BEC" w:rsidP="00904BE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904BEC" w:rsidRPr="00904BEC" w:rsidRDefault="00904BEC" w:rsidP="00904BE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>49:</w:t>
      </w:r>
    </w:p>
    <w:p w:rsidR="00BE2985" w:rsidRPr="00167F6C" w:rsidRDefault="00904BEC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="00BE2985">
        <w:rPr>
          <w:rFonts w:asciiTheme="minorHAnsi" w:hAnsiTheme="minorHAnsi" w:cs="Consolas"/>
          <w:szCs w:val="24"/>
          <w:lang w:eastAsia="ja-JP"/>
        </w:rPr>
        <w:t>Вывод</w:t>
      </w:r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("Set color in format R G </w:t>
      </w:r>
      <w:proofErr w:type="gramStart"/>
      <w:r w:rsidR="00BE2985" w:rsidRPr="00167F6C">
        <w:rPr>
          <w:rFonts w:asciiTheme="minorHAnsi" w:hAnsiTheme="minorHAnsi" w:cs="Consolas"/>
          <w:szCs w:val="24"/>
          <w:lang w:val="en-US" w:eastAsia="ja-JP"/>
        </w:rPr>
        <w:t>B :</w:t>
      </w:r>
      <w:proofErr w:type="gramEnd"/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\n"</w:t>
      </w:r>
      <w:r w:rsidR="00BE2985">
        <w:rPr>
          <w:rFonts w:asciiTheme="minorHAnsi" w:hAnsiTheme="minorHAnsi" w:cs="Consolas"/>
          <w:szCs w:val="24"/>
          <w:lang w:val="en-US" w:eastAsia="ja-JP"/>
        </w:rPr>
        <w:t>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Для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(i = 0; i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&lt; 3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 xml:space="preserve">; i++) </w:t>
      </w:r>
      <w:r>
        <w:rPr>
          <w:rFonts w:asciiTheme="minorHAnsi" w:hAnsiTheme="minorHAnsi" w:cs="Consolas"/>
          <w:szCs w:val="24"/>
          <w:lang w:eastAsia="ja-JP"/>
        </w:rPr>
        <w:t>Ввод</w:t>
      </w:r>
      <w:r w:rsidRPr="00167F6C">
        <w:rPr>
          <w:rFonts w:asciiTheme="minorHAnsi" w:hAnsiTheme="minorHAnsi" w:cs="Consolas"/>
          <w:szCs w:val="24"/>
          <w:lang w:val="en-US" w:eastAsia="ja-JP"/>
        </w:rPr>
        <w:t>("%d"</w:t>
      </w:r>
      <w:r>
        <w:rPr>
          <w:rFonts w:asciiTheme="minorHAnsi" w:hAnsiTheme="minorHAnsi" w:cs="Consolas"/>
          <w:szCs w:val="24"/>
          <w:lang w:val="en-US" w:eastAsia="ja-JP"/>
        </w:rPr>
        <w:t>, &amp;color[i])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Contour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=</w:t>
      </w:r>
      <w:r>
        <w:rPr>
          <w:rFonts w:asciiTheme="minorHAnsi" w:hAnsiTheme="minorHAnsi" w:cs="Consolas"/>
          <w:szCs w:val="24"/>
          <w:lang w:val="en-US" w:eastAsia="ja-JP"/>
        </w:rPr>
        <w:t xml:space="preserve"> stack</w:t>
      </w:r>
      <w:r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</w:t>
      </w:r>
      <w:r>
        <w:rPr>
          <w:rFonts w:asciiTheme="minorHAnsi" w:hAnsiTheme="minorHAnsi" w:cs="Consolas"/>
          <w:szCs w:val="24"/>
          <w:lang w:val="en-US" w:eastAsia="ja-JP"/>
        </w:rPr>
        <w:t>.find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(color)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</w:t>
      </w:r>
      <w:r w:rsidR="00A649C7">
        <w:rPr>
          <w:rFonts w:asciiTheme="minorHAnsi" w:hAnsiTheme="minorHAnsi" w:cs="Consolas"/>
          <w:szCs w:val="24"/>
          <w:lang w:val="en-US" w:eastAsia="ja-JP"/>
        </w:rPr>
        <w:t>Contour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found and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buffered!\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904BEC" w:rsidRPr="00904BEC" w:rsidRDefault="00904BEC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BE2985">
        <w:rPr>
          <w:rFonts w:asciiTheme="minorHAnsi" w:hAnsiTheme="minorHAnsi" w:cs="Consolas"/>
          <w:szCs w:val="24"/>
          <w:lang w:val="en-US"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>50:</w:t>
      </w:r>
    </w:p>
    <w:p w:rsidR="00BE2985" w:rsidRPr="00167F6C" w:rsidRDefault="00904BEC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Pr="00904BEC">
        <w:rPr>
          <w:rFonts w:asciiTheme="minorHAnsi" w:hAnsiTheme="minorHAnsi" w:cs="Consolas"/>
          <w:szCs w:val="24"/>
          <w:lang w:eastAsia="ja-JP"/>
        </w:rPr>
        <w:tab/>
      </w:r>
      <w:r w:rsidR="00BE2985">
        <w:rPr>
          <w:rFonts w:asciiTheme="minorHAnsi" w:hAnsiTheme="minorHAnsi" w:cs="Consolas"/>
          <w:szCs w:val="24"/>
          <w:lang w:eastAsia="ja-JP"/>
        </w:rPr>
        <w:t>Вывод</w:t>
      </w:r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("Set color in format R G </w:t>
      </w:r>
      <w:proofErr w:type="gramStart"/>
      <w:r w:rsidR="00BE2985" w:rsidRPr="00167F6C">
        <w:rPr>
          <w:rFonts w:asciiTheme="minorHAnsi" w:hAnsiTheme="minorHAnsi" w:cs="Consolas"/>
          <w:szCs w:val="24"/>
          <w:lang w:val="en-US" w:eastAsia="ja-JP"/>
        </w:rPr>
        <w:t>B :</w:t>
      </w:r>
      <w:proofErr w:type="gramEnd"/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\n"</w:t>
      </w:r>
      <w:r w:rsidR="00BE2985">
        <w:rPr>
          <w:rFonts w:asciiTheme="minorHAnsi" w:hAnsiTheme="minorHAnsi" w:cs="Consolas"/>
          <w:szCs w:val="24"/>
          <w:lang w:val="en-US" w:eastAsia="ja-JP"/>
        </w:rPr>
        <w:t>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Для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(i = 0; i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&lt; 3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 xml:space="preserve">; i++) </w:t>
      </w:r>
      <w:r>
        <w:rPr>
          <w:rFonts w:asciiTheme="minorHAnsi" w:hAnsiTheme="minorHAnsi" w:cs="Consolas"/>
          <w:szCs w:val="24"/>
          <w:lang w:eastAsia="ja-JP"/>
        </w:rPr>
        <w:t>Ввод</w:t>
      </w:r>
      <w:r w:rsidRPr="00167F6C">
        <w:rPr>
          <w:rFonts w:asciiTheme="minorHAnsi" w:hAnsiTheme="minorHAnsi" w:cs="Consolas"/>
          <w:szCs w:val="24"/>
          <w:lang w:val="en-US" w:eastAsia="ja-JP"/>
        </w:rPr>
        <w:t>("%d"</w:t>
      </w:r>
      <w:r>
        <w:rPr>
          <w:rFonts w:asciiTheme="minorHAnsi" w:hAnsiTheme="minorHAnsi" w:cs="Consolas"/>
          <w:szCs w:val="24"/>
          <w:lang w:val="en-US" w:eastAsia="ja-JP"/>
        </w:rPr>
        <w:t>, &amp;color[i])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  <w:t>MainPainted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=</w:t>
      </w:r>
      <w:r>
        <w:rPr>
          <w:rFonts w:asciiTheme="minorHAnsi" w:hAnsiTheme="minorHAnsi" w:cs="Consolas"/>
          <w:szCs w:val="24"/>
          <w:lang w:val="en-US" w:eastAsia="ja-JP"/>
        </w:rPr>
        <w:t xml:space="preserve"> stack</w:t>
      </w:r>
      <w:r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p</w:t>
      </w:r>
      <w:r>
        <w:rPr>
          <w:rFonts w:asciiTheme="minorHAnsi" w:hAnsiTheme="minorHAnsi" w:cs="Consolas"/>
          <w:szCs w:val="24"/>
          <w:lang w:val="en-US" w:eastAsia="ja-JP"/>
        </w:rPr>
        <w:t>.find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(color)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</w:t>
      </w:r>
      <w:r w:rsidR="00A649C7">
        <w:rPr>
          <w:rFonts w:asciiTheme="minorHAnsi" w:hAnsiTheme="minorHAnsi" w:cs="Consolas"/>
          <w:szCs w:val="24"/>
          <w:lang w:val="en-US" w:eastAsia="ja-JP"/>
        </w:rPr>
        <w:t>Painted triangle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found and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buffered!\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904BEC" w:rsidRPr="00A649C7" w:rsidRDefault="00904BEC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  <w:t>51:</w:t>
      </w:r>
    </w:p>
    <w:p w:rsidR="00BE2985" w:rsidRPr="00167F6C" w:rsidRDefault="00904BEC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Pr="00A649C7">
        <w:rPr>
          <w:rFonts w:asciiTheme="minorHAnsi" w:hAnsiTheme="minorHAnsi" w:cs="Consolas"/>
          <w:szCs w:val="24"/>
          <w:lang w:val="en-US" w:eastAsia="ja-JP"/>
        </w:rPr>
        <w:tab/>
      </w:r>
      <w:r w:rsidR="00BE2985">
        <w:rPr>
          <w:rFonts w:asciiTheme="minorHAnsi" w:hAnsiTheme="minorHAnsi" w:cs="Consolas"/>
          <w:szCs w:val="24"/>
          <w:lang w:eastAsia="ja-JP"/>
        </w:rPr>
        <w:t>Вывод</w:t>
      </w:r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("Set color in format R G </w:t>
      </w:r>
      <w:proofErr w:type="gramStart"/>
      <w:r w:rsidR="00BE2985" w:rsidRPr="00167F6C">
        <w:rPr>
          <w:rFonts w:asciiTheme="minorHAnsi" w:hAnsiTheme="minorHAnsi" w:cs="Consolas"/>
          <w:szCs w:val="24"/>
          <w:lang w:val="en-US" w:eastAsia="ja-JP"/>
        </w:rPr>
        <w:t>B :</w:t>
      </w:r>
      <w:proofErr w:type="gramEnd"/>
      <w:r w:rsidR="00BE2985" w:rsidRPr="00167F6C">
        <w:rPr>
          <w:rFonts w:asciiTheme="minorHAnsi" w:hAnsiTheme="minorHAnsi" w:cs="Consolas"/>
          <w:szCs w:val="24"/>
          <w:lang w:val="en-US" w:eastAsia="ja-JP"/>
        </w:rPr>
        <w:t xml:space="preserve"> \n"</w:t>
      </w:r>
      <w:r w:rsidR="00BE2985">
        <w:rPr>
          <w:rFonts w:asciiTheme="minorHAnsi" w:hAnsiTheme="minorHAnsi" w:cs="Consolas"/>
          <w:szCs w:val="24"/>
          <w:lang w:val="en-US" w:eastAsia="ja-JP"/>
        </w:rPr>
        <w:t>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Для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(i = 0; i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&lt; 3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 xml:space="preserve">; i++) </w:t>
      </w:r>
      <w:r>
        <w:rPr>
          <w:rFonts w:asciiTheme="minorHAnsi" w:hAnsiTheme="minorHAnsi" w:cs="Consolas"/>
          <w:szCs w:val="24"/>
          <w:lang w:eastAsia="ja-JP"/>
        </w:rPr>
        <w:t>Ввод</w:t>
      </w:r>
      <w:r w:rsidRPr="00167F6C">
        <w:rPr>
          <w:rFonts w:asciiTheme="minorHAnsi" w:hAnsiTheme="minorHAnsi" w:cs="Consolas"/>
          <w:szCs w:val="24"/>
          <w:lang w:val="en-US" w:eastAsia="ja-JP"/>
        </w:rPr>
        <w:t>("%d"</w:t>
      </w:r>
      <w:r>
        <w:rPr>
          <w:rFonts w:asciiTheme="minorHAnsi" w:hAnsiTheme="minorHAnsi" w:cs="Consolas"/>
          <w:szCs w:val="24"/>
          <w:lang w:val="en-US" w:eastAsia="ja-JP"/>
        </w:rPr>
        <w:t>, &amp;color[i])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E54DED">
        <w:rPr>
          <w:rFonts w:asciiTheme="minorHAnsi" w:hAnsiTheme="minorHAnsi" w:cs="Consolas"/>
          <w:szCs w:val="24"/>
          <w:lang w:val="en-US" w:eastAsia="ja-JP"/>
        </w:rPr>
        <w:t>Combined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=</w:t>
      </w:r>
      <w:r>
        <w:rPr>
          <w:rFonts w:asciiTheme="minorHAnsi" w:hAnsiTheme="minorHAnsi" w:cs="Consolas"/>
          <w:szCs w:val="24"/>
          <w:lang w:val="en-US" w:eastAsia="ja-JP"/>
        </w:rPr>
        <w:t xml:space="preserve"> stack</w:t>
      </w:r>
      <w:r w:rsidR="00E54DED"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 w:rsidR="00E54DED">
        <w:rPr>
          <w:rFonts w:asciiTheme="minorHAnsi" w:hAnsiTheme="minorHAnsi" w:cs="Consolas"/>
          <w:szCs w:val="24"/>
          <w:lang w:val="en-US" w:eastAsia="ja-JP"/>
        </w:rPr>
        <w:t>cb</w:t>
      </w:r>
      <w:r>
        <w:rPr>
          <w:rFonts w:asciiTheme="minorHAnsi" w:hAnsiTheme="minorHAnsi" w:cs="Consolas"/>
          <w:szCs w:val="24"/>
          <w:lang w:val="en-US" w:eastAsia="ja-JP"/>
        </w:rPr>
        <w:t>.find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(color)</w:t>
      </w:r>
    </w:p>
    <w:p w:rsidR="00BE2985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("</w:t>
      </w:r>
      <w:r w:rsidR="00A649C7">
        <w:rPr>
          <w:rFonts w:asciiTheme="minorHAnsi" w:hAnsiTheme="minorHAnsi" w:cs="Consolas"/>
          <w:szCs w:val="24"/>
          <w:lang w:val="en-US" w:eastAsia="ja-JP"/>
        </w:rPr>
        <w:t>Combined figure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found and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buffered!\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BE2985" w:rsidP="00BE298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lastRenderedPageBreak/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Default="00167F6C" w:rsidP="008E1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53: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("Stack for 1 – Contours 2 - Painted triangles 3 - Combined figures”)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A149BB" w:rsidRDefault="00A149BB" w:rsidP="00A149BB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735450" w:rsidRPr="00735450" w:rsidRDefault="00735450" w:rsidP="0073545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735450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>49: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Открыть</w:t>
      </w:r>
      <w:r w:rsidRPr="00A149BB">
        <w:rPr>
          <w:rFonts w:asciiTheme="minorHAnsi" w:hAnsiTheme="minorHAnsi" w:cs="Consolas"/>
          <w:szCs w:val="24"/>
          <w:lang w:eastAsia="ja-JP"/>
        </w:rPr>
        <w:t xml:space="preserve"> </w:t>
      </w:r>
      <w:proofErr w:type="gramStart"/>
      <w:r>
        <w:rPr>
          <w:rFonts w:asciiTheme="minorHAnsi" w:hAnsiTheme="minorHAnsi" w:cs="Consolas"/>
          <w:szCs w:val="24"/>
          <w:lang w:eastAsia="ja-JP"/>
        </w:rPr>
        <w:t>файл</w:t>
      </w:r>
      <w:r w:rsidRPr="00A149BB">
        <w:rPr>
          <w:rFonts w:asciiTheme="minorHAnsi" w:hAnsiTheme="minorHAnsi" w:cs="Consolas"/>
          <w:szCs w:val="24"/>
          <w:lang w:eastAsia="ja-JP"/>
        </w:rPr>
        <w:t>(</w:t>
      </w:r>
      <w:proofErr w:type="gramEnd"/>
      <w:r w:rsidRPr="00A149BB">
        <w:rPr>
          <w:rFonts w:asciiTheme="minorHAnsi" w:hAnsiTheme="minorHAnsi" w:cs="Consolas"/>
          <w:szCs w:val="24"/>
          <w:lang w:eastAsia="ja-JP"/>
        </w:rPr>
        <w:t>"</w:t>
      </w:r>
      <w:r w:rsidRPr="00167F6C">
        <w:rPr>
          <w:rFonts w:asciiTheme="minorHAnsi" w:hAnsiTheme="minorHAnsi" w:cs="Consolas"/>
          <w:szCs w:val="24"/>
          <w:lang w:val="en-US" w:eastAsia="ja-JP"/>
        </w:rPr>
        <w:t>stackout</w:t>
      </w:r>
      <w:r w:rsidRPr="00A149BB">
        <w:rPr>
          <w:rFonts w:asciiTheme="minorHAnsi" w:hAnsiTheme="minorHAnsi" w:cs="Consolas"/>
          <w:szCs w:val="24"/>
          <w:lang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cont</w:t>
      </w:r>
      <w:r w:rsidRPr="00A149BB">
        <w:rPr>
          <w:rFonts w:asciiTheme="minorHAnsi" w:hAnsiTheme="minorHAnsi" w:cs="Consolas"/>
          <w:szCs w:val="24"/>
          <w:lang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</w:t>
      </w:r>
      <w:r w:rsidRPr="00A149BB">
        <w:rPr>
          <w:rFonts w:asciiTheme="minorHAnsi" w:hAnsiTheme="minorHAnsi" w:cs="Consolas"/>
          <w:szCs w:val="24"/>
          <w:lang w:eastAsia="ja-JP"/>
        </w:rPr>
        <w:t>”, ”</w:t>
      </w:r>
      <w:r>
        <w:rPr>
          <w:rFonts w:asciiTheme="minorHAnsi" w:hAnsiTheme="minorHAnsi" w:cs="Consolas"/>
          <w:szCs w:val="24"/>
          <w:lang w:val="en-US" w:eastAsia="ja-JP"/>
        </w:rPr>
        <w:t>w</w:t>
      </w:r>
      <w:r w:rsidRPr="00A149BB">
        <w:rPr>
          <w:rFonts w:asciiTheme="minorHAnsi" w:hAnsiTheme="minorHAnsi" w:cs="Consolas"/>
          <w:szCs w:val="24"/>
          <w:lang w:eastAsia="ja-JP"/>
        </w:rPr>
        <w:t>”)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Закрыть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файл</w:t>
      </w:r>
      <w:r w:rsidRPr="00445518">
        <w:rPr>
          <w:rFonts w:asciiTheme="minorHAnsi" w:hAnsiTheme="minorHAnsi" w:cs="Consolas"/>
          <w:szCs w:val="24"/>
          <w:lang w:val="en-US" w:eastAsia="ja-JP"/>
        </w:rPr>
        <w:t>(</w:t>
      </w:r>
      <w:r w:rsidRPr="00167F6C">
        <w:rPr>
          <w:rFonts w:asciiTheme="minorHAnsi" w:hAnsiTheme="minorHAnsi" w:cs="Consolas"/>
          <w:szCs w:val="24"/>
          <w:lang w:val="en-US" w:eastAsia="ja-JP"/>
        </w:rPr>
        <w:t>f</w:t>
      </w:r>
      <w:r w:rsidRPr="00445518"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stack</w:t>
      </w:r>
      <w:r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</w:t>
      </w:r>
      <w:r w:rsidRPr="00167F6C">
        <w:rPr>
          <w:rFonts w:asciiTheme="minorHAnsi" w:hAnsiTheme="minorHAnsi" w:cs="Consolas"/>
          <w:szCs w:val="24"/>
          <w:lang w:val="en-US" w:eastAsia="ja-JP"/>
        </w:rPr>
        <w:t>.Save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("stackout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cont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>("Your stack with contours saved into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cont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txt\n"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break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  <w:t>50: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Открыть</w:t>
      </w:r>
      <w:r w:rsidRPr="00A149BB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24"/>
          <w:lang w:eastAsia="ja-JP"/>
        </w:rPr>
        <w:t>файл</w:t>
      </w:r>
      <w:r w:rsidRPr="00A149BB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Pr="00A149BB">
        <w:rPr>
          <w:rFonts w:asciiTheme="minorHAnsi" w:hAnsiTheme="minorHAnsi" w:cs="Consolas"/>
          <w:szCs w:val="24"/>
          <w:lang w:val="en-US" w:eastAsia="ja-JP"/>
        </w:rPr>
        <w:t>"</w:t>
      </w:r>
      <w:r w:rsidRPr="00167F6C">
        <w:rPr>
          <w:rFonts w:asciiTheme="minorHAnsi" w:hAnsiTheme="minorHAnsi" w:cs="Consolas"/>
          <w:szCs w:val="24"/>
          <w:lang w:val="en-US" w:eastAsia="ja-JP"/>
        </w:rPr>
        <w:t>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painted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</w:t>
      </w:r>
      <w:r w:rsidRPr="00A149BB">
        <w:rPr>
          <w:rFonts w:asciiTheme="minorHAnsi" w:hAnsiTheme="minorHAnsi" w:cs="Consolas"/>
          <w:szCs w:val="24"/>
          <w:lang w:val="en-US" w:eastAsia="ja-JP"/>
        </w:rPr>
        <w:t>”, ”</w:t>
      </w:r>
      <w:r>
        <w:rPr>
          <w:rFonts w:asciiTheme="minorHAnsi" w:hAnsiTheme="minorHAnsi" w:cs="Consolas"/>
          <w:szCs w:val="24"/>
          <w:lang w:val="en-US" w:eastAsia="ja-JP"/>
        </w:rPr>
        <w:t>w</w:t>
      </w:r>
      <w:r w:rsidRPr="00A149BB">
        <w:rPr>
          <w:rFonts w:asciiTheme="minorHAnsi" w:hAnsiTheme="minorHAnsi" w:cs="Consolas"/>
          <w:szCs w:val="24"/>
          <w:lang w:val="en-US" w:eastAsia="ja-JP"/>
        </w:rPr>
        <w:t>”)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 w:rsidRPr="00A149BB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Закрыть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файл</w:t>
      </w:r>
      <w:r w:rsidRPr="00445518">
        <w:rPr>
          <w:rFonts w:asciiTheme="minorHAnsi" w:hAnsiTheme="minorHAnsi" w:cs="Consolas"/>
          <w:szCs w:val="24"/>
          <w:lang w:val="en-US" w:eastAsia="ja-JP"/>
        </w:rPr>
        <w:t>(</w:t>
      </w:r>
      <w:r w:rsidRPr="00167F6C">
        <w:rPr>
          <w:rFonts w:asciiTheme="minorHAnsi" w:hAnsiTheme="minorHAnsi" w:cs="Consolas"/>
          <w:szCs w:val="24"/>
          <w:lang w:val="en-US" w:eastAsia="ja-JP"/>
        </w:rPr>
        <w:t>f</w:t>
      </w:r>
      <w:r w:rsidRPr="00445518"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stack</w:t>
      </w:r>
      <w:r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p</w:t>
      </w:r>
      <w:r w:rsidRPr="00167F6C">
        <w:rPr>
          <w:rFonts w:asciiTheme="minorHAnsi" w:hAnsiTheme="minorHAnsi" w:cs="Consolas"/>
          <w:szCs w:val="24"/>
          <w:lang w:val="en-US" w:eastAsia="ja-JP"/>
        </w:rPr>
        <w:t>.Save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("stackout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painted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>("Your stack</w:t>
      </w:r>
      <w:r>
        <w:rPr>
          <w:rFonts w:asciiTheme="minorHAnsi" w:hAnsiTheme="minorHAnsi" w:cs="Consolas"/>
          <w:szCs w:val="24"/>
          <w:lang w:val="en-US" w:eastAsia="ja-JP"/>
        </w:rPr>
        <w:t xml:space="preserve"> with painted triangles</w:t>
      </w:r>
      <w:r>
        <w:rPr>
          <w:rFonts w:asciiTheme="minorHAnsi" w:hAnsiTheme="minorHAnsi" w:cs="Consolas"/>
          <w:szCs w:val="24"/>
          <w:lang w:val="en-US" w:eastAsia="ja-JP"/>
        </w:rPr>
        <w:t xml:space="preserve"> saved into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painted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txt\n"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break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  <w:t>51:</w:t>
      </w:r>
    </w:p>
    <w:p w:rsidR="00A149BB" w:rsidRPr="00A149BB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Открыть</w:t>
      </w:r>
      <w:r w:rsidRPr="00A149BB">
        <w:rPr>
          <w:rFonts w:asciiTheme="minorHAnsi" w:hAnsiTheme="minorHAnsi" w:cs="Consolas"/>
          <w:szCs w:val="24"/>
          <w:lang w:eastAsia="ja-JP"/>
        </w:rPr>
        <w:t xml:space="preserve"> </w:t>
      </w:r>
      <w:proofErr w:type="gramStart"/>
      <w:r>
        <w:rPr>
          <w:rFonts w:asciiTheme="minorHAnsi" w:hAnsiTheme="minorHAnsi" w:cs="Consolas"/>
          <w:szCs w:val="24"/>
          <w:lang w:eastAsia="ja-JP"/>
        </w:rPr>
        <w:t>файл</w:t>
      </w:r>
      <w:r w:rsidRPr="00A149BB">
        <w:rPr>
          <w:rFonts w:asciiTheme="minorHAnsi" w:hAnsiTheme="minorHAnsi" w:cs="Consolas"/>
          <w:szCs w:val="24"/>
          <w:lang w:eastAsia="ja-JP"/>
        </w:rPr>
        <w:t>(</w:t>
      </w:r>
      <w:proofErr w:type="gramEnd"/>
      <w:r w:rsidRPr="00A149BB">
        <w:rPr>
          <w:rFonts w:asciiTheme="minorHAnsi" w:hAnsiTheme="minorHAnsi" w:cs="Consolas"/>
          <w:szCs w:val="24"/>
          <w:lang w:eastAsia="ja-JP"/>
        </w:rPr>
        <w:t>"</w:t>
      </w:r>
      <w:r w:rsidRPr="00167F6C">
        <w:rPr>
          <w:rFonts w:asciiTheme="minorHAnsi" w:hAnsiTheme="minorHAnsi" w:cs="Consolas"/>
          <w:szCs w:val="24"/>
          <w:lang w:val="en-US" w:eastAsia="ja-JP"/>
        </w:rPr>
        <w:t>stackout</w:t>
      </w:r>
      <w:r w:rsidRPr="00A149BB">
        <w:rPr>
          <w:rFonts w:asciiTheme="minorHAnsi" w:hAnsiTheme="minorHAnsi" w:cs="Consolas"/>
          <w:szCs w:val="24"/>
          <w:lang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comb</w:t>
      </w:r>
      <w:r w:rsidRPr="00A149BB">
        <w:rPr>
          <w:rFonts w:asciiTheme="minorHAnsi" w:hAnsiTheme="minorHAnsi" w:cs="Consolas"/>
          <w:szCs w:val="24"/>
          <w:lang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</w:t>
      </w:r>
      <w:r w:rsidRPr="00A149BB">
        <w:rPr>
          <w:rFonts w:asciiTheme="minorHAnsi" w:hAnsiTheme="minorHAnsi" w:cs="Consolas"/>
          <w:szCs w:val="24"/>
          <w:lang w:eastAsia="ja-JP"/>
        </w:rPr>
        <w:t>”, ”</w:t>
      </w:r>
      <w:r>
        <w:rPr>
          <w:rFonts w:asciiTheme="minorHAnsi" w:hAnsiTheme="minorHAnsi" w:cs="Consolas"/>
          <w:szCs w:val="24"/>
          <w:lang w:val="en-US" w:eastAsia="ja-JP"/>
        </w:rPr>
        <w:t>w</w:t>
      </w:r>
      <w:r w:rsidRPr="00A149BB">
        <w:rPr>
          <w:rFonts w:asciiTheme="minorHAnsi" w:hAnsiTheme="minorHAnsi" w:cs="Consolas"/>
          <w:szCs w:val="24"/>
          <w:lang w:eastAsia="ja-JP"/>
        </w:rPr>
        <w:t>”)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 w:rsidRPr="00A149BB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Закрыть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файл</w:t>
      </w:r>
      <w:r w:rsidRPr="00445518">
        <w:rPr>
          <w:rFonts w:asciiTheme="minorHAnsi" w:hAnsiTheme="minorHAnsi" w:cs="Consolas"/>
          <w:szCs w:val="24"/>
          <w:lang w:val="en-US" w:eastAsia="ja-JP"/>
        </w:rPr>
        <w:t>(</w:t>
      </w:r>
      <w:r w:rsidRPr="00167F6C">
        <w:rPr>
          <w:rFonts w:asciiTheme="minorHAnsi" w:hAnsiTheme="minorHAnsi" w:cs="Consolas"/>
          <w:szCs w:val="24"/>
          <w:lang w:val="en-US" w:eastAsia="ja-JP"/>
        </w:rPr>
        <w:t>f</w:t>
      </w:r>
      <w:r w:rsidRPr="00445518"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stack</w:t>
      </w:r>
      <w:r>
        <w:rPr>
          <w:rFonts w:asciiTheme="minorHAnsi" w:hAnsiTheme="minorHAnsi" w:cs="Consolas"/>
          <w:szCs w:val="24"/>
          <w:lang w:val="en-US" w:eastAsia="ja-JP"/>
        </w:rPr>
        <w:t>_</w:t>
      </w:r>
      <w:proofErr w:type="gramStart"/>
      <w:r>
        <w:rPr>
          <w:rFonts w:asciiTheme="minorHAnsi" w:hAnsiTheme="minorHAnsi" w:cs="Consolas"/>
          <w:szCs w:val="24"/>
          <w:lang w:val="en-US" w:eastAsia="ja-JP"/>
        </w:rPr>
        <w:t>c</w:t>
      </w:r>
      <w:r w:rsidR="00E94876">
        <w:rPr>
          <w:rFonts w:asciiTheme="minorHAnsi" w:hAnsiTheme="minorHAnsi" w:cs="Consolas"/>
          <w:szCs w:val="24"/>
          <w:lang w:val="en-US" w:eastAsia="ja-JP"/>
        </w:rPr>
        <w:t>b</w:t>
      </w:r>
      <w:r w:rsidRPr="00167F6C">
        <w:rPr>
          <w:rFonts w:asciiTheme="minorHAnsi" w:hAnsiTheme="minorHAnsi" w:cs="Consolas"/>
          <w:szCs w:val="24"/>
          <w:lang w:val="en-US" w:eastAsia="ja-JP"/>
        </w:rPr>
        <w:t>.Save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("stackout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comb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167F6C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>("Your stack</w:t>
      </w:r>
      <w:r>
        <w:rPr>
          <w:rFonts w:asciiTheme="minorHAnsi" w:hAnsiTheme="minorHAnsi" w:cs="Consolas"/>
          <w:szCs w:val="24"/>
          <w:lang w:val="en-US" w:eastAsia="ja-JP"/>
        </w:rPr>
        <w:t xml:space="preserve"> with combined</w:t>
      </w:r>
      <w:r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val="en-US" w:eastAsia="ja-JP"/>
        </w:rPr>
        <w:t xml:space="preserve">figures </w:t>
      </w:r>
      <w:r>
        <w:rPr>
          <w:rFonts w:asciiTheme="minorHAnsi" w:hAnsiTheme="minorHAnsi" w:cs="Consolas"/>
          <w:szCs w:val="24"/>
          <w:lang w:val="en-US" w:eastAsia="ja-JP"/>
        </w:rPr>
        <w:t>saved into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stackout</w:t>
      </w:r>
      <w:r w:rsidRPr="00A149BB">
        <w:rPr>
          <w:rFonts w:asciiTheme="minorHAnsi" w:hAnsiTheme="minorHAnsi" w:cs="Consolas"/>
          <w:szCs w:val="24"/>
          <w:lang w:val="en-US" w:eastAsia="ja-JP"/>
        </w:rPr>
        <w:t>_</w:t>
      </w:r>
      <w:r>
        <w:rPr>
          <w:rFonts w:asciiTheme="minorHAnsi" w:hAnsiTheme="minorHAnsi" w:cs="Consolas"/>
          <w:szCs w:val="24"/>
          <w:lang w:val="en-US" w:eastAsia="ja-JP"/>
        </w:rPr>
        <w:t>comb</w:t>
      </w:r>
      <w:r w:rsidRPr="00A149BB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txt\n"</w:t>
      </w:r>
      <w:r>
        <w:rPr>
          <w:rFonts w:asciiTheme="minorHAnsi" w:hAnsiTheme="minorHAnsi" w:cs="Consolas"/>
          <w:szCs w:val="24"/>
          <w:lang w:val="en-US" w:eastAsia="ja-JP"/>
        </w:rPr>
        <w:t>)</w:t>
      </w:r>
    </w:p>
    <w:p w:rsidR="00A149BB" w:rsidRPr="00445518" w:rsidRDefault="00A149BB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445518" w:rsidRDefault="00167F6C" w:rsidP="00A149B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781CD6"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>54:</w:t>
      </w:r>
    </w:p>
    <w:p w:rsidR="005949F0" w:rsidRPr="005949F0" w:rsidRDefault="00167F6C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781CD6" w:rsidRPr="00445518">
        <w:rPr>
          <w:rFonts w:asciiTheme="minorHAnsi" w:hAnsiTheme="minorHAnsi" w:cs="Consolas"/>
          <w:szCs w:val="24"/>
          <w:lang w:val="en-US" w:eastAsia="ja-JP"/>
        </w:rPr>
        <w:tab/>
      </w:r>
      <w:r w:rsidR="005949F0">
        <w:rPr>
          <w:rFonts w:asciiTheme="minorHAnsi" w:hAnsiTheme="minorHAnsi" w:cs="Consolas"/>
          <w:color w:val="000000" w:themeColor="text1"/>
          <w:szCs w:val="24"/>
          <w:lang w:eastAsia="ja-JP"/>
        </w:rPr>
        <w:t>Очистить</w:t>
      </w:r>
      <w:r w:rsidR="005949F0"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</w:t>
      </w:r>
      <w:r w:rsidR="005949F0">
        <w:rPr>
          <w:rFonts w:asciiTheme="minorHAnsi" w:hAnsiTheme="minorHAnsi" w:cs="Consolas"/>
          <w:color w:val="000000" w:themeColor="text1"/>
          <w:szCs w:val="24"/>
          <w:lang w:eastAsia="ja-JP"/>
        </w:rPr>
        <w:t>консоль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color w:val="000000" w:themeColor="text1"/>
          <w:szCs w:val="24"/>
          <w:lang w:eastAsia="ja-JP"/>
        </w:rPr>
        <w:t>Вывод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"Stack for 1 – Contours 2 - Painted triangles 3 - Combined figures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");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c</w:t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 xml:space="preserve"> = </w:t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код клавиши</w:t>
      </w:r>
    </w:p>
    <w:p w:rsidR="005949F0" w:rsidRPr="00735450" w:rsidRDefault="00735450" w:rsidP="0073545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735450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5949F0" w:rsidRPr="0073545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Делать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Очистить консоль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73545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Получение размеров окна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Если размеры окна поменялись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Очистить консоль</w:t>
      </w:r>
    </w:p>
    <w:p w:rsidR="005949F0" w:rsidRPr="005949F0" w:rsidRDefault="005949F0" w:rsidP="0068680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Обновить размеры окна</w:t>
      </w:r>
    </w:p>
    <w:p w:rsidR="005949F0" w:rsidRPr="005949F0" w:rsidRDefault="005949F0" w:rsidP="0068680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eastAsia="ja-JP"/>
        </w:rPr>
        <w:t>Пытаться</w:t>
      </w:r>
    </w:p>
    <w:p w:rsidR="005949F0" w:rsidRPr="005949F0" w:rsidRDefault="005949F0" w:rsidP="0068680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Если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(c)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49: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triangle = &amp;Contour;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triangle-&gt;Draw(hdc);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break;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50: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lastRenderedPageBreak/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triangle = &amp;MainPainted;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triangle-&gt;Draw(hdc);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break;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51: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Combined.Draw(hdc);</w:t>
      </w:r>
    </w:p>
    <w:p w:rsidR="005949F0" w:rsidRPr="005949F0" w:rsidRDefault="005949F0" w:rsidP="00DF21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break;</w:t>
      </w:r>
    </w:p>
    <w:p w:rsidR="005949F0" w:rsidRPr="005949F0" w:rsidRDefault="005949F0" w:rsidP="00DF21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Поймать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(</w:t>
      </w:r>
      <w:r w:rsidR="002B7332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исключение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)</w:t>
      </w:r>
    </w:p>
    <w:p w:rsidR="005949F0" w:rsidRPr="002B7332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Если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 xml:space="preserve"> (</w:t>
      </w:r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исключение</w:t>
      </w:r>
      <w:r w:rsidR="00DF2195">
        <w:rPr>
          <w:rFonts w:asciiTheme="minorHAnsi" w:hAnsiTheme="minorHAnsi" w:cs="Consolas"/>
          <w:color w:val="000000" w:themeColor="text1"/>
          <w:szCs w:val="24"/>
          <w:lang w:eastAsia="ja-JP"/>
        </w:rPr>
        <w:t>)</w:t>
      </w:r>
    </w:p>
    <w:p w:rsidR="005949F0" w:rsidRPr="002B7332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ERR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_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WRONG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_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SIZE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: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proofErr w:type="gramStart"/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Вывод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</w:t>
      </w:r>
      <w:proofErr w:type="gramEnd"/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"Increase window size(current is %d : %d)", rtx, rty);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break;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ERR_WRONG_CUT_POINTS: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proofErr w:type="gramStart"/>
      <w:r w:rsidR="002B7332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Вывод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</w:t>
      </w:r>
      <w:proofErr w:type="gramEnd"/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"Second triangle cannot be placed in the first one");</w:t>
      </w:r>
    </w:p>
    <w:p w:rsidR="005949F0" w:rsidRPr="005949F0" w:rsidRDefault="005949F0" w:rsidP="002B73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  <w:t>break;</w:t>
      </w:r>
    </w:p>
    <w:p w:rsidR="005949F0" w:rsidRPr="002B7332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CD68E3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 xml:space="preserve">Если нажата </w:t>
      </w:r>
      <w:proofErr w:type="gramStart"/>
      <w:r w:rsidR="002B7332">
        <w:rPr>
          <w:rFonts w:asciiTheme="minorHAnsi" w:hAnsiTheme="minorHAnsi" w:cs="Consolas"/>
          <w:color w:val="000000" w:themeColor="text1"/>
          <w:szCs w:val="24"/>
          <w:lang w:eastAsia="ja-JP"/>
        </w:rPr>
        <w:t>клавиша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{</w:t>
      </w:r>
      <w:proofErr w:type="gramEnd"/>
    </w:p>
    <w:p w:rsidR="005949F0" w:rsidRPr="00DF2195" w:rsidRDefault="002B7332" w:rsidP="002B73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 w:rsidR="00CD68E3">
        <w:rPr>
          <w:rFonts w:asciiTheme="minorHAnsi" w:hAnsiTheme="minorHAnsi" w:cs="Consolas"/>
          <w:color w:val="000000" w:themeColor="text1"/>
          <w:szCs w:val="24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24"/>
          <w:lang w:val="en-US" w:eastAsia="ja-JP"/>
        </w:rPr>
        <w:t>c</w:t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= 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код</w:t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</w:t>
      </w:r>
      <w:r w:rsidRPr="002B7332">
        <w:rPr>
          <w:rFonts w:asciiTheme="minorHAnsi" w:hAnsiTheme="minorHAnsi" w:cs="Consolas"/>
          <w:color w:val="000000" w:themeColor="text1"/>
          <w:szCs w:val="24"/>
          <w:lang w:eastAsia="ja-JP"/>
        </w:rPr>
        <w:t>клавиши</w:t>
      </w:r>
    </w:p>
    <w:p w:rsidR="005949F0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A42634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DF2195">
        <w:rPr>
          <w:rFonts w:asciiTheme="minorHAnsi" w:hAnsiTheme="minorHAnsi" w:cs="Consolas"/>
          <w:color w:val="000000" w:themeColor="text1"/>
          <w:szCs w:val="24"/>
          <w:lang w:eastAsia="ja-JP"/>
        </w:rPr>
        <w:t>Пока</w:t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(</w:t>
      </w:r>
      <w:proofErr w:type="gramStart"/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c !</w:t>
      </w:r>
      <w:proofErr w:type="gramEnd"/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= 13);</w:t>
      </w:r>
    </w:p>
    <w:p w:rsidR="005949F0" w:rsidRPr="00A42634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eastAsia="ja-JP"/>
        </w:rPr>
      </w:pP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5949F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A42634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DF2195">
        <w:rPr>
          <w:rFonts w:asciiTheme="minorHAnsi" w:hAnsiTheme="minorHAnsi" w:cs="Consolas"/>
          <w:color w:val="000000" w:themeColor="text1"/>
          <w:szCs w:val="24"/>
          <w:lang w:eastAsia="ja-JP"/>
        </w:rPr>
        <w:t>Очистить консоль</w:t>
      </w:r>
    </w:p>
    <w:p w:rsidR="00167F6C" w:rsidRPr="005949F0" w:rsidRDefault="005949F0" w:rsidP="005949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24"/>
          <w:lang w:val="en-US" w:eastAsia="ja-JP"/>
        </w:rPr>
      </w:pP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="00A42634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DF2195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break;</w:t>
      </w:r>
    </w:p>
    <w:p w:rsidR="003E7FEA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55:</w:t>
      </w:r>
    </w:p>
    <w:p w:rsidR="001E04C8" w:rsidRPr="00445518" w:rsidRDefault="001E04C8" w:rsidP="001E04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 w:rsidRPr="00445518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("</w:t>
      </w:r>
      <w:r w:rsidR="00772D23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1 – Contour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2 </w:t>
      </w:r>
      <w:r w:rsidR="00772D23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–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 xml:space="preserve"> </w:t>
      </w:r>
      <w:r w:rsidR="00772D23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Brush for painted triangle 3 – Internal triangle for c</w:t>
      </w:r>
      <w:r w:rsidR="00735450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ombined figure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>”)</w:t>
      </w:r>
      <w:r w:rsidRPr="00264379">
        <w:rPr>
          <w:rFonts w:asciiTheme="minorHAnsi" w:hAnsiTheme="minorHAnsi" w:cs="Consolas"/>
          <w:color w:val="000000" w:themeColor="text1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</w:p>
    <w:p w:rsidR="001E04C8" w:rsidRDefault="001E04C8" w:rsidP="001E04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код</w:t>
      </w:r>
      <w:r w:rsidRPr="00264379">
        <w:rPr>
          <w:rFonts w:asciiTheme="minorHAnsi" w:hAnsiTheme="minorHAnsi" w:cs="Consolas"/>
          <w:szCs w:val="24"/>
          <w:lang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клавиши</w:t>
      </w:r>
    </w:p>
    <w:p w:rsidR="005E301E" w:rsidRPr="00264379" w:rsidRDefault="005E301E" w:rsidP="001E04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Очистить</w:t>
      </w:r>
      <w:r w:rsidRPr="00445518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консоль</w:t>
      </w:r>
    </w:p>
    <w:p w:rsidR="001E04C8" w:rsidRPr="0044551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 w:rsidRPr="00264379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>49: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Contour.load(“incontour.txt”)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1E04C8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“Contour loaded successfully!”</w:t>
      </w:r>
      <w:r w:rsidRPr="001E04C8">
        <w:rPr>
          <w:rFonts w:asciiTheme="minorHAnsi" w:hAnsiTheme="minorHAnsi" w:cs="Consolas"/>
          <w:szCs w:val="24"/>
          <w:lang w:val="en-US" w:eastAsia="ja-JP"/>
        </w:rPr>
        <w:t>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  <w:t>50: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Brush</w:t>
      </w:r>
      <w:r>
        <w:rPr>
          <w:rFonts w:asciiTheme="minorHAnsi" w:hAnsiTheme="minorHAnsi" w:cs="Consolas"/>
          <w:szCs w:val="24"/>
          <w:lang w:val="en-US" w:eastAsia="ja-JP"/>
        </w:rPr>
        <w:t>.load(“in</w:t>
      </w:r>
      <w:r>
        <w:rPr>
          <w:rFonts w:asciiTheme="minorHAnsi" w:hAnsiTheme="minorHAnsi" w:cs="Consolas"/>
          <w:szCs w:val="24"/>
          <w:lang w:val="en-US" w:eastAsia="ja-JP"/>
        </w:rPr>
        <w:t>brush</w:t>
      </w:r>
      <w:r>
        <w:rPr>
          <w:rFonts w:asciiTheme="minorHAnsi" w:hAnsiTheme="minorHAnsi" w:cs="Consolas"/>
          <w:szCs w:val="24"/>
          <w:lang w:val="en-US" w:eastAsia="ja-JP"/>
        </w:rPr>
        <w:t>.txt”)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1E04C8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</w:t>
      </w:r>
      <w:r>
        <w:rPr>
          <w:rFonts w:asciiTheme="minorHAnsi" w:hAnsiTheme="minorHAnsi" w:cs="Consolas"/>
          <w:szCs w:val="24"/>
          <w:lang w:val="en-US" w:eastAsia="ja-JP"/>
        </w:rPr>
        <w:t>Brush</w:t>
      </w:r>
      <w:r>
        <w:rPr>
          <w:rFonts w:asciiTheme="minorHAnsi" w:hAnsiTheme="minorHAnsi" w:cs="Consolas"/>
          <w:szCs w:val="24"/>
          <w:lang w:val="en-US" w:eastAsia="ja-JP"/>
        </w:rPr>
        <w:t xml:space="preserve"> loaded successfully!”</w:t>
      </w:r>
      <w:r w:rsidRPr="001E04C8">
        <w:rPr>
          <w:rFonts w:asciiTheme="minorHAnsi" w:hAnsiTheme="minorHAnsi" w:cs="Consolas"/>
          <w:szCs w:val="24"/>
          <w:lang w:val="en-US" w:eastAsia="ja-JP"/>
        </w:rPr>
        <w:t>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  <w:t>51: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 w:rsidRPr="001E04C8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>Combined</w:t>
      </w:r>
      <w:r>
        <w:rPr>
          <w:rFonts w:asciiTheme="minorHAnsi" w:hAnsiTheme="minorHAnsi" w:cs="Consolas"/>
          <w:szCs w:val="24"/>
          <w:lang w:val="en-US" w:eastAsia="ja-JP"/>
        </w:rPr>
        <w:t>.load(</w:t>
      </w:r>
      <w:r>
        <w:rPr>
          <w:rFonts w:asciiTheme="minorHAnsi" w:hAnsiTheme="minorHAnsi" w:cs="Consolas"/>
          <w:szCs w:val="24"/>
          <w:lang w:val="en-US" w:eastAsia="ja-JP"/>
        </w:rPr>
        <w:t xml:space="preserve">“inbrush_combined.txt”, </w:t>
      </w:r>
      <w:r>
        <w:rPr>
          <w:rFonts w:asciiTheme="minorHAnsi" w:hAnsiTheme="minorHAnsi" w:cs="Consolas"/>
          <w:szCs w:val="24"/>
          <w:lang w:val="en-US" w:eastAsia="ja-JP"/>
        </w:rPr>
        <w:t>“incontour</w:t>
      </w:r>
      <w:r>
        <w:rPr>
          <w:rFonts w:asciiTheme="minorHAnsi" w:hAnsiTheme="minorHAnsi" w:cs="Consolas"/>
          <w:szCs w:val="24"/>
          <w:lang w:val="en-US" w:eastAsia="ja-JP"/>
        </w:rPr>
        <w:t>_combined</w:t>
      </w:r>
      <w:r>
        <w:rPr>
          <w:rFonts w:asciiTheme="minorHAnsi" w:hAnsiTheme="minorHAnsi" w:cs="Consolas"/>
          <w:szCs w:val="24"/>
          <w:lang w:val="en-US" w:eastAsia="ja-JP"/>
        </w:rPr>
        <w:t>.txt”)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1E04C8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</w:t>
      </w:r>
      <w:r w:rsidR="00623F96">
        <w:rPr>
          <w:rFonts w:asciiTheme="minorHAnsi" w:hAnsiTheme="minorHAnsi" w:cs="Consolas"/>
          <w:szCs w:val="24"/>
          <w:lang w:val="en-US" w:eastAsia="ja-JP"/>
        </w:rPr>
        <w:t>Combined figure</w:t>
      </w:r>
      <w:r>
        <w:rPr>
          <w:rFonts w:asciiTheme="minorHAnsi" w:hAnsiTheme="minorHAnsi" w:cs="Consolas"/>
          <w:szCs w:val="24"/>
          <w:lang w:val="en-US" w:eastAsia="ja-JP"/>
        </w:rPr>
        <w:t xml:space="preserve"> loaded successfully!”</w:t>
      </w:r>
      <w:r w:rsidRPr="001E04C8">
        <w:rPr>
          <w:rFonts w:asciiTheme="minorHAnsi" w:hAnsiTheme="minorHAnsi" w:cs="Consolas"/>
          <w:szCs w:val="24"/>
          <w:lang w:val="en-US" w:eastAsia="ja-JP"/>
        </w:rPr>
        <w:t>)</w:t>
      </w:r>
    </w:p>
    <w:p w:rsidR="001E04C8" w:rsidRPr="001E04C8" w:rsidRDefault="001E04C8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E04C8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445518" w:rsidRDefault="00167F6C" w:rsidP="001E04C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781CD6" w:rsidRPr="00445518">
        <w:rPr>
          <w:rFonts w:asciiTheme="minorHAnsi" w:hAnsiTheme="minorHAnsi" w:cs="Consolas"/>
          <w:szCs w:val="24"/>
          <w:lang w:eastAsia="ja-JP"/>
        </w:rPr>
        <w:tab/>
      </w:r>
      <w:r w:rsidR="00FD2ABD">
        <w:rPr>
          <w:rFonts w:asciiTheme="minorHAnsi" w:hAnsiTheme="minorHAnsi" w:cs="Consolas"/>
          <w:szCs w:val="24"/>
          <w:lang w:eastAsia="ja-JP"/>
        </w:rPr>
        <w:t>Поймать</w:t>
      </w:r>
      <w:r w:rsidRPr="00445518">
        <w:rPr>
          <w:rFonts w:asciiTheme="minorHAnsi" w:hAnsiTheme="minorHAnsi" w:cs="Consolas"/>
          <w:szCs w:val="24"/>
          <w:lang w:eastAsia="ja-JP"/>
        </w:rPr>
        <w:t xml:space="preserve"> (</w:t>
      </w:r>
      <w:r w:rsidR="00FD2ABD">
        <w:rPr>
          <w:rFonts w:asciiTheme="minorHAnsi" w:hAnsiTheme="minorHAnsi" w:cs="Consolas"/>
          <w:szCs w:val="24"/>
          <w:lang w:eastAsia="ja-JP"/>
        </w:rPr>
        <w:t>исключение</w:t>
      </w:r>
      <w:r w:rsidRPr="00445518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445518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781CD6" w:rsidRPr="00445518">
        <w:rPr>
          <w:rFonts w:asciiTheme="minorHAnsi" w:hAnsiTheme="minorHAnsi" w:cs="Consolas"/>
          <w:szCs w:val="24"/>
          <w:lang w:eastAsia="ja-JP"/>
        </w:rPr>
        <w:tab/>
      </w:r>
      <w:r w:rsidR="00B736CF">
        <w:rPr>
          <w:rFonts w:asciiTheme="minorHAnsi" w:hAnsiTheme="minorHAnsi" w:cs="Consolas"/>
          <w:szCs w:val="24"/>
          <w:lang w:eastAsia="ja-JP"/>
        </w:rPr>
        <w:t>Если</w:t>
      </w:r>
      <w:r w:rsidRPr="00445518">
        <w:rPr>
          <w:rFonts w:asciiTheme="minorHAnsi" w:hAnsiTheme="minorHAnsi" w:cs="Consolas"/>
          <w:szCs w:val="24"/>
          <w:lang w:eastAsia="ja-JP"/>
        </w:rPr>
        <w:t xml:space="preserve"> (</w:t>
      </w:r>
      <w:r w:rsidR="00246F5A">
        <w:rPr>
          <w:rFonts w:asciiTheme="minorHAnsi" w:hAnsiTheme="minorHAnsi" w:cs="Consolas"/>
          <w:szCs w:val="24"/>
          <w:lang w:eastAsia="ja-JP"/>
        </w:rPr>
        <w:t>исключение</w:t>
      </w:r>
      <w:r w:rsidRPr="00445518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Pr="00445518">
        <w:rPr>
          <w:rFonts w:asciiTheme="minorHAnsi" w:hAnsiTheme="minorHAnsi" w:cs="Consolas"/>
          <w:szCs w:val="24"/>
          <w:lang w:eastAsia="ja-JP"/>
        </w:rPr>
        <w:tab/>
      </w:r>
      <w:r w:rsidR="00781CD6" w:rsidRPr="00445518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ERR_EMPTY: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("Can't pop/print any element! Your stack is empty</w:t>
      </w:r>
      <w:r w:rsidR="009D67B7" w:rsidRPr="000C180C">
        <w:rPr>
          <w:rFonts w:asciiTheme="minorHAnsi" w:hAnsiTheme="minorHAnsi" w:cs="Consolas"/>
          <w:szCs w:val="24"/>
          <w:lang w:val="en-US" w:eastAsia="ja-JP"/>
        </w:rPr>
        <w:t>.</w:t>
      </w:r>
      <w:r w:rsidR="003E7775">
        <w:rPr>
          <w:rFonts w:asciiTheme="minorHAnsi" w:hAnsiTheme="minorHAnsi" w:cs="Consolas"/>
          <w:szCs w:val="24"/>
          <w:lang w:val="en-US" w:eastAsia="ja-JP"/>
        </w:rPr>
        <w:t>\</w:t>
      </w:r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 w:rsidR="009D67B7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ERR_FULL: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("Can't add an e</w:t>
      </w:r>
      <w:r w:rsidR="009D67B7">
        <w:rPr>
          <w:rFonts w:asciiTheme="minorHAnsi" w:hAnsiTheme="minorHAnsi" w:cs="Consolas"/>
          <w:szCs w:val="24"/>
          <w:lang w:val="en-US" w:eastAsia="ja-JP"/>
        </w:rPr>
        <w:t>lement! Your stack is full</w:t>
      </w:r>
      <w:r w:rsidR="009D67B7" w:rsidRPr="009D67B7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\n"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lastRenderedPageBreak/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ERR_NOT_FOUND: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</w:t>
      </w:r>
      <w:r w:rsidR="000C180C">
        <w:rPr>
          <w:rFonts w:asciiTheme="minorHAnsi" w:hAnsiTheme="minorHAnsi" w:cs="Consolas"/>
          <w:szCs w:val="24"/>
          <w:lang w:val="en-US" w:eastAsia="ja-JP"/>
        </w:rPr>
        <w:t>There is no</w:t>
      </w:r>
      <w:r w:rsidR="009D67B7">
        <w:rPr>
          <w:rFonts w:asciiTheme="minorHAnsi" w:hAnsiTheme="minorHAnsi" w:cs="Consolas"/>
          <w:szCs w:val="24"/>
          <w:lang w:val="en-US" w:eastAsia="ja-JP"/>
        </w:rPr>
        <w:t xml:space="preserve"> triangle with such color.\</w:t>
      </w:r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A558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ERR_NEGATIVE_POINTS: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("Negative coords"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ERR_POINTS_ONLINE: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("Points belong to line"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ERR_NEGATIVE_BORDER: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("Negative border value"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ERR_WRONG_STYLE: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("Wrong brush style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value(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should be in range[0,6])"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ERR_WRONG_BSTYLE: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("Wrong pen style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value(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should be in range[0, 6])"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ERR_WRONG_COLOR: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("Wrong brush color value (each color should be in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range[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0,255])"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ERR_WRONG_BCOLOR: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("Wrong pen color value (each color should be in </w:t>
      </w:r>
      <w:proofErr w:type="gramStart"/>
      <w:r w:rsidRPr="00167F6C">
        <w:rPr>
          <w:rFonts w:asciiTheme="minorHAnsi" w:hAnsiTheme="minorHAnsi" w:cs="Consolas"/>
          <w:szCs w:val="24"/>
          <w:lang w:val="en-US" w:eastAsia="ja-JP"/>
        </w:rPr>
        <w:t>range[</w:t>
      </w:r>
      <w:proofErr w:type="gramEnd"/>
      <w:r w:rsidRPr="00167F6C">
        <w:rPr>
          <w:rFonts w:asciiTheme="minorHAnsi" w:hAnsiTheme="minorHAnsi" w:cs="Consolas"/>
          <w:szCs w:val="24"/>
          <w:lang w:val="en-US" w:eastAsia="ja-JP"/>
        </w:rPr>
        <w:t>0,255])"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</w:t>
      </w:r>
      <w:r w:rsidR="00A5588D">
        <w:rPr>
          <w:rFonts w:asciiTheme="minorHAnsi" w:hAnsiTheme="minorHAnsi" w:cs="Consolas"/>
          <w:szCs w:val="24"/>
          <w:lang w:val="en-US" w:eastAsia="ja-JP"/>
        </w:rPr>
        <w:t>CANNOT_OPEN_INPUT_FILE</w:t>
      </w:r>
      <w:r w:rsidRPr="00167F6C">
        <w:rPr>
          <w:rFonts w:asciiTheme="minorHAnsi" w:hAnsiTheme="minorHAnsi" w:cs="Consolas"/>
          <w:szCs w:val="24"/>
          <w:lang w:val="en-US" w:eastAsia="ja-JP"/>
        </w:rPr>
        <w:t>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</w:t>
      </w:r>
      <w:r w:rsidR="00A5588D">
        <w:rPr>
          <w:rFonts w:asciiTheme="minorHAnsi" w:hAnsiTheme="minorHAnsi" w:cs="Consolas"/>
          <w:szCs w:val="24"/>
          <w:lang w:val="en-US" w:eastAsia="ja-JP"/>
        </w:rPr>
        <w:t>Cannot open input fil</w:t>
      </w:r>
      <w:r w:rsidRPr="00167F6C">
        <w:rPr>
          <w:rFonts w:asciiTheme="minorHAnsi" w:hAnsiTheme="minorHAnsi" w:cs="Consolas"/>
          <w:szCs w:val="24"/>
          <w:lang w:val="en-US" w:eastAsia="ja-JP"/>
        </w:rPr>
        <w:t>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CC68DC" w:rsidRDefault="00167F6C" w:rsidP="00CC68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>break</w:t>
      </w:r>
    </w:p>
    <w:p w:rsidR="00404D29" w:rsidRPr="00B57F97" w:rsidRDefault="00404D29" w:rsidP="00CC68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ab/>
      </w:r>
      <w:proofErr w:type="gramStart"/>
      <w:r>
        <w:rPr>
          <w:rFonts w:asciiTheme="minorHAnsi" w:hAnsiTheme="minorHAnsi" w:cs="Consolas"/>
          <w:szCs w:val="24"/>
          <w:lang w:eastAsia="ja-JP"/>
        </w:rPr>
        <w:t>Вывод</w:t>
      </w:r>
      <w:r w:rsidRPr="00B57F97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>
        <w:rPr>
          <w:rFonts w:asciiTheme="minorHAnsi" w:hAnsiTheme="minorHAnsi" w:cs="Consolas"/>
          <w:szCs w:val="24"/>
          <w:lang w:val="en-US" w:eastAsia="ja-JP"/>
        </w:rPr>
        <w:t>“Press any key to go back to menu”</w:t>
      </w:r>
      <w:r w:rsidRPr="00B57F97">
        <w:rPr>
          <w:rFonts w:asciiTheme="minorHAnsi" w:hAnsiTheme="minorHAnsi" w:cs="Consolas"/>
          <w:szCs w:val="24"/>
          <w:lang w:val="en-US" w:eastAsia="ja-JP"/>
        </w:rPr>
        <w:t>)</w:t>
      </w:r>
    </w:p>
    <w:p w:rsidR="00650857" w:rsidRPr="009F2980" w:rsidRDefault="003E7FEA" w:rsidP="00CC68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Пока</w:t>
      </w:r>
      <w:r w:rsidR="00E32C91" w:rsidRPr="009F2980">
        <w:rPr>
          <w:rFonts w:asciiTheme="minorHAnsi" w:hAnsiTheme="minorHAnsi" w:cs="Consolas"/>
          <w:szCs w:val="24"/>
          <w:lang w:eastAsia="ja-JP"/>
        </w:rPr>
        <w:t xml:space="preserve"> (</w:t>
      </w:r>
      <w:proofErr w:type="gramStart"/>
      <w:r w:rsidR="00E32C91">
        <w:rPr>
          <w:rFonts w:asciiTheme="minorHAnsi" w:hAnsiTheme="minorHAnsi" w:cs="Consolas"/>
          <w:szCs w:val="24"/>
          <w:lang w:val="en-US" w:eastAsia="ja-JP"/>
        </w:rPr>
        <w:t>c</w:t>
      </w:r>
      <w:r w:rsidR="00E32C91" w:rsidRPr="009F2980">
        <w:rPr>
          <w:rFonts w:asciiTheme="minorHAnsi" w:hAnsiTheme="minorHAnsi" w:cs="Consolas"/>
          <w:szCs w:val="24"/>
          <w:lang w:eastAsia="ja-JP"/>
        </w:rPr>
        <w:t xml:space="preserve"> !</w:t>
      </w:r>
      <w:proofErr w:type="gramEnd"/>
      <w:r w:rsidR="00E32C91" w:rsidRPr="009F2980">
        <w:rPr>
          <w:rFonts w:asciiTheme="minorHAnsi" w:hAnsiTheme="minorHAnsi" w:cs="Consolas"/>
          <w:szCs w:val="24"/>
          <w:lang w:eastAsia="ja-JP"/>
        </w:rPr>
        <w:t>= 27)</w:t>
      </w:r>
    </w:p>
    <w:p w:rsidR="00A0174C" w:rsidRPr="009F2980" w:rsidRDefault="00B57F97" w:rsidP="009941DF">
      <w:pPr>
        <w:ind w:left="1404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/>
          <w:szCs w:val="24"/>
          <w:lang w:eastAsia="ja-JP"/>
        </w:rPr>
        <w:t>Освободить контекст отображения</w:t>
      </w:r>
      <w:r w:rsidR="00A0174C" w:rsidRPr="009F2980">
        <w:rPr>
          <w:rFonts w:asciiTheme="minorHAnsi" w:hAnsiTheme="minorHAnsi"/>
          <w:szCs w:val="24"/>
          <w:lang w:eastAsia="ja-JP"/>
        </w:rPr>
        <w:br w:type="page"/>
      </w:r>
    </w:p>
    <w:p w:rsidR="00130E8E" w:rsidRPr="00130E8E" w:rsidRDefault="007302EA" w:rsidP="00130E8E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Текст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 w:rsidR="004E3AE4" w:rsidRPr="00B7098E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программы</w:t>
      </w:r>
    </w:p>
    <w:p w:rsidR="00130E8E" w:rsidRDefault="00130E8E" w:rsidP="00130E8E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triangle.h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TRIANGLE_H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ja-JP"/>
        </w:rPr>
        <w:t>TRIANGLE_H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&lt;windowsx.h&gt;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&lt;stdio.h&gt;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&lt;conio.h&gt;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"error.h"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{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virtual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= 0;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virtual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= 0;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virtual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= 0;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26075A" w:rsidRDefault="009F2980" w:rsidP="00130E8E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brush</w:t>
      </w:r>
      <w:r w:rsidR="00A0174C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BRUSH_H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BRUSH_H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Кисть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protected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bstyle;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brush(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: bcolor(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), bstyle(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setBStyle(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getBStyle(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setBColor(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getBColor(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#endif</w:t>
      </w:r>
    </w:p>
    <w:p w:rsidR="003F6714" w:rsidRDefault="009F2980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brush</w:t>
      </w:r>
      <w:r w:rsidR="00A92D68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.cpp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"brush.h"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bstyle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bstyle;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setBColor(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getBColor(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"at"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"%d\n"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bstyle);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brgb[i]);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"rt"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 ==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3], bstyle;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&amp;(bstyle));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&amp;(brgb[i]));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brgb[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0], brgb[1], brgb[2]);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setBStyle(bstyle);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setBColor(bcolor);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fclose(f);</w:t>
      </w: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contour</w:t>
      </w: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CONTOUR_H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CONTOUR_H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Фигура</w:t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</w:t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..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Перо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protected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style, border;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contour(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: color(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), style(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), border(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), points{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 {}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setStyle(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getStyle(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setColor(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getColor(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setBorder(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getBorder(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setPoints(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getPoints(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checkSizeT(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#endif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contour.cpp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"contour.h"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style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style;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setColor(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getColor(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setBorder(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border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getBorder(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border;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setPoints(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[i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ja-JP"/>
        </w:rPr>
        <w:t>ERR_NEGATIVE_POINTS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</w:t>
      </w:r>
      <w:proofErr w:type="gramStart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2].x -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 </w:t>
      </w:r>
      <w:r w:rsidRPr="007071E5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getPoints(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7071E5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points[i];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style, border, 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ppt[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4] = { points[0],points[1],points[2],points[0] 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Polyline(</w:t>
      </w:r>
      <w:proofErr w:type="gramEnd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ppt, 4);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"at"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points[i].x, points[i].y);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"\n%d 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style);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"%d\n"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border);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2]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fprintf_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rgb[i]);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"rt"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(f ==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3], style, border;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&amp;(points[i].x), &amp;(points[i].y));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&amp;(style));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&amp;(border));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fscanf_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f,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&amp;(rgb[i]));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rgb[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0], rgb[1], rgb[2]);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setPoints(points);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setStyle(style);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setColor(color);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setBorder(border);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GetClientRect(WindowFromDC(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), &amp;rt);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rt.right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rty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rt.bottom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&lt; 0 || points[i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&gt; rtx || points[i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].y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rty)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ja-JP"/>
        </w:rPr>
        <w:t>ERR_WRONG_SIZE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painted</w:t>
      </w: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PAINTED_H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PAINTED_H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"brush.h"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"contour.h"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Закрашенная</w:t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фигура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painted(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painted(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painted.cpp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"painted.h"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painted(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.getBColor(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-&gt;bcolor);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.getBStyle(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-&gt;bstyle);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.getPoints(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.getBorder(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-&gt;border);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.getColor(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.getStyle(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this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-&gt;style);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buffcolor = 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(border == 0)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buffcolor = bcolor;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style, border, buffcolor);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logBrush =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logBrush-&gt;lbStyle = (bstyle == 0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?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BS_</w:t>
      </w:r>
      <w:proofErr w:type="gramStart"/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SOLID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BS_HATCHED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logBrush-&gt;lbHatch = bstyle - 1;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logBrush-&gt;lbColor = bcolor;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CreateBrushIndirect(logBrush);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gramEnd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points, 3);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logBrush;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(hMyBrush);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combined</w:t>
      </w: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COMBINED_H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COMBINED_H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"painted.h"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intern;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combined(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addExt(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Ext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getIntern(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getExt(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combined.cpp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"combined.h"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Draw(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ext.checkSizeT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ext.Draw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intern.Draw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::load(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name1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load(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name2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addExt(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Ext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ext </w:t>
      </w:r>
      <w:r w:rsidRPr="007071E5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Ext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checkSizeTC() {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POINT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points[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3], new_Cpoints[3];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ext.getPoints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(points);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intern.getPoints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(new_Cpoints);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b, c;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 =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0].x - new_Cpoints[i].x)*(points[1].y - points[0].y) - (points[1].x - points[0].x)*(points[0].y - new_Cpoints[i].y);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 =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1].x - new_Cpoints[i].x)*(points[2].y - points[1].y) - (points[2].x - points[1].x)*(points[1].y - new_Cpoints[i].y);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2].x - new_Cpoints[i].x)*(points[0].y - points[2].y) - (points[0].x - points[2].x)*(points[2].y - new_Cpoints[i].y);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(!(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(a &gt;= 0 &amp;&amp; b &gt;= 0 &amp;&amp; c &gt;= 0) || (a &lt;= 0 &amp;&amp; b &lt;= 0 &amp;&amp; c &lt;= 0)))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getIntern(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intern;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getExt(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ext;</w:t>
      </w: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26075A" w:rsidRDefault="0026075A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stack.h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STACK_H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20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30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"combined.h"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template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&gt;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top;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n;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: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Stack(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 = -1;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 =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~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Stack(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 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Push(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isFull(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top++;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arr[top] =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Pop(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isEmpty(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top--;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arr[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top + 1];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Print(</w:t>
      </w:r>
      <w:proofErr w:type="gramEnd"/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isEmpty(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top !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= -1)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].Draw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find(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isEmpty(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t_color;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key[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0], key[1], key[2]);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].getColor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(t_color);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color !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= color)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(temp_top == -1)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].getColor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(t_color);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temp_arr[temp_top];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Save(</w:t>
      </w:r>
      <w:proofErr w:type="gramEnd"/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top !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= -1)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].save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isEmpty(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(top == -1)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isFull(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(top == n - 1)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template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&lt;&gt;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&gt;::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find(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isEmpty(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t_color;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Start"/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0],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[1], </w:t>
      </w: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[2]);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].getIntern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(temp);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temp.getColor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(t_color);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(t_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color !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= color)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(temp_top == -1) </w:t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].getIntern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(temp);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temp.getColor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(t_color);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temp_arr[temp_top];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#endif</w:t>
      </w:r>
    </w:p>
    <w:p w:rsidR="007E0A69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EXTERNAL_H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EXTERNAL_H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9F2980" w:rsidRDefault="004F6157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external.cpp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HANDLE consoleHandle = GetStdHandle(STD_OUTPUT_HANDLE);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CONSOLE_CURSOR_INFO info;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info.dwSize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25;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info.bVisible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FALSE;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SetConsoleCursorInfo(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consoleHandle, &amp;info);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clear(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HWND hwnd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GetConsoleWindow(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HDC hdc = GetDC(hwnd);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RECT rt;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&amp;rt);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7071E5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HPEN hCurrPen, hOldPen;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HBRUSH hCurrBrush, hOldBrush;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hCurrPen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PS_SOLID, 1, COLOR_BACKGROUND);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hCurrBrush = CreateSolidBrush(COLOR_BACKGROUND);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hOldPen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SelectPen(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hCurrPen);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hOldBrush =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SelectBrush(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hCurrBrush);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&amp;rt);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Rectangle(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hdc, 0, 0, rt.right, rt.bottom);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SelectPen(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DeletePen(hCurrPen);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SelectBrush(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hdc, hOldBrush);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DeleteBrush(hCurrBrush);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clear(</w:t>
      </w:r>
      <w:proofErr w:type="gramEnd"/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071E5">
        <w:rPr>
          <w:rFonts w:ascii="Consolas" w:hAnsi="Consolas" w:cs="Consolas"/>
          <w:color w:val="008000"/>
          <w:sz w:val="19"/>
          <w:szCs w:val="19"/>
          <w:lang w:val="en-US" w:eastAsia="ja-JP"/>
        </w:rPr>
        <w:t>//system("cls");</w:t>
      </w:r>
    </w:p>
    <w:p w:rsid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//system("cls");</w:t>
      </w:r>
    </w:p>
    <w:p w:rsidR="007071E5" w:rsidRDefault="007071E5" w:rsidP="007071E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071E5" w:rsidRDefault="007071E5" w:rsidP="007071E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Default="007071E5" w:rsidP="007071E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Default="007071E5" w:rsidP="007071E5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error.h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ERROR_H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ERROR_H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-2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071E5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071E5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7071E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</w:t>
      </w:r>
    </w:p>
    <w:p w:rsidR="007071E5" w:rsidRPr="007071E5" w:rsidRDefault="007071E5" w:rsidP="0070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071E5" w:rsidRPr="007071E5" w:rsidRDefault="007071E5" w:rsidP="007071E5">
      <w:pPr>
        <w:spacing w:after="0" w:line="240" w:lineRule="auto"/>
        <w:contextualSpacing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#endif</w:t>
      </w:r>
    </w:p>
    <w:p w:rsidR="009F2980" w:rsidRDefault="009F2980" w:rsidP="009F2980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oop</w:t>
      </w:r>
      <w:r w:rsidRPr="007071E5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5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lab</w:t>
      </w:r>
      <w:r w:rsidRPr="003E7FEA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cpp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"combined.h"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"error.h"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"stack.h"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C6CCE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30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hwnd = 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GetConsoleWindow(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hdc = GetDC(hwnd);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tosleep = </w:t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*triangle;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brush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Brush;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SecPainted;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Contour;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MainPainted;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="008C6CCE"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Combined;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stack_c = 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contour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r w:rsidRPr="008C6CCE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stack_p = 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r w:rsidRPr="008C6CCE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stack_cb = 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combined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r w:rsidRPr="008C6CCE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oldx = 0, oldy = 0;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0, rty = 0;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"Menu:\n1 - Push into stack\n2 - Pop from stack\n3 - Print stack\n4 - Find figure in stack by color\n5 - Save stack into file\n6 - Draw figure in buffer\n7 - Load figure into buffer from file\nEsc - Exit\n"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kbhit(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)) 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"Menu:\n1 - Push into stack\n2 - Pop from stack\n3 - Print stack\n4 - Find figure in stack by color\n5 - Save stack into file\n6 - Draw figure in buffer\n7 - Load figure into buffer from file\nEsc - Exit\n"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push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push contour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c.Push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(Contour);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pushed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push painted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p.Push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(MainPainted);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pushed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push combined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cb.Push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(Combined);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pushed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pop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pop contour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Contour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c.Pop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popped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pop painted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MainPainted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p.Pop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popped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pop combined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Combined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cb.Pop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popped successfully!\n"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print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print contour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c.Print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(hdc);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print painted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p.Print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(hdc);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print combined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cb.Print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(hdc);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52: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//4 - find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color[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find contour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"Set contour color in format R G B : 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scanf_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&amp;color[i]);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Contour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c.find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"Contour found and buffered!\n"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find painted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"Set color in format R G B : 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scanf_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&amp;color[i]);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MainPainted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p.find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"Painted triangle found and buffered!\n"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find combined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"Set color in format R G B : 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scanf_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&amp;color[i]);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Combined </w:t>
      </w:r>
      <w:r w:rsidRPr="008C6CC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cb.find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"Combined figure found and buffered!\n"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53: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//5 - save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save contour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"stackout_cont.txt"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c.Save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"stackout_cont.txt"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stack with contours saved into stackout_contour.txt\n"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save painted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"stackout_painted.txt"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p.Save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"stackout_painted.txt"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stack with painted triangles saved into stackout_painted.txt\n"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save combined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fopen_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&amp;f,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"stackout_comb.txt"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cb.Save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"stackout_comb.txt"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stack with combined figures saved into stackout_comb.txt\n"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54: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//6 - рисование текущего треугольника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8C6CC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 for\n1 - Contours\n2 - Painted triangles\n3 - Combined figures\n"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tosleep = </w:t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hwnd, &amp;rt);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rtx = 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rt.right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rty = 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rt.bottom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oldx !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= rtx || oldy != rty) {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hidecursor(</w:t>
      </w:r>
      <w:proofErr w:type="gramEnd"/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oldx = rtx;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oldy = rty;</w:t>
      </w:r>
    </w:p>
    <w:p w:rsidR="00EA5488" w:rsidRPr="008C6CCE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C6C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tosleep = </w:t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Contour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 = &amp;Contour;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triangle-&gt;Draw(hdc);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Painted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 = &amp;MainPainted;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triangle-&gt;Draw(hdc);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Combined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Combined.Draw(hdc);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 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printf_</w:t>
      </w:r>
      <w:proofErr w:type="gramStart"/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EA5488">
        <w:rPr>
          <w:rFonts w:ascii="Consolas" w:hAnsi="Consolas" w:cs="Consolas"/>
          <w:color w:val="A31515"/>
          <w:sz w:val="19"/>
          <w:szCs w:val="19"/>
          <w:lang w:val="en-US" w:eastAsia="ja-JP"/>
        </w:rPr>
        <w:t>"Second triangle cannot be placed in the first one"</w:t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A548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kbhit(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)) 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(tosleep)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c !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= 13);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55: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//7 -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загрузить</w:t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</w:t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файла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"1 - Contour\n2 - Brush for painted triangle\n3 - Internal figure for combined figure\n"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getch(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clearConsole(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load contour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Contour.load(</w:t>
      </w:r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"incontour.txt"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"Contour loaded succesfully!\n"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load painted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Brush.load(</w:t>
      </w:r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"inbrush.txt"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"Brush loaded succesfully!\n"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MainPainted </w:t>
      </w:r>
      <w:r w:rsidRPr="000639CA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639CA">
        <w:rPr>
          <w:rFonts w:ascii="Consolas" w:hAnsi="Consolas" w:cs="Consolas"/>
          <w:color w:val="2B91AF"/>
          <w:sz w:val="19"/>
          <w:szCs w:val="19"/>
          <w:lang w:val="en-US" w:eastAsia="ja-JP"/>
        </w:rPr>
        <w:t>painted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Brush, Contour);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load combined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Combined.load(</w:t>
      </w:r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"inbrush_combined.txt"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"incontour_combined.txt"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"Combined figure loaded succesfully!\n"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Combined.addExt(MainPainted);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"Can't pop/print any element! Your stack is empty.\n"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"Can't add an element! Your stack is full.\n"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"There is no triangle with such color.\n"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"Points belong to line"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border value"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style value(should be in range[0,6])"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style value(should be in range[0, 6])"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color value (each color should be in range[0,255])"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color value (each color should be in range[0,255])"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639CA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"Cannot open input file"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EA5488" w:rsidRPr="000639CA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</w:t>
      </w:r>
      <w:proofErr w:type="gramStart"/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s(</w:t>
      </w:r>
      <w:proofErr w:type="gramEnd"/>
      <w:r w:rsidRPr="000639CA">
        <w:rPr>
          <w:rFonts w:ascii="Consolas" w:hAnsi="Consolas" w:cs="Consolas"/>
          <w:color w:val="A31515"/>
          <w:sz w:val="19"/>
          <w:szCs w:val="19"/>
          <w:lang w:val="en-US" w:eastAsia="ja-JP"/>
        </w:rPr>
        <w:t>"\nPress any key to go back to menu"</w:t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639C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getch(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while</w:t>
      </w:r>
      <w:r w:rsidR="000639CA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proofErr w:type="gramStart"/>
      <w:r w:rsidR="000639CA">
        <w:rPr>
          <w:rFonts w:ascii="Consolas" w:hAnsi="Consolas" w:cs="Consolas"/>
          <w:color w:val="000000"/>
          <w:sz w:val="19"/>
          <w:szCs w:val="19"/>
          <w:lang w:eastAsia="ja-JP"/>
        </w:rPr>
        <w:t>c !</w:t>
      </w:r>
      <w:proofErr w:type="gramEnd"/>
      <w:r w:rsidR="000639CA">
        <w:rPr>
          <w:rFonts w:ascii="Consolas" w:hAnsi="Consolas" w:cs="Consolas"/>
          <w:color w:val="000000"/>
          <w:sz w:val="19"/>
          <w:szCs w:val="19"/>
          <w:lang w:eastAsia="ja-JP"/>
        </w:rPr>
        <w:t>= 27);</w:t>
      </w:r>
    </w:p>
    <w:p w:rsidR="00EA5488" w:rsidRDefault="00EA5488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hwnd, hdc);</w:t>
      </w:r>
    </w:p>
    <w:p w:rsidR="009B1FDE" w:rsidRPr="009B1FDE" w:rsidRDefault="009B1FDE" w:rsidP="00EA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553430" w:rsidRPr="001B367E" w:rsidRDefault="007302EA" w:rsidP="00721F35">
      <w:pPr>
        <w:pStyle w:val="af1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Тесты</w:t>
      </w:r>
      <w:bookmarkStart w:id="0" w:name="_GoBack"/>
      <w:bookmarkEnd w:id="0"/>
    </w:p>
    <w:p w:rsidR="00553430" w:rsidRDefault="00553430" w:rsidP="0055343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1620"/>
        <w:gridCol w:w="6119"/>
      </w:tblGrid>
      <w:tr w:rsidR="001B367E" w:rsidTr="00713077">
        <w:tc>
          <w:tcPr>
            <w:tcW w:w="1889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Входные данные</w:t>
            </w:r>
          </w:p>
        </w:tc>
        <w:tc>
          <w:tcPr>
            <w:tcW w:w="1620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6119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Результат</w:t>
            </w:r>
          </w:p>
        </w:tc>
      </w:tr>
      <w:tr w:rsidR="001B367E" w:rsidTr="00713077">
        <w:tc>
          <w:tcPr>
            <w:tcW w:w="1889" w:type="dxa"/>
          </w:tcPr>
          <w:p w:rsidR="001B367E" w:rsidRDefault="005A66CB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t>Содержание стека</w:t>
            </w:r>
          </w:p>
          <w:p w:rsidR="00391980" w:rsidRP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Brush</w:t>
            </w:r>
            <w:r w:rsidRPr="00391980"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: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  <w:t>1)</w:t>
            </w:r>
          </w:p>
          <w:p w:rsidR="00391980" w:rsidRP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391980" w:rsidRPr="005A66CB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255 255 0</w:t>
            </w:r>
          </w:p>
          <w:p w:rsidR="005A66CB" w:rsidRDefault="00391980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2)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</w:t>
            </w:r>
          </w:p>
          <w:p w:rsidR="00391980" w:rsidRDefault="00391980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</w:p>
          <w:p w:rsidR="00391980" w:rsidRPr="00391980" w:rsidRDefault="00391980" w:rsidP="001B367E">
            <w:pPr>
              <w:spacing w:after="0" w:line="240" w:lineRule="auto"/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Contour:</w:t>
            </w:r>
          </w:p>
          <w:p w:rsidR="00391980" w:rsidRDefault="00391980" w:rsidP="001B367E">
            <w:pPr>
              <w:spacing w:after="0" w:line="240" w:lineRule="auto"/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1)</w:t>
            </w:r>
          </w:p>
          <w:p w:rsidR="00391980" w:rsidRPr="005A66CB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100 20</w:t>
            </w:r>
          </w:p>
          <w:p w:rsidR="00391980" w:rsidRPr="005A66CB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30 50</w:t>
            </w:r>
          </w:p>
          <w:p w:rsidR="00391980" w:rsidRPr="005A66CB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60 50</w:t>
            </w:r>
          </w:p>
          <w:p w:rsidR="00391980" w:rsidRPr="00391980" w:rsidRDefault="00391980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</w:p>
          <w:p w:rsidR="005A66CB" w:rsidRPr="000F1273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  <w:r w:rsidR="0039198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 xml:space="preserve"> </w:t>
            </w:r>
            <w:r w:rsidR="000F1273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1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5A66CB" w:rsidRDefault="00391980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2)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391980" w:rsidRDefault="00391980" w:rsidP="0039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Pr="00391980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  <w:r w:rsidR="00391980">
              <w:rPr>
                <w:rFonts w:ascii="Consolas" w:hAnsi="Consolas" w:cs="Consolas"/>
                <w:color w:val="000000"/>
                <w:sz w:val="19"/>
                <w:szCs w:val="19"/>
                <w:lang w:val="en-US" w:eastAsia="ja-JP"/>
              </w:rPr>
              <w:t xml:space="preserve"> 1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070E51" w:rsidRDefault="00070E51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Поиск цвета</w:t>
            </w:r>
          </w:p>
          <w:p w:rsidR="00070E51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1)</w:t>
            </w:r>
            <w:r w:rsidR="00070E51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057172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2)255 255 0</w:t>
            </w:r>
          </w:p>
          <w:p w:rsidR="00057172" w:rsidRPr="00245005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3)1 1 1</w:t>
            </w:r>
          </w:p>
        </w:tc>
        <w:tc>
          <w:tcPr>
            <w:tcW w:w="1620" w:type="dxa"/>
          </w:tcPr>
          <w:p w:rsidR="004F200E" w:rsidRDefault="004F200E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Тест поиска</w:t>
            </w:r>
          </w:p>
          <w:p w:rsidR="004F200E" w:rsidRDefault="004F200E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Default="00EE2889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1B367E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  <w:r w:rsidR="005A66CB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B93C59" w:rsidRDefault="00B93C59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Поиск по трем разным данным:</w:t>
            </w: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1)Корректные</w:t>
            </w: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2)Корректные</w:t>
            </w: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3)Некорректные</w:t>
            </w:r>
          </w:p>
          <w:p w:rsidR="00204DA8" w:rsidRDefault="00204DA8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204DA8" w:rsidRPr="00C8745E" w:rsidRDefault="00204DA8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Поиск производился среди закрашенных треугольников</w:t>
            </w:r>
          </w:p>
        </w:tc>
        <w:tc>
          <w:tcPr>
            <w:tcW w:w="6119" w:type="dxa"/>
          </w:tcPr>
          <w:p w:rsidR="00833B92" w:rsidRDefault="00805D1D" w:rsidP="00833B92">
            <w:pPr>
              <w:spacing w:after="0" w:line="240" w:lineRule="auto"/>
              <w:jc w:val="center"/>
            </w:pPr>
            <w:r>
              <w:object w:dxaOrig="5025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5" type="#_x0000_t75" style="width:251.25pt;height:41.25pt" o:ole="">
                  <v:imagedata r:id="rId10" o:title=""/>
                </v:shape>
                <o:OLEObject Type="Embed" ProgID="PBrush" ShapeID="_x0000_i1215" DrawAspect="Content" ObjectID="_1637708335" r:id="rId11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833B92" w:rsidRDefault="00805D1D" w:rsidP="00153DB9">
            <w:pPr>
              <w:spacing w:after="0" w:line="240" w:lineRule="auto"/>
              <w:jc w:val="center"/>
            </w:pPr>
            <w:r>
              <w:object w:dxaOrig="1455" w:dyaOrig="915">
                <v:shape id="_x0000_i1216" type="#_x0000_t75" style="width:72.75pt;height:45.75pt" o:ole="">
                  <v:imagedata r:id="rId12" o:title=""/>
                </v:shape>
                <o:OLEObject Type="Embed" ProgID="PBrush" ShapeID="_x0000_i1216" DrawAspect="Content" ObjectID="_1637708336" r:id="rId13"/>
              </w:object>
            </w:r>
            <w:r w:rsidR="00153DB9">
              <w:t xml:space="preserve"> </w: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833B92" w:rsidRDefault="00DE3B7B" w:rsidP="00153DB9">
            <w:pPr>
              <w:spacing w:after="0" w:line="240" w:lineRule="auto"/>
              <w:jc w:val="center"/>
            </w:pPr>
            <w:r>
              <w:object w:dxaOrig="4425" w:dyaOrig="855">
                <v:shape id="_x0000_i1217" type="#_x0000_t75" style="width:221.25pt;height:42.75pt" o:ole="">
                  <v:imagedata r:id="rId14" o:title=""/>
                </v:shape>
                <o:OLEObject Type="Embed" ProgID="PBrush" ShapeID="_x0000_i1217" DrawAspect="Content" ObjectID="_1637708337" r:id="rId15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1B367E" w:rsidRDefault="00C446BE" w:rsidP="00153DB9">
            <w:pPr>
              <w:spacing w:after="0" w:line="240" w:lineRule="auto"/>
              <w:jc w:val="center"/>
            </w:pPr>
            <w:r>
              <w:object w:dxaOrig="1215" w:dyaOrig="1065">
                <v:shape id="_x0000_i1218" type="#_x0000_t75" style="width:60.75pt;height:53.25pt" o:ole="">
                  <v:imagedata r:id="rId16" o:title=""/>
                </v:shape>
                <o:OLEObject Type="Embed" ProgID="PBrush" ShapeID="_x0000_i1218" DrawAspect="Content" ObjectID="_1637708338" r:id="rId17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153DB9" w:rsidRDefault="00DE2CCB" w:rsidP="00833B92">
            <w:pPr>
              <w:spacing w:after="0" w:line="240" w:lineRule="auto"/>
              <w:jc w:val="center"/>
            </w:pPr>
            <w:r>
              <w:object w:dxaOrig="4665" w:dyaOrig="1185">
                <v:shape id="_x0000_i1219" type="#_x0000_t75" style="width:233.25pt;height:59.25pt" o:ole="">
                  <v:imagedata r:id="rId18" o:title=""/>
                </v:shape>
                <o:OLEObject Type="Embed" ProgID="PBrush" ShapeID="_x0000_i1219" DrawAspect="Content" ObjectID="_1637708339" r:id="rId19"/>
              </w:object>
            </w:r>
          </w:p>
          <w:p w:rsidR="00833B92" w:rsidRDefault="00833B92" w:rsidP="00833B92">
            <w:pPr>
              <w:spacing w:after="0" w:line="240" w:lineRule="auto"/>
              <w:jc w:val="center"/>
            </w:pPr>
          </w:p>
          <w:p w:rsidR="00833B92" w:rsidRDefault="00833B92" w:rsidP="00833B92">
            <w:pPr>
              <w:spacing w:after="0" w:line="240" w:lineRule="auto"/>
              <w:jc w:val="center"/>
            </w:pPr>
          </w:p>
          <w:p w:rsidR="00833B92" w:rsidRPr="006B54B9" w:rsidRDefault="00833B92" w:rsidP="00833B9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13077">
        <w:tc>
          <w:tcPr>
            <w:tcW w:w="1889" w:type="dxa"/>
          </w:tcPr>
          <w:p w:rsidR="00C63AE9" w:rsidRDefault="00C63AE9" w:rsidP="00C63AE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t>Содержание стека</w:t>
            </w:r>
          </w:p>
          <w:p w:rsidR="00C63AE9" w:rsidRPr="00391980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Brush: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  <w:t>1)</w:t>
            </w:r>
          </w:p>
          <w:p w:rsidR="00C63AE9" w:rsidRPr="00391980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C63AE9" w:rsidRPr="005A66CB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255 255 0</w:t>
            </w:r>
          </w:p>
          <w:p w:rsidR="00C63AE9" w:rsidRDefault="00C63AE9" w:rsidP="00C63AE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2)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255 0 255</w:t>
            </w:r>
          </w:p>
          <w:p w:rsidR="00C63AE9" w:rsidRDefault="00C63AE9" w:rsidP="00C63AE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</w:p>
          <w:p w:rsidR="00C63AE9" w:rsidRPr="00391980" w:rsidRDefault="00C63AE9" w:rsidP="00C63AE9">
            <w:pPr>
              <w:spacing w:after="0" w:line="240" w:lineRule="auto"/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Contour:</w:t>
            </w:r>
          </w:p>
          <w:p w:rsidR="00C63AE9" w:rsidRDefault="00C63AE9" w:rsidP="00C63AE9">
            <w:pPr>
              <w:spacing w:after="0" w:line="240" w:lineRule="auto"/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1)</w:t>
            </w:r>
          </w:p>
          <w:p w:rsidR="00C63AE9" w:rsidRPr="005A66CB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100 20</w:t>
            </w:r>
          </w:p>
          <w:p w:rsidR="00C63AE9" w:rsidRPr="005A66CB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30 50</w:t>
            </w:r>
          </w:p>
          <w:p w:rsidR="00C63AE9" w:rsidRPr="005A66CB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60 50</w:t>
            </w:r>
          </w:p>
          <w:p w:rsidR="00C63AE9" w:rsidRPr="00391980" w:rsidRDefault="00C63AE9" w:rsidP="00C63AE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</w:p>
          <w:p w:rsidR="00C63AE9" w:rsidRPr="000F1273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  <w:r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 xml:space="preserve"> 1</w:t>
            </w:r>
          </w:p>
          <w:p w:rsidR="00C63AE9" w:rsidRPr="005A66CB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2)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C63AE9" w:rsidRDefault="00C63AE9" w:rsidP="00C63A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9D317D" w:rsidRDefault="009D317D" w:rsidP="001A7875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FF3438" w:rsidRPr="00391980" w:rsidRDefault="00FF3438" w:rsidP="00FF34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ja-JP"/>
              </w:rPr>
              <w:t xml:space="preserve"> 1</w:t>
            </w:r>
          </w:p>
          <w:p w:rsidR="00FF3438" w:rsidRDefault="00FF3438" w:rsidP="00FF34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FF3438" w:rsidRPr="00C63AE9" w:rsidRDefault="00FF3438" w:rsidP="001A7875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</w:tc>
        <w:tc>
          <w:tcPr>
            <w:tcW w:w="1620" w:type="dxa"/>
          </w:tcPr>
          <w:p w:rsidR="00B605C1" w:rsidRPr="006B54B9" w:rsidRDefault="00EE2889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B605C1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1B367E" w:rsidRDefault="001B367E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Распечатка стека</w:t>
            </w:r>
          </w:p>
          <w:p w:rsidR="00D64A7D" w:rsidRPr="00A67312" w:rsidRDefault="00D64A7D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ДО взятия</w:t>
            </w:r>
            <w:r w:rsidR="00A67312" w:rsidRPr="005D1B1A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</w:t>
            </w:r>
            <w:r w:rsidR="00A67312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</w:t>
            </w:r>
          </w:p>
          <w:p w:rsidR="00D64A7D" w:rsidRDefault="00D64A7D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ПОСЛЕ взятия</w:t>
            </w:r>
            <w:r w:rsidR="00A67312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одного элемента</w:t>
            </w:r>
          </w:p>
          <w:p w:rsidR="005D1B1A" w:rsidRDefault="005D1B1A" w:rsidP="001F1869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  <w:p w:rsidR="00027E61" w:rsidRPr="00027E61" w:rsidRDefault="00027E61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Распечатка стека с контурами и закрашенными треугольниками</w:t>
            </w:r>
          </w:p>
        </w:tc>
        <w:tc>
          <w:tcPr>
            <w:tcW w:w="6119" w:type="dxa"/>
          </w:tcPr>
          <w:p w:rsidR="00D64A7D" w:rsidRDefault="006C4E53" w:rsidP="006C4E53">
            <w:pPr>
              <w:spacing w:after="0" w:line="240" w:lineRule="auto"/>
              <w:jc w:val="center"/>
            </w:pPr>
            <w:r>
              <w:object w:dxaOrig="1605" w:dyaOrig="885">
                <v:shape id="_x0000_i1221" type="#_x0000_t75" style="width:80.25pt;height:44.25pt" o:ole="">
                  <v:imagedata r:id="rId20" o:title=""/>
                </v:shape>
                <o:OLEObject Type="Embed" ProgID="PBrush" ShapeID="_x0000_i1221" DrawAspect="Content" ObjectID="_1637708340" r:id="rId21"/>
              </w:object>
            </w:r>
          </w:p>
          <w:p w:rsidR="007C5932" w:rsidRDefault="00027E61" w:rsidP="006C4E53">
            <w:pPr>
              <w:spacing w:after="0" w:line="240" w:lineRule="auto"/>
              <w:jc w:val="center"/>
            </w:pPr>
            <w:r>
              <w:object w:dxaOrig="1605" w:dyaOrig="885">
                <v:shape id="_x0000_i1220" type="#_x0000_t75" style="width:80.25pt;height:44.25pt" o:ole="">
                  <v:imagedata r:id="rId22" o:title=""/>
                </v:shape>
                <o:OLEObject Type="Embed" ProgID="PBrush" ShapeID="_x0000_i1220" DrawAspect="Content" ObjectID="_1637708341" r:id="rId23"/>
              </w:object>
            </w:r>
          </w:p>
          <w:p w:rsidR="007C5932" w:rsidRDefault="006C4E53" w:rsidP="006C4E53">
            <w:pPr>
              <w:spacing w:after="0" w:line="240" w:lineRule="auto"/>
              <w:jc w:val="center"/>
            </w:pPr>
            <w:r>
              <w:object w:dxaOrig="3675" w:dyaOrig="555">
                <v:shape id="_x0000_i1222" type="#_x0000_t75" style="width:183.75pt;height:27.75pt" o:ole="">
                  <v:imagedata r:id="rId24" o:title=""/>
                </v:shape>
                <o:OLEObject Type="Embed" ProgID="PBrush" ShapeID="_x0000_i1222" DrawAspect="Content" ObjectID="_1637708342" r:id="rId25"/>
              </w:object>
            </w:r>
            <w:r w:rsidR="007C5932">
              <w:t xml:space="preserve"> </w:t>
            </w:r>
          </w:p>
          <w:p w:rsidR="006C4E53" w:rsidRDefault="006C4E53" w:rsidP="006C4E53">
            <w:pPr>
              <w:spacing w:after="0" w:line="240" w:lineRule="auto"/>
              <w:jc w:val="center"/>
            </w:pPr>
            <w:r>
              <w:object w:dxaOrig="1575" w:dyaOrig="825">
                <v:shape id="_x0000_i1223" type="#_x0000_t75" style="width:78.75pt;height:41.25pt" o:ole="">
                  <v:imagedata r:id="rId26" o:title=""/>
                </v:shape>
                <o:OLEObject Type="Embed" ProgID="PBrush" ShapeID="_x0000_i1223" DrawAspect="Content" ObjectID="_1637708343" r:id="rId27"/>
              </w:object>
            </w:r>
          </w:p>
          <w:p w:rsidR="006C4E53" w:rsidRPr="00D64A7D" w:rsidRDefault="006C4E53" w:rsidP="006C4E53">
            <w:pPr>
              <w:spacing w:after="0" w:line="240" w:lineRule="auto"/>
              <w:jc w:val="center"/>
            </w:pPr>
            <w:r>
              <w:object w:dxaOrig="1485" w:dyaOrig="1125">
                <v:shape id="_x0000_i1224" type="#_x0000_t75" style="width:74.25pt;height:56.25pt" o:ole="">
                  <v:imagedata r:id="rId28" o:title=""/>
                </v:shape>
                <o:OLEObject Type="Embed" ProgID="PBrush" ShapeID="_x0000_i1224" DrawAspect="Content" ObjectID="_1637708344" r:id="rId29"/>
              </w:object>
            </w:r>
          </w:p>
        </w:tc>
      </w:tr>
      <w:tr w:rsidR="001B367E" w:rsidTr="00713077">
        <w:tc>
          <w:tcPr>
            <w:tcW w:w="1889" w:type="dxa"/>
          </w:tcPr>
          <w:p w:rsidR="002E52FE" w:rsidRDefault="002E52FE" w:rsidP="002E52F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lastRenderedPageBreak/>
              <w:t>Содержание стека</w:t>
            </w:r>
          </w:p>
          <w:p w:rsidR="001B367E" w:rsidRDefault="002E52FE" w:rsidP="002E52F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  <w:t>-</w:t>
            </w:r>
          </w:p>
          <w:p w:rsidR="001A5ABA" w:rsidRPr="002E52FE" w:rsidRDefault="001A5ABA" w:rsidP="001A5AB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</w:tcPr>
          <w:p w:rsidR="007268ED" w:rsidRDefault="002E52FE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1)Взятие элемента из пустого стека</w:t>
            </w:r>
          </w:p>
          <w:p w:rsidR="002E52FE" w:rsidRDefault="002E52FE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ИЛИ</w:t>
            </w:r>
          </w:p>
          <w:p w:rsidR="002E52FE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Распечатка содержимого стека</w:t>
            </w:r>
          </w:p>
          <w:p w:rsidR="002E52FE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A5ABA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2)Рисование треугольника из пустого буфера</w:t>
            </w:r>
          </w:p>
          <w:p w:rsidR="002E52FE" w:rsidRPr="002E52FE" w:rsidRDefault="001A5ABA" w:rsidP="001A5AB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(Будет выведено пустое изображение)</w:t>
            </w:r>
          </w:p>
        </w:tc>
        <w:tc>
          <w:tcPr>
            <w:tcW w:w="6119" w:type="dxa"/>
          </w:tcPr>
          <w:p w:rsidR="00DB31D0" w:rsidRDefault="00CC51B8" w:rsidP="00AC7820">
            <w:pPr>
              <w:spacing w:after="0" w:line="240" w:lineRule="auto"/>
              <w:jc w:val="center"/>
            </w:pPr>
            <w:r>
              <w:object w:dxaOrig="5865" w:dyaOrig="885">
                <v:shape id="_x0000_i1226" type="#_x0000_t75" style="width:293.25pt;height:44.25pt" o:ole="">
                  <v:imagedata r:id="rId30" o:title=""/>
                </v:shape>
                <o:OLEObject Type="Embed" ProgID="PBrush" ShapeID="_x0000_i1226" DrawAspect="Content" ObjectID="_1637708345" r:id="rId31"/>
              </w:object>
            </w:r>
            <w:r w:rsidR="001A5ABA">
              <w:t xml:space="preserve"> </w:t>
            </w:r>
          </w:p>
          <w:p w:rsidR="00DE4573" w:rsidRDefault="001A5ABA" w:rsidP="00AC7820">
            <w:pPr>
              <w:spacing w:after="0" w:line="240" w:lineRule="auto"/>
              <w:jc w:val="center"/>
            </w:pPr>
            <w:r>
              <w:object w:dxaOrig="3930" w:dyaOrig="1890">
                <v:shape id="_x0000_i1225" type="#_x0000_t75" style="width:196.5pt;height:94.5pt" o:ole="">
                  <v:imagedata r:id="rId32" o:title=""/>
                </v:shape>
                <o:OLEObject Type="Embed" ProgID="PBrush" ShapeID="_x0000_i1225" DrawAspect="Content" ObjectID="_1637708346" r:id="rId33"/>
              </w:object>
            </w:r>
          </w:p>
          <w:p w:rsidR="00332B70" w:rsidRPr="006B54B9" w:rsidRDefault="00332B70" w:rsidP="00332B70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713077">
        <w:tc>
          <w:tcPr>
            <w:tcW w:w="1889" w:type="dxa"/>
          </w:tcPr>
          <w:p w:rsidR="00713077" w:rsidRDefault="00713077" w:rsidP="00713077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t>Содержание стека</w:t>
            </w:r>
          </w:p>
          <w:p w:rsidR="00713077" w:rsidRDefault="00713077" w:rsidP="007130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 w:themeColor="text1"/>
                <w:sz w:val="20"/>
                <w:szCs w:val="19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Brush:</w:t>
            </w:r>
          </w:p>
          <w:p w:rsidR="009947BD" w:rsidRDefault="009947BD" w:rsidP="00994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713077" w:rsidRDefault="009947BD" w:rsidP="009947BD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</w:t>
            </w:r>
            <w:r w:rsidR="003D6277"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</w:t>
            </w:r>
          </w:p>
          <w:p w:rsidR="003D6277" w:rsidRDefault="003D6277" w:rsidP="009947BD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val="en-US" w:eastAsia="ja-JP"/>
              </w:rPr>
            </w:pPr>
          </w:p>
          <w:p w:rsidR="00713077" w:rsidRDefault="00713077" w:rsidP="00713077">
            <w:pPr>
              <w:spacing w:after="0" w:line="240" w:lineRule="auto"/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</w:pPr>
            <w:r w:rsidRPr="00391980">
              <w:rPr>
                <w:rFonts w:asciiTheme="minorHAnsi" w:hAnsiTheme="minorHAnsi" w:cs="Consolas"/>
                <w:b/>
                <w:sz w:val="20"/>
                <w:szCs w:val="20"/>
                <w:lang w:val="en-US" w:eastAsia="ja-JP"/>
              </w:rPr>
              <w:t>Contour:</w:t>
            </w: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0 1</w:t>
            </w:r>
          </w:p>
          <w:p w:rsidR="00A1475A" w:rsidRDefault="00A1475A" w:rsidP="00A147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713077" w:rsidRDefault="00713077" w:rsidP="007130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</w:p>
          <w:p w:rsidR="00713077" w:rsidRDefault="00713077" w:rsidP="007130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b/>
                <w:color w:val="000000"/>
                <w:sz w:val="20"/>
                <w:szCs w:val="19"/>
                <w:lang w:val="en-US" w:eastAsia="ja-JP"/>
              </w:rPr>
              <w:t>Combined brush:</w:t>
            </w: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7130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</w:t>
            </w:r>
          </w:p>
          <w:p w:rsidR="003D6277" w:rsidRPr="007130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</w:p>
          <w:p w:rsidR="00713077" w:rsidRDefault="00713077" w:rsidP="007130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  <w:lang w:val="en-US"/>
              </w:rPr>
              <w:t>Combined contour:</w:t>
            </w: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300 440</w:t>
            </w: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250 350</w:t>
            </w: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500 485</w:t>
            </w: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3D62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0 1</w:t>
            </w:r>
          </w:p>
          <w:p w:rsidR="00713077" w:rsidRPr="00713077" w:rsidRDefault="003D6277" w:rsidP="003D62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0 255 255</w:t>
            </w:r>
          </w:p>
        </w:tc>
        <w:tc>
          <w:tcPr>
            <w:tcW w:w="1620" w:type="dxa"/>
          </w:tcPr>
          <w:p w:rsidR="001075B7" w:rsidRPr="001075B7" w:rsidRDefault="00DE4573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Проверка сохраняемости содержимого стека в файле</w:t>
            </w:r>
            <w:r w:rsidR="001075B7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119" w:type="dxa"/>
          </w:tcPr>
          <w:p w:rsidR="000E0A9B" w:rsidRDefault="000E0A9B" w:rsidP="000E0A9B">
            <w:pPr>
              <w:spacing w:after="0" w:line="240" w:lineRule="auto"/>
            </w:pPr>
            <w:r>
              <w:t>Внутренний треугольник комбинированной фигуры</w:t>
            </w:r>
          </w:p>
          <w:p w:rsidR="003A1F9E" w:rsidRDefault="000E0A9B" w:rsidP="000E0A9B">
            <w:pPr>
              <w:spacing w:after="0" w:line="240" w:lineRule="auto"/>
            </w:pPr>
            <w:r>
              <w:object w:dxaOrig="2055" w:dyaOrig="2280">
                <v:shape id="_x0000_i1242" type="#_x0000_t75" style="width:102.75pt;height:114pt" o:ole="">
                  <v:imagedata r:id="rId34" o:title=""/>
                </v:shape>
                <o:OLEObject Type="Embed" ProgID="PBrush" ShapeID="_x0000_i1242" DrawAspect="Content" ObjectID="_1637708347" r:id="rId35"/>
              </w:object>
            </w:r>
            <w:r>
              <w:t xml:space="preserve"> </w:t>
            </w:r>
          </w:p>
          <w:p w:rsidR="000E0A9B" w:rsidRPr="000E0A9B" w:rsidRDefault="000E0A9B" w:rsidP="000E0A9B">
            <w:pPr>
              <w:spacing w:after="0" w:line="240" w:lineRule="auto"/>
            </w:pPr>
            <w:r>
              <w:t>Контур:</w:t>
            </w:r>
          </w:p>
          <w:p w:rsidR="000E0A9B" w:rsidRDefault="000E0A9B" w:rsidP="000E0A9B">
            <w:pPr>
              <w:spacing w:after="0" w:line="240" w:lineRule="auto"/>
            </w:pPr>
            <w:r>
              <w:object w:dxaOrig="1905" w:dyaOrig="2040">
                <v:shape id="_x0000_i1247" type="#_x0000_t75" style="width:95.25pt;height:102pt" o:ole="">
                  <v:imagedata r:id="rId36" o:title=""/>
                </v:shape>
                <o:OLEObject Type="Embed" ProgID="PBrush" ShapeID="_x0000_i1247" DrawAspect="Content" ObjectID="_1637708348" r:id="rId37"/>
              </w:object>
            </w:r>
          </w:p>
          <w:p w:rsidR="00351B1E" w:rsidRDefault="00351B1E" w:rsidP="000E0A9B">
            <w:pPr>
              <w:spacing w:after="0" w:line="240" w:lineRule="auto"/>
            </w:pPr>
            <w:r>
              <w:t>Закрашенный треугольник</w:t>
            </w:r>
            <w:r w:rsidR="00934C6D">
              <w:t>:</w:t>
            </w:r>
          </w:p>
          <w:p w:rsidR="00C626D8" w:rsidRPr="006B54B9" w:rsidRDefault="00C626D8" w:rsidP="000E0A9B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object w:dxaOrig="1905" w:dyaOrig="2235">
                <v:shape id="_x0000_i1249" type="#_x0000_t75" style="width:95.25pt;height:111.75pt" o:ole="">
                  <v:imagedata r:id="rId38" o:title=""/>
                </v:shape>
                <o:OLEObject Type="Embed" ProgID="PBrush" ShapeID="_x0000_i1249" DrawAspect="Content" ObjectID="_1637708349" r:id="rId39"/>
              </w:object>
            </w:r>
          </w:p>
        </w:tc>
      </w:tr>
    </w:tbl>
    <w:p w:rsidR="00351B1E" w:rsidRPr="00BA36E7" w:rsidRDefault="00351B1E" w:rsidP="00553430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</w:p>
    <w:sectPr w:rsidR="00351B1E" w:rsidRPr="00BA36E7" w:rsidSect="00886CD8">
      <w:headerReference w:type="default" r:id="rId40"/>
      <w:footerReference w:type="first" r:id="rId41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F40" w:rsidRDefault="00045F40" w:rsidP="00673984">
      <w:pPr>
        <w:spacing w:after="0" w:line="240" w:lineRule="auto"/>
      </w:pPr>
      <w:r>
        <w:separator/>
      </w:r>
    </w:p>
  </w:endnote>
  <w:endnote w:type="continuationSeparator" w:id="0">
    <w:p w:rsidR="00045F40" w:rsidRDefault="00045F40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BEC" w:rsidRDefault="00904BEC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F40" w:rsidRDefault="00045F40" w:rsidP="00673984">
      <w:pPr>
        <w:spacing w:after="0" w:line="240" w:lineRule="auto"/>
      </w:pPr>
      <w:r>
        <w:separator/>
      </w:r>
    </w:p>
  </w:footnote>
  <w:footnote w:type="continuationSeparator" w:id="0">
    <w:p w:rsidR="00045F40" w:rsidRDefault="00045F40" w:rsidP="006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BEC" w:rsidRDefault="00904BE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DC2"/>
    <w:multiLevelType w:val="hybridMultilevel"/>
    <w:tmpl w:val="9D60F920"/>
    <w:lvl w:ilvl="0" w:tplc="C4242AF0">
      <w:start w:val="3"/>
      <w:numFmt w:val="bullet"/>
      <w:lvlText w:val="-"/>
      <w:lvlJc w:val="left"/>
      <w:pPr>
        <w:ind w:left="405" w:hanging="360"/>
      </w:pPr>
      <w:rPr>
        <w:rFonts w:ascii="Calibri" w:eastAsia="Calibr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96267F9"/>
    <w:multiLevelType w:val="hybridMultilevel"/>
    <w:tmpl w:val="020A9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141C3D"/>
    <w:multiLevelType w:val="hybridMultilevel"/>
    <w:tmpl w:val="F5EC1136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73822"/>
    <w:multiLevelType w:val="hybridMultilevel"/>
    <w:tmpl w:val="B3903E7E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"/>
  </w:num>
  <w:num w:numId="4">
    <w:abstractNumId w:val="7"/>
  </w:num>
  <w:num w:numId="5">
    <w:abstractNumId w:val="18"/>
  </w:num>
  <w:num w:numId="6">
    <w:abstractNumId w:val="27"/>
  </w:num>
  <w:num w:numId="7">
    <w:abstractNumId w:val="1"/>
  </w:num>
  <w:num w:numId="8">
    <w:abstractNumId w:val="9"/>
  </w:num>
  <w:num w:numId="9">
    <w:abstractNumId w:val="19"/>
  </w:num>
  <w:num w:numId="10">
    <w:abstractNumId w:val="14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31"/>
  </w:num>
  <w:num w:numId="16">
    <w:abstractNumId w:val="13"/>
  </w:num>
  <w:num w:numId="17">
    <w:abstractNumId w:val="25"/>
  </w:num>
  <w:num w:numId="18">
    <w:abstractNumId w:val="24"/>
  </w:num>
  <w:num w:numId="19">
    <w:abstractNumId w:val="8"/>
  </w:num>
  <w:num w:numId="20">
    <w:abstractNumId w:val="16"/>
  </w:num>
  <w:num w:numId="21">
    <w:abstractNumId w:val="15"/>
  </w:num>
  <w:num w:numId="22">
    <w:abstractNumId w:val="22"/>
  </w:num>
  <w:num w:numId="23">
    <w:abstractNumId w:val="32"/>
  </w:num>
  <w:num w:numId="24">
    <w:abstractNumId w:val="29"/>
  </w:num>
  <w:num w:numId="25">
    <w:abstractNumId w:val="26"/>
  </w:num>
  <w:num w:numId="26">
    <w:abstractNumId w:val="12"/>
  </w:num>
  <w:num w:numId="27">
    <w:abstractNumId w:val="0"/>
  </w:num>
  <w:num w:numId="28">
    <w:abstractNumId w:val="30"/>
  </w:num>
  <w:num w:numId="29">
    <w:abstractNumId w:val="10"/>
  </w:num>
  <w:num w:numId="30">
    <w:abstractNumId w:val="20"/>
  </w:num>
  <w:num w:numId="31">
    <w:abstractNumId w:val="6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0B0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27E61"/>
    <w:rsid w:val="0003143A"/>
    <w:rsid w:val="00032B85"/>
    <w:rsid w:val="00033DB1"/>
    <w:rsid w:val="00045F40"/>
    <w:rsid w:val="000476D6"/>
    <w:rsid w:val="000522E1"/>
    <w:rsid w:val="000545FF"/>
    <w:rsid w:val="0005638B"/>
    <w:rsid w:val="00057172"/>
    <w:rsid w:val="00062892"/>
    <w:rsid w:val="000633A9"/>
    <w:rsid w:val="000639CA"/>
    <w:rsid w:val="000640EB"/>
    <w:rsid w:val="00070E51"/>
    <w:rsid w:val="000713C6"/>
    <w:rsid w:val="000722A3"/>
    <w:rsid w:val="000736A2"/>
    <w:rsid w:val="000744B4"/>
    <w:rsid w:val="000751A9"/>
    <w:rsid w:val="000758E6"/>
    <w:rsid w:val="00076F79"/>
    <w:rsid w:val="0008388B"/>
    <w:rsid w:val="0008467A"/>
    <w:rsid w:val="0008622D"/>
    <w:rsid w:val="000864C7"/>
    <w:rsid w:val="00086A0F"/>
    <w:rsid w:val="00086A94"/>
    <w:rsid w:val="00091C9B"/>
    <w:rsid w:val="00094AB7"/>
    <w:rsid w:val="000962F2"/>
    <w:rsid w:val="000A06FA"/>
    <w:rsid w:val="000A22D7"/>
    <w:rsid w:val="000A25F6"/>
    <w:rsid w:val="000A3BF9"/>
    <w:rsid w:val="000A6A20"/>
    <w:rsid w:val="000B3040"/>
    <w:rsid w:val="000B3B00"/>
    <w:rsid w:val="000B421E"/>
    <w:rsid w:val="000B51D8"/>
    <w:rsid w:val="000B7441"/>
    <w:rsid w:val="000B7DD6"/>
    <w:rsid w:val="000C180C"/>
    <w:rsid w:val="000C295F"/>
    <w:rsid w:val="000C574E"/>
    <w:rsid w:val="000C665A"/>
    <w:rsid w:val="000C6C3C"/>
    <w:rsid w:val="000D7519"/>
    <w:rsid w:val="000E0A9B"/>
    <w:rsid w:val="000E179F"/>
    <w:rsid w:val="000E17E5"/>
    <w:rsid w:val="000E40CF"/>
    <w:rsid w:val="000E4706"/>
    <w:rsid w:val="000E62C7"/>
    <w:rsid w:val="000F1273"/>
    <w:rsid w:val="000F5DDC"/>
    <w:rsid w:val="000F67F1"/>
    <w:rsid w:val="001075B7"/>
    <w:rsid w:val="00107CCD"/>
    <w:rsid w:val="00110187"/>
    <w:rsid w:val="00112260"/>
    <w:rsid w:val="0011332D"/>
    <w:rsid w:val="00115E11"/>
    <w:rsid w:val="001167D4"/>
    <w:rsid w:val="00121F8E"/>
    <w:rsid w:val="00123C2B"/>
    <w:rsid w:val="001248F9"/>
    <w:rsid w:val="0012503E"/>
    <w:rsid w:val="00127875"/>
    <w:rsid w:val="00130E8E"/>
    <w:rsid w:val="00134DEF"/>
    <w:rsid w:val="00140C94"/>
    <w:rsid w:val="00141918"/>
    <w:rsid w:val="00143907"/>
    <w:rsid w:val="00145465"/>
    <w:rsid w:val="00145DBF"/>
    <w:rsid w:val="00152390"/>
    <w:rsid w:val="00153DB9"/>
    <w:rsid w:val="001551A3"/>
    <w:rsid w:val="00155230"/>
    <w:rsid w:val="001557F7"/>
    <w:rsid w:val="001612C3"/>
    <w:rsid w:val="00162BEA"/>
    <w:rsid w:val="00162FE1"/>
    <w:rsid w:val="00163382"/>
    <w:rsid w:val="00167BA7"/>
    <w:rsid w:val="00167F6C"/>
    <w:rsid w:val="001706A5"/>
    <w:rsid w:val="0018395D"/>
    <w:rsid w:val="0018490D"/>
    <w:rsid w:val="00185DE4"/>
    <w:rsid w:val="001863C3"/>
    <w:rsid w:val="00186A28"/>
    <w:rsid w:val="00190E56"/>
    <w:rsid w:val="00195482"/>
    <w:rsid w:val="00197C90"/>
    <w:rsid w:val="001A2532"/>
    <w:rsid w:val="001A4554"/>
    <w:rsid w:val="001A5A7A"/>
    <w:rsid w:val="001A5ABA"/>
    <w:rsid w:val="001A6ADD"/>
    <w:rsid w:val="001A7512"/>
    <w:rsid w:val="001A7875"/>
    <w:rsid w:val="001B2351"/>
    <w:rsid w:val="001B23FB"/>
    <w:rsid w:val="001B367E"/>
    <w:rsid w:val="001B37B1"/>
    <w:rsid w:val="001B44AB"/>
    <w:rsid w:val="001C1AA8"/>
    <w:rsid w:val="001C2A5F"/>
    <w:rsid w:val="001C4D93"/>
    <w:rsid w:val="001C7CF6"/>
    <w:rsid w:val="001D1828"/>
    <w:rsid w:val="001D4DD6"/>
    <w:rsid w:val="001D5D7B"/>
    <w:rsid w:val="001E04C8"/>
    <w:rsid w:val="001E1612"/>
    <w:rsid w:val="001E506E"/>
    <w:rsid w:val="001F0A64"/>
    <w:rsid w:val="001F16BA"/>
    <w:rsid w:val="001F1869"/>
    <w:rsid w:val="001F38A0"/>
    <w:rsid w:val="001F79AC"/>
    <w:rsid w:val="00201473"/>
    <w:rsid w:val="00201938"/>
    <w:rsid w:val="00201DCA"/>
    <w:rsid w:val="002032A3"/>
    <w:rsid w:val="00203AA0"/>
    <w:rsid w:val="00204DA8"/>
    <w:rsid w:val="00207B43"/>
    <w:rsid w:val="00215A58"/>
    <w:rsid w:val="00216C6C"/>
    <w:rsid w:val="00216E6A"/>
    <w:rsid w:val="00227F2C"/>
    <w:rsid w:val="00234BBC"/>
    <w:rsid w:val="00235D0A"/>
    <w:rsid w:val="00236FA8"/>
    <w:rsid w:val="002370AB"/>
    <w:rsid w:val="00237D0A"/>
    <w:rsid w:val="002413D2"/>
    <w:rsid w:val="00243AF0"/>
    <w:rsid w:val="00245005"/>
    <w:rsid w:val="00246F5A"/>
    <w:rsid w:val="002501BF"/>
    <w:rsid w:val="002508FE"/>
    <w:rsid w:val="00251088"/>
    <w:rsid w:val="002521B2"/>
    <w:rsid w:val="002532BF"/>
    <w:rsid w:val="00255A92"/>
    <w:rsid w:val="0026075A"/>
    <w:rsid w:val="00263F5A"/>
    <w:rsid w:val="00264379"/>
    <w:rsid w:val="00265D2E"/>
    <w:rsid w:val="00267F4B"/>
    <w:rsid w:val="002815E7"/>
    <w:rsid w:val="002847CD"/>
    <w:rsid w:val="00284DC1"/>
    <w:rsid w:val="002866A1"/>
    <w:rsid w:val="00291207"/>
    <w:rsid w:val="00291ECD"/>
    <w:rsid w:val="0029227A"/>
    <w:rsid w:val="00294190"/>
    <w:rsid w:val="0029509F"/>
    <w:rsid w:val="002A2FE0"/>
    <w:rsid w:val="002A36E1"/>
    <w:rsid w:val="002A63BD"/>
    <w:rsid w:val="002B214F"/>
    <w:rsid w:val="002B7332"/>
    <w:rsid w:val="002C0080"/>
    <w:rsid w:val="002C0E31"/>
    <w:rsid w:val="002C3B18"/>
    <w:rsid w:val="002C57C8"/>
    <w:rsid w:val="002C6A7F"/>
    <w:rsid w:val="002D34C9"/>
    <w:rsid w:val="002D69F0"/>
    <w:rsid w:val="002E112D"/>
    <w:rsid w:val="002E113A"/>
    <w:rsid w:val="002E130F"/>
    <w:rsid w:val="002E52FE"/>
    <w:rsid w:val="002E6E5A"/>
    <w:rsid w:val="002F11C8"/>
    <w:rsid w:val="002F1D1D"/>
    <w:rsid w:val="002F5221"/>
    <w:rsid w:val="002F6C23"/>
    <w:rsid w:val="00302FE8"/>
    <w:rsid w:val="00306159"/>
    <w:rsid w:val="00317CA0"/>
    <w:rsid w:val="003226E9"/>
    <w:rsid w:val="00323AEB"/>
    <w:rsid w:val="0032450E"/>
    <w:rsid w:val="00325871"/>
    <w:rsid w:val="00332B70"/>
    <w:rsid w:val="003371C8"/>
    <w:rsid w:val="0034194D"/>
    <w:rsid w:val="00345E35"/>
    <w:rsid w:val="00347B0B"/>
    <w:rsid w:val="00351B1E"/>
    <w:rsid w:val="00356D9B"/>
    <w:rsid w:val="00360F00"/>
    <w:rsid w:val="003633D0"/>
    <w:rsid w:val="00363429"/>
    <w:rsid w:val="00374889"/>
    <w:rsid w:val="00374D22"/>
    <w:rsid w:val="00391980"/>
    <w:rsid w:val="00393C6A"/>
    <w:rsid w:val="003974B8"/>
    <w:rsid w:val="003A1F9E"/>
    <w:rsid w:val="003A3749"/>
    <w:rsid w:val="003A5358"/>
    <w:rsid w:val="003A5AF4"/>
    <w:rsid w:val="003A7E39"/>
    <w:rsid w:val="003B0A0B"/>
    <w:rsid w:val="003B0E43"/>
    <w:rsid w:val="003B2F56"/>
    <w:rsid w:val="003B3083"/>
    <w:rsid w:val="003B5EFE"/>
    <w:rsid w:val="003C04F2"/>
    <w:rsid w:val="003C1B32"/>
    <w:rsid w:val="003D0519"/>
    <w:rsid w:val="003D0C6A"/>
    <w:rsid w:val="003D4B89"/>
    <w:rsid w:val="003D6277"/>
    <w:rsid w:val="003D630C"/>
    <w:rsid w:val="003D6D12"/>
    <w:rsid w:val="003E5046"/>
    <w:rsid w:val="003E6939"/>
    <w:rsid w:val="003E758D"/>
    <w:rsid w:val="003E7775"/>
    <w:rsid w:val="003E7FEA"/>
    <w:rsid w:val="003F0F39"/>
    <w:rsid w:val="003F1073"/>
    <w:rsid w:val="003F1E0A"/>
    <w:rsid w:val="003F6714"/>
    <w:rsid w:val="003F74BE"/>
    <w:rsid w:val="00402E0D"/>
    <w:rsid w:val="0040464D"/>
    <w:rsid w:val="00404D29"/>
    <w:rsid w:val="00407752"/>
    <w:rsid w:val="00415540"/>
    <w:rsid w:val="00415ED8"/>
    <w:rsid w:val="00416FE6"/>
    <w:rsid w:val="00421DB5"/>
    <w:rsid w:val="00423F32"/>
    <w:rsid w:val="00424547"/>
    <w:rsid w:val="00425340"/>
    <w:rsid w:val="00425F1D"/>
    <w:rsid w:val="00435898"/>
    <w:rsid w:val="00435BC7"/>
    <w:rsid w:val="00435E2C"/>
    <w:rsid w:val="00440958"/>
    <w:rsid w:val="00440B60"/>
    <w:rsid w:val="00442C13"/>
    <w:rsid w:val="00445092"/>
    <w:rsid w:val="004452DE"/>
    <w:rsid w:val="00445518"/>
    <w:rsid w:val="004458A0"/>
    <w:rsid w:val="00450143"/>
    <w:rsid w:val="004504D7"/>
    <w:rsid w:val="004528B2"/>
    <w:rsid w:val="00454821"/>
    <w:rsid w:val="00457DF7"/>
    <w:rsid w:val="00462953"/>
    <w:rsid w:val="00467183"/>
    <w:rsid w:val="00467BD0"/>
    <w:rsid w:val="004721A8"/>
    <w:rsid w:val="004861E3"/>
    <w:rsid w:val="00486DDF"/>
    <w:rsid w:val="0049268D"/>
    <w:rsid w:val="00492E08"/>
    <w:rsid w:val="00493FA8"/>
    <w:rsid w:val="004969BF"/>
    <w:rsid w:val="004A3C0F"/>
    <w:rsid w:val="004A3D08"/>
    <w:rsid w:val="004A6FC2"/>
    <w:rsid w:val="004A75D4"/>
    <w:rsid w:val="004B0EFC"/>
    <w:rsid w:val="004B3253"/>
    <w:rsid w:val="004B47B4"/>
    <w:rsid w:val="004C2479"/>
    <w:rsid w:val="004C355E"/>
    <w:rsid w:val="004C3C08"/>
    <w:rsid w:val="004C4A17"/>
    <w:rsid w:val="004C4BE9"/>
    <w:rsid w:val="004C5087"/>
    <w:rsid w:val="004C64BC"/>
    <w:rsid w:val="004C7716"/>
    <w:rsid w:val="004D09B6"/>
    <w:rsid w:val="004D35A7"/>
    <w:rsid w:val="004D6C97"/>
    <w:rsid w:val="004E0FAD"/>
    <w:rsid w:val="004E2A13"/>
    <w:rsid w:val="004E3AE4"/>
    <w:rsid w:val="004F200E"/>
    <w:rsid w:val="004F6157"/>
    <w:rsid w:val="00500FA8"/>
    <w:rsid w:val="00501414"/>
    <w:rsid w:val="005030CF"/>
    <w:rsid w:val="005142E9"/>
    <w:rsid w:val="0051667A"/>
    <w:rsid w:val="005205BF"/>
    <w:rsid w:val="00523D04"/>
    <w:rsid w:val="00530DC0"/>
    <w:rsid w:val="00535890"/>
    <w:rsid w:val="00544BA6"/>
    <w:rsid w:val="00545396"/>
    <w:rsid w:val="00545468"/>
    <w:rsid w:val="00545EB0"/>
    <w:rsid w:val="00546BEE"/>
    <w:rsid w:val="00547E3A"/>
    <w:rsid w:val="00551D28"/>
    <w:rsid w:val="00553430"/>
    <w:rsid w:val="0055361B"/>
    <w:rsid w:val="00554569"/>
    <w:rsid w:val="00554E1F"/>
    <w:rsid w:val="00556AE2"/>
    <w:rsid w:val="005616DE"/>
    <w:rsid w:val="005633D2"/>
    <w:rsid w:val="00574AD1"/>
    <w:rsid w:val="00575228"/>
    <w:rsid w:val="00576CB4"/>
    <w:rsid w:val="00580B1F"/>
    <w:rsid w:val="0058258F"/>
    <w:rsid w:val="00587377"/>
    <w:rsid w:val="00592CCB"/>
    <w:rsid w:val="005949F0"/>
    <w:rsid w:val="00596E6C"/>
    <w:rsid w:val="005972FD"/>
    <w:rsid w:val="005A50AD"/>
    <w:rsid w:val="005A6067"/>
    <w:rsid w:val="005A66CB"/>
    <w:rsid w:val="005A6975"/>
    <w:rsid w:val="005A7950"/>
    <w:rsid w:val="005B5D7A"/>
    <w:rsid w:val="005B6355"/>
    <w:rsid w:val="005C799E"/>
    <w:rsid w:val="005C7AFE"/>
    <w:rsid w:val="005D1B1A"/>
    <w:rsid w:val="005D2A74"/>
    <w:rsid w:val="005D6509"/>
    <w:rsid w:val="005E1B49"/>
    <w:rsid w:val="005E301E"/>
    <w:rsid w:val="005E7B67"/>
    <w:rsid w:val="005F08E8"/>
    <w:rsid w:val="005F1BED"/>
    <w:rsid w:val="005F2DEF"/>
    <w:rsid w:val="005F319A"/>
    <w:rsid w:val="005F39CD"/>
    <w:rsid w:val="005F583C"/>
    <w:rsid w:val="00603810"/>
    <w:rsid w:val="0060483C"/>
    <w:rsid w:val="006061FA"/>
    <w:rsid w:val="006077AF"/>
    <w:rsid w:val="00612177"/>
    <w:rsid w:val="00613AE7"/>
    <w:rsid w:val="00616B8F"/>
    <w:rsid w:val="00621CD3"/>
    <w:rsid w:val="00623F96"/>
    <w:rsid w:val="006257F6"/>
    <w:rsid w:val="006328D5"/>
    <w:rsid w:val="00636D1D"/>
    <w:rsid w:val="00640B35"/>
    <w:rsid w:val="00641C25"/>
    <w:rsid w:val="00645C0D"/>
    <w:rsid w:val="00650857"/>
    <w:rsid w:val="00655984"/>
    <w:rsid w:val="00661366"/>
    <w:rsid w:val="00665110"/>
    <w:rsid w:val="00666BC7"/>
    <w:rsid w:val="00673984"/>
    <w:rsid w:val="00675E7E"/>
    <w:rsid w:val="006776FC"/>
    <w:rsid w:val="00677D41"/>
    <w:rsid w:val="00680B3F"/>
    <w:rsid w:val="00682F3B"/>
    <w:rsid w:val="00683DAA"/>
    <w:rsid w:val="00685027"/>
    <w:rsid w:val="0068680B"/>
    <w:rsid w:val="00686ADB"/>
    <w:rsid w:val="00690572"/>
    <w:rsid w:val="006905E8"/>
    <w:rsid w:val="00692F1B"/>
    <w:rsid w:val="0069356A"/>
    <w:rsid w:val="00694582"/>
    <w:rsid w:val="00694E2F"/>
    <w:rsid w:val="0069745E"/>
    <w:rsid w:val="006A2094"/>
    <w:rsid w:val="006A628B"/>
    <w:rsid w:val="006A75D4"/>
    <w:rsid w:val="006A773A"/>
    <w:rsid w:val="006A7CAF"/>
    <w:rsid w:val="006B0116"/>
    <w:rsid w:val="006B02FA"/>
    <w:rsid w:val="006B14C1"/>
    <w:rsid w:val="006B54B9"/>
    <w:rsid w:val="006B6732"/>
    <w:rsid w:val="006C000F"/>
    <w:rsid w:val="006C4E53"/>
    <w:rsid w:val="006C553B"/>
    <w:rsid w:val="006C75E8"/>
    <w:rsid w:val="006C7F8E"/>
    <w:rsid w:val="006D23E6"/>
    <w:rsid w:val="006E5C5D"/>
    <w:rsid w:val="006E6E35"/>
    <w:rsid w:val="006E6FF8"/>
    <w:rsid w:val="006F08ED"/>
    <w:rsid w:val="006F4D59"/>
    <w:rsid w:val="006F5558"/>
    <w:rsid w:val="006F5D5F"/>
    <w:rsid w:val="006F5DA5"/>
    <w:rsid w:val="006F5DFC"/>
    <w:rsid w:val="006F69E7"/>
    <w:rsid w:val="00703284"/>
    <w:rsid w:val="00705C28"/>
    <w:rsid w:val="007069FC"/>
    <w:rsid w:val="007071E5"/>
    <w:rsid w:val="00707A70"/>
    <w:rsid w:val="00713077"/>
    <w:rsid w:val="00720058"/>
    <w:rsid w:val="00721199"/>
    <w:rsid w:val="00721F35"/>
    <w:rsid w:val="007268ED"/>
    <w:rsid w:val="007302EA"/>
    <w:rsid w:val="007333F1"/>
    <w:rsid w:val="00733A86"/>
    <w:rsid w:val="00735450"/>
    <w:rsid w:val="007359E3"/>
    <w:rsid w:val="00740374"/>
    <w:rsid w:val="00741AA0"/>
    <w:rsid w:val="0074253D"/>
    <w:rsid w:val="00743FA9"/>
    <w:rsid w:val="00746928"/>
    <w:rsid w:val="00750CB0"/>
    <w:rsid w:val="007513FA"/>
    <w:rsid w:val="00756417"/>
    <w:rsid w:val="00756A6F"/>
    <w:rsid w:val="007612BA"/>
    <w:rsid w:val="007622E9"/>
    <w:rsid w:val="0076240C"/>
    <w:rsid w:val="00763E8A"/>
    <w:rsid w:val="007640D1"/>
    <w:rsid w:val="007642F2"/>
    <w:rsid w:val="00766BBD"/>
    <w:rsid w:val="00766DD2"/>
    <w:rsid w:val="00770272"/>
    <w:rsid w:val="007704F2"/>
    <w:rsid w:val="00772D23"/>
    <w:rsid w:val="007751B0"/>
    <w:rsid w:val="00777103"/>
    <w:rsid w:val="00777FFD"/>
    <w:rsid w:val="00781CD6"/>
    <w:rsid w:val="007825A4"/>
    <w:rsid w:val="00783BB4"/>
    <w:rsid w:val="00790213"/>
    <w:rsid w:val="00792E0F"/>
    <w:rsid w:val="00792EED"/>
    <w:rsid w:val="00793FEA"/>
    <w:rsid w:val="007948A3"/>
    <w:rsid w:val="00794EB3"/>
    <w:rsid w:val="00795476"/>
    <w:rsid w:val="00797AB2"/>
    <w:rsid w:val="007A2743"/>
    <w:rsid w:val="007A28F2"/>
    <w:rsid w:val="007A720E"/>
    <w:rsid w:val="007B0FD8"/>
    <w:rsid w:val="007B1BF3"/>
    <w:rsid w:val="007C009E"/>
    <w:rsid w:val="007C3807"/>
    <w:rsid w:val="007C5932"/>
    <w:rsid w:val="007D37D0"/>
    <w:rsid w:val="007D64F0"/>
    <w:rsid w:val="007E0A69"/>
    <w:rsid w:val="007E29CE"/>
    <w:rsid w:val="007E4293"/>
    <w:rsid w:val="007F3496"/>
    <w:rsid w:val="007F4776"/>
    <w:rsid w:val="007F70DC"/>
    <w:rsid w:val="007F76D2"/>
    <w:rsid w:val="00800C77"/>
    <w:rsid w:val="00800FAE"/>
    <w:rsid w:val="00801FB4"/>
    <w:rsid w:val="00803C89"/>
    <w:rsid w:val="008058A2"/>
    <w:rsid w:val="00805D1D"/>
    <w:rsid w:val="00811576"/>
    <w:rsid w:val="00813D7F"/>
    <w:rsid w:val="00815D32"/>
    <w:rsid w:val="00815D54"/>
    <w:rsid w:val="00815F94"/>
    <w:rsid w:val="00821378"/>
    <w:rsid w:val="0082759B"/>
    <w:rsid w:val="00832CCD"/>
    <w:rsid w:val="00833B92"/>
    <w:rsid w:val="00842141"/>
    <w:rsid w:val="0084518F"/>
    <w:rsid w:val="00851115"/>
    <w:rsid w:val="0085231E"/>
    <w:rsid w:val="00853B2C"/>
    <w:rsid w:val="00860A5D"/>
    <w:rsid w:val="00862619"/>
    <w:rsid w:val="0086349D"/>
    <w:rsid w:val="008639FC"/>
    <w:rsid w:val="0086632F"/>
    <w:rsid w:val="00867030"/>
    <w:rsid w:val="0086707A"/>
    <w:rsid w:val="0087190A"/>
    <w:rsid w:val="00871FF1"/>
    <w:rsid w:val="00874823"/>
    <w:rsid w:val="008774BF"/>
    <w:rsid w:val="00881E64"/>
    <w:rsid w:val="00882240"/>
    <w:rsid w:val="008869A8"/>
    <w:rsid w:val="00886CD8"/>
    <w:rsid w:val="008924E1"/>
    <w:rsid w:val="008A026A"/>
    <w:rsid w:val="008A0B3D"/>
    <w:rsid w:val="008B2D85"/>
    <w:rsid w:val="008B5A7E"/>
    <w:rsid w:val="008B698D"/>
    <w:rsid w:val="008B7152"/>
    <w:rsid w:val="008C1B67"/>
    <w:rsid w:val="008C23A5"/>
    <w:rsid w:val="008C40B4"/>
    <w:rsid w:val="008C6CCE"/>
    <w:rsid w:val="008D270C"/>
    <w:rsid w:val="008D3C6F"/>
    <w:rsid w:val="008E1A39"/>
    <w:rsid w:val="008E24C2"/>
    <w:rsid w:val="008E2C12"/>
    <w:rsid w:val="008E486C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4BEC"/>
    <w:rsid w:val="0090629F"/>
    <w:rsid w:val="00907347"/>
    <w:rsid w:val="0091025A"/>
    <w:rsid w:val="0091141E"/>
    <w:rsid w:val="00914486"/>
    <w:rsid w:val="00917E1D"/>
    <w:rsid w:val="0092226D"/>
    <w:rsid w:val="009222E5"/>
    <w:rsid w:val="00922FD7"/>
    <w:rsid w:val="00924344"/>
    <w:rsid w:val="00930098"/>
    <w:rsid w:val="00930F55"/>
    <w:rsid w:val="00934C6D"/>
    <w:rsid w:val="00936CE1"/>
    <w:rsid w:val="00946385"/>
    <w:rsid w:val="00950065"/>
    <w:rsid w:val="009514AA"/>
    <w:rsid w:val="009520B2"/>
    <w:rsid w:val="00955E6A"/>
    <w:rsid w:val="009567AA"/>
    <w:rsid w:val="00956FA8"/>
    <w:rsid w:val="00977CEB"/>
    <w:rsid w:val="00982696"/>
    <w:rsid w:val="0098342C"/>
    <w:rsid w:val="00987BA8"/>
    <w:rsid w:val="00992AED"/>
    <w:rsid w:val="009941DF"/>
    <w:rsid w:val="009947BD"/>
    <w:rsid w:val="0099558C"/>
    <w:rsid w:val="00995D1E"/>
    <w:rsid w:val="009A1D20"/>
    <w:rsid w:val="009A3C8F"/>
    <w:rsid w:val="009A63F1"/>
    <w:rsid w:val="009A71EE"/>
    <w:rsid w:val="009B051A"/>
    <w:rsid w:val="009B1FDE"/>
    <w:rsid w:val="009B560D"/>
    <w:rsid w:val="009B780D"/>
    <w:rsid w:val="009C0E8F"/>
    <w:rsid w:val="009C44F3"/>
    <w:rsid w:val="009C5731"/>
    <w:rsid w:val="009C61F7"/>
    <w:rsid w:val="009D1D8D"/>
    <w:rsid w:val="009D317D"/>
    <w:rsid w:val="009D321D"/>
    <w:rsid w:val="009D67B7"/>
    <w:rsid w:val="009E11F2"/>
    <w:rsid w:val="009E4774"/>
    <w:rsid w:val="009E7F9E"/>
    <w:rsid w:val="009F1781"/>
    <w:rsid w:val="009F20C3"/>
    <w:rsid w:val="009F2980"/>
    <w:rsid w:val="009F4DB8"/>
    <w:rsid w:val="009F6F88"/>
    <w:rsid w:val="00A0174C"/>
    <w:rsid w:val="00A01F0A"/>
    <w:rsid w:val="00A02C66"/>
    <w:rsid w:val="00A032A2"/>
    <w:rsid w:val="00A14375"/>
    <w:rsid w:val="00A1475A"/>
    <w:rsid w:val="00A149BB"/>
    <w:rsid w:val="00A17639"/>
    <w:rsid w:val="00A20314"/>
    <w:rsid w:val="00A31549"/>
    <w:rsid w:val="00A35232"/>
    <w:rsid w:val="00A42634"/>
    <w:rsid w:val="00A434B6"/>
    <w:rsid w:val="00A45807"/>
    <w:rsid w:val="00A5002B"/>
    <w:rsid w:val="00A53583"/>
    <w:rsid w:val="00A5547C"/>
    <w:rsid w:val="00A55502"/>
    <w:rsid w:val="00A5588D"/>
    <w:rsid w:val="00A56784"/>
    <w:rsid w:val="00A61CE1"/>
    <w:rsid w:val="00A64961"/>
    <w:rsid w:val="00A649C7"/>
    <w:rsid w:val="00A64AAF"/>
    <w:rsid w:val="00A64C72"/>
    <w:rsid w:val="00A67312"/>
    <w:rsid w:val="00A734AA"/>
    <w:rsid w:val="00A74C29"/>
    <w:rsid w:val="00A74D24"/>
    <w:rsid w:val="00A803CF"/>
    <w:rsid w:val="00A80E19"/>
    <w:rsid w:val="00A85E68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4790"/>
    <w:rsid w:val="00AA528C"/>
    <w:rsid w:val="00AA7F27"/>
    <w:rsid w:val="00AB0822"/>
    <w:rsid w:val="00AB0C12"/>
    <w:rsid w:val="00AB53AE"/>
    <w:rsid w:val="00AB5D1E"/>
    <w:rsid w:val="00AB6E18"/>
    <w:rsid w:val="00AC0470"/>
    <w:rsid w:val="00AC7820"/>
    <w:rsid w:val="00AD568B"/>
    <w:rsid w:val="00AE305A"/>
    <w:rsid w:val="00AE4221"/>
    <w:rsid w:val="00AE6A66"/>
    <w:rsid w:val="00AF04DC"/>
    <w:rsid w:val="00AF0683"/>
    <w:rsid w:val="00AF2B34"/>
    <w:rsid w:val="00AF5628"/>
    <w:rsid w:val="00B0435B"/>
    <w:rsid w:val="00B04AA4"/>
    <w:rsid w:val="00B0576F"/>
    <w:rsid w:val="00B1031D"/>
    <w:rsid w:val="00B1138D"/>
    <w:rsid w:val="00B1385B"/>
    <w:rsid w:val="00B14668"/>
    <w:rsid w:val="00B15C79"/>
    <w:rsid w:val="00B25135"/>
    <w:rsid w:val="00B251E9"/>
    <w:rsid w:val="00B25D3B"/>
    <w:rsid w:val="00B2712F"/>
    <w:rsid w:val="00B31274"/>
    <w:rsid w:val="00B31B9B"/>
    <w:rsid w:val="00B3437A"/>
    <w:rsid w:val="00B346ED"/>
    <w:rsid w:val="00B421BB"/>
    <w:rsid w:val="00B458EE"/>
    <w:rsid w:val="00B5081C"/>
    <w:rsid w:val="00B54EA2"/>
    <w:rsid w:val="00B555D6"/>
    <w:rsid w:val="00B57F97"/>
    <w:rsid w:val="00B605C1"/>
    <w:rsid w:val="00B63027"/>
    <w:rsid w:val="00B63D62"/>
    <w:rsid w:val="00B64E37"/>
    <w:rsid w:val="00B6668E"/>
    <w:rsid w:val="00B67D2D"/>
    <w:rsid w:val="00B7097C"/>
    <w:rsid w:val="00B7098E"/>
    <w:rsid w:val="00B70CC8"/>
    <w:rsid w:val="00B736CF"/>
    <w:rsid w:val="00B84B80"/>
    <w:rsid w:val="00B85816"/>
    <w:rsid w:val="00B92637"/>
    <w:rsid w:val="00B93C59"/>
    <w:rsid w:val="00B95BDB"/>
    <w:rsid w:val="00B97196"/>
    <w:rsid w:val="00BA13FD"/>
    <w:rsid w:val="00BA36E7"/>
    <w:rsid w:val="00BA3A89"/>
    <w:rsid w:val="00BB594C"/>
    <w:rsid w:val="00BB67CB"/>
    <w:rsid w:val="00BB7478"/>
    <w:rsid w:val="00BC1DD5"/>
    <w:rsid w:val="00BC49B6"/>
    <w:rsid w:val="00BC6CD2"/>
    <w:rsid w:val="00BC7272"/>
    <w:rsid w:val="00BD2193"/>
    <w:rsid w:val="00BD358A"/>
    <w:rsid w:val="00BE0294"/>
    <w:rsid w:val="00BE2985"/>
    <w:rsid w:val="00BE2AFA"/>
    <w:rsid w:val="00BE5753"/>
    <w:rsid w:val="00BE73AF"/>
    <w:rsid w:val="00BF5D0C"/>
    <w:rsid w:val="00BF76E4"/>
    <w:rsid w:val="00BF772B"/>
    <w:rsid w:val="00C00ECD"/>
    <w:rsid w:val="00C04B94"/>
    <w:rsid w:val="00C04CF2"/>
    <w:rsid w:val="00C07DD2"/>
    <w:rsid w:val="00C23926"/>
    <w:rsid w:val="00C252FE"/>
    <w:rsid w:val="00C2789E"/>
    <w:rsid w:val="00C308BB"/>
    <w:rsid w:val="00C354DE"/>
    <w:rsid w:val="00C4040D"/>
    <w:rsid w:val="00C421B7"/>
    <w:rsid w:val="00C438A5"/>
    <w:rsid w:val="00C446BE"/>
    <w:rsid w:val="00C5196E"/>
    <w:rsid w:val="00C626D8"/>
    <w:rsid w:val="00C63A90"/>
    <w:rsid w:val="00C63AE9"/>
    <w:rsid w:val="00C64C01"/>
    <w:rsid w:val="00C7095F"/>
    <w:rsid w:val="00C710D6"/>
    <w:rsid w:val="00C72296"/>
    <w:rsid w:val="00C72E09"/>
    <w:rsid w:val="00C74E3F"/>
    <w:rsid w:val="00C77D24"/>
    <w:rsid w:val="00C804EA"/>
    <w:rsid w:val="00C82A22"/>
    <w:rsid w:val="00C8384A"/>
    <w:rsid w:val="00C84E4F"/>
    <w:rsid w:val="00C85B63"/>
    <w:rsid w:val="00C8745E"/>
    <w:rsid w:val="00C93100"/>
    <w:rsid w:val="00C934F0"/>
    <w:rsid w:val="00C93657"/>
    <w:rsid w:val="00C93714"/>
    <w:rsid w:val="00CA2220"/>
    <w:rsid w:val="00CA2706"/>
    <w:rsid w:val="00CA3CC9"/>
    <w:rsid w:val="00CB094A"/>
    <w:rsid w:val="00CB1792"/>
    <w:rsid w:val="00CB2258"/>
    <w:rsid w:val="00CB6F13"/>
    <w:rsid w:val="00CC1E13"/>
    <w:rsid w:val="00CC51B8"/>
    <w:rsid w:val="00CC68DC"/>
    <w:rsid w:val="00CD0C88"/>
    <w:rsid w:val="00CD0D72"/>
    <w:rsid w:val="00CD139C"/>
    <w:rsid w:val="00CD68E3"/>
    <w:rsid w:val="00CE0BEB"/>
    <w:rsid w:val="00CE0D4F"/>
    <w:rsid w:val="00CE209B"/>
    <w:rsid w:val="00CE6564"/>
    <w:rsid w:val="00D018D0"/>
    <w:rsid w:val="00D06164"/>
    <w:rsid w:val="00D06A8D"/>
    <w:rsid w:val="00D100F7"/>
    <w:rsid w:val="00D15E21"/>
    <w:rsid w:val="00D168CA"/>
    <w:rsid w:val="00D17237"/>
    <w:rsid w:val="00D17A0E"/>
    <w:rsid w:val="00D21D65"/>
    <w:rsid w:val="00D25CDF"/>
    <w:rsid w:val="00D26505"/>
    <w:rsid w:val="00D27AC6"/>
    <w:rsid w:val="00D32750"/>
    <w:rsid w:val="00D35B5F"/>
    <w:rsid w:val="00D42AC9"/>
    <w:rsid w:val="00D44301"/>
    <w:rsid w:val="00D445B7"/>
    <w:rsid w:val="00D47CA0"/>
    <w:rsid w:val="00D5053B"/>
    <w:rsid w:val="00D5065A"/>
    <w:rsid w:val="00D54577"/>
    <w:rsid w:val="00D61A1F"/>
    <w:rsid w:val="00D62978"/>
    <w:rsid w:val="00D63679"/>
    <w:rsid w:val="00D64A7D"/>
    <w:rsid w:val="00D658B2"/>
    <w:rsid w:val="00D725B0"/>
    <w:rsid w:val="00D72B86"/>
    <w:rsid w:val="00D731D2"/>
    <w:rsid w:val="00D75338"/>
    <w:rsid w:val="00D75809"/>
    <w:rsid w:val="00D84351"/>
    <w:rsid w:val="00D84531"/>
    <w:rsid w:val="00D84DFF"/>
    <w:rsid w:val="00D86EE4"/>
    <w:rsid w:val="00D96218"/>
    <w:rsid w:val="00DA04ED"/>
    <w:rsid w:val="00DA3A7A"/>
    <w:rsid w:val="00DB0BD5"/>
    <w:rsid w:val="00DB1B8A"/>
    <w:rsid w:val="00DB2609"/>
    <w:rsid w:val="00DB31D0"/>
    <w:rsid w:val="00DB320D"/>
    <w:rsid w:val="00DC1E18"/>
    <w:rsid w:val="00DD4882"/>
    <w:rsid w:val="00DE2CCB"/>
    <w:rsid w:val="00DE3B7B"/>
    <w:rsid w:val="00DE4573"/>
    <w:rsid w:val="00DE7497"/>
    <w:rsid w:val="00DF1397"/>
    <w:rsid w:val="00DF2195"/>
    <w:rsid w:val="00DF5D58"/>
    <w:rsid w:val="00E02C4D"/>
    <w:rsid w:val="00E077A9"/>
    <w:rsid w:val="00E112A7"/>
    <w:rsid w:val="00E11A68"/>
    <w:rsid w:val="00E130BD"/>
    <w:rsid w:val="00E1476F"/>
    <w:rsid w:val="00E16292"/>
    <w:rsid w:val="00E20B88"/>
    <w:rsid w:val="00E21DFD"/>
    <w:rsid w:val="00E23202"/>
    <w:rsid w:val="00E24E0D"/>
    <w:rsid w:val="00E26184"/>
    <w:rsid w:val="00E31E5C"/>
    <w:rsid w:val="00E31F00"/>
    <w:rsid w:val="00E32879"/>
    <w:rsid w:val="00E32C91"/>
    <w:rsid w:val="00E34CCA"/>
    <w:rsid w:val="00E34D13"/>
    <w:rsid w:val="00E35892"/>
    <w:rsid w:val="00E4002D"/>
    <w:rsid w:val="00E41312"/>
    <w:rsid w:val="00E42D36"/>
    <w:rsid w:val="00E44E7E"/>
    <w:rsid w:val="00E4618A"/>
    <w:rsid w:val="00E46AC0"/>
    <w:rsid w:val="00E53962"/>
    <w:rsid w:val="00E54DED"/>
    <w:rsid w:val="00E63EE8"/>
    <w:rsid w:val="00E67343"/>
    <w:rsid w:val="00E76671"/>
    <w:rsid w:val="00E77E4A"/>
    <w:rsid w:val="00E77EE2"/>
    <w:rsid w:val="00E87A8A"/>
    <w:rsid w:val="00E90741"/>
    <w:rsid w:val="00E9257C"/>
    <w:rsid w:val="00E937A2"/>
    <w:rsid w:val="00E94876"/>
    <w:rsid w:val="00EA099B"/>
    <w:rsid w:val="00EA0F28"/>
    <w:rsid w:val="00EA233F"/>
    <w:rsid w:val="00EA2692"/>
    <w:rsid w:val="00EA2935"/>
    <w:rsid w:val="00EA29FF"/>
    <w:rsid w:val="00EA501C"/>
    <w:rsid w:val="00EA5488"/>
    <w:rsid w:val="00EB012A"/>
    <w:rsid w:val="00EB30EF"/>
    <w:rsid w:val="00EB31BB"/>
    <w:rsid w:val="00EB4357"/>
    <w:rsid w:val="00EB5B56"/>
    <w:rsid w:val="00EC063D"/>
    <w:rsid w:val="00EC1815"/>
    <w:rsid w:val="00EC2A97"/>
    <w:rsid w:val="00EC3213"/>
    <w:rsid w:val="00EC3AD3"/>
    <w:rsid w:val="00EC3E84"/>
    <w:rsid w:val="00EC4178"/>
    <w:rsid w:val="00EC4D7D"/>
    <w:rsid w:val="00EC5723"/>
    <w:rsid w:val="00EC68A9"/>
    <w:rsid w:val="00ED05A1"/>
    <w:rsid w:val="00ED1F36"/>
    <w:rsid w:val="00EE0151"/>
    <w:rsid w:val="00EE0854"/>
    <w:rsid w:val="00EE2889"/>
    <w:rsid w:val="00EE36EB"/>
    <w:rsid w:val="00EE780D"/>
    <w:rsid w:val="00EF75E7"/>
    <w:rsid w:val="00F00846"/>
    <w:rsid w:val="00F01BB3"/>
    <w:rsid w:val="00F05BB8"/>
    <w:rsid w:val="00F12F35"/>
    <w:rsid w:val="00F142A0"/>
    <w:rsid w:val="00F164CD"/>
    <w:rsid w:val="00F167BE"/>
    <w:rsid w:val="00F20C05"/>
    <w:rsid w:val="00F22B7C"/>
    <w:rsid w:val="00F25ED6"/>
    <w:rsid w:val="00F313F9"/>
    <w:rsid w:val="00F413D4"/>
    <w:rsid w:val="00F4299B"/>
    <w:rsid w:val="00F450A7"/>
    <w:rsid w:val="00F475C5"/>
    <w:rsid w:val="00F53F43"/>
    <w:rsid w:val="00F558B5"/>
    <w:rsid w:val="00F57FBF"/>
    <w:rsid w:val="00F6084D"/>
    <w:rsid w:val="00F63AF3"/>
    <w:rsid w:val="00F63BBF"/>
    <w:rsid w:val="00F66B89"/>
    <w:rsid w:val="00F7067C"/>
    <w:rsid w:val="00F73371"/>
    <w:rsid w:val="00F7342A"/>
    <w:rsid w:val="00F76EC3"/>
    <w:rsid w:val="00F773F9"/>
    <w:rsid w:val="00F77677"/>
    <w:rsid w:val="00F7780C"/>
    <w:rsid w:val="00F833C8"/>
    <w:rsid w:val="00F87960"/>
    <w:rsid w:val="00F907DE"/>
    <w:rsid w:val="00F93B44"/>
    <w:rsid w:val="00FB1008"/>
    <w:rsid w:val="00FB26F1"/>
    <w:rsid w:val="00FB4369"/>
    <w:rsid w:val="00FB45B3"/>
    <w:rsid w:val="00FB5245"/>
    <w:rsid w:val="00FB5B62"/>
    <w:rsid w:val="00FC0636"/>
    <w:rsid w:val="00FC0CDB"/>
    <w:rsid w:val="00FC6DBB"/>
    <w:rsid w:val="00FD0952"/>
    <w:rsid w:val="00FD11EC"/>
    <w:rsid w:val="00FD2ABD"/>
    <w:rsid w:val="00FD5D36"/>
    <w:rsid w:val="00FD6488"/>
    <w:rsid w:val="00FD6591"/>
    <w:rsid w:val="00FE1716"/>
    <w:rsid w:val="00FE2E52"/>
    <w:rsid w:val="00FF3438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A1D39"/>
  <w15:docId w15:val="{5AB51451-BDBF-49F0-A250-CB7369F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F2CC-7AD4-4F33-864D-6D7CE2AC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1526</TotalTime>
  <Pages>30</Pages>
  <Words>5671</Words>
  <Characters>32326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Kappa</cp:lastModifiedBy>
  <cp:revision>486</cp:revision>
  <cp:lastPrinted>2017-05-10T16:04:00Z</cp:lastPrinted>
  <dcterms:created xsi:type="dcterms:W3CDTF">2019-03-06T13:26:00Z</dcterms:created>
  <dcterms:modified xsi:type="dcterms:W3CDTF">2019-12-12T18:49:00Z</dcterms:modified>
</cp:coreProperties>
</file>