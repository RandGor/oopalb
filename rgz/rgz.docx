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046" w:rsidRPr="00B7098E" w:rsidRDefault="00D731D2" w:rsidP="00E4618A">
      <w:pPr>
        <w:pStyle w:val="1"/>
        <w:contextualSpacing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 xml:space="preserve">Министерство </w:t>
      </w:r>
      <w:r w:rsidR="003E5046" w:rsidRPr="00B7098E">
        <w:rPr>
          <w:rFonts w:asciiTheme="majorHAnsi" w:hAnsiTheme="majorHAnsi"/>
          <w:color w:val="000000" w:themeColor="text1"/>
        </w:rPr>
        <w:t>науки</w:t>
      </w:r>
      <w:r w:rsidRPr="00B7098E">
        <w:rPr>
          <w:rFonts w:asciiTheme="majorHAnsi" w:hAnsiTheme="majorHAnsi"/>
          <w:color w:val="000000" w:themeColor="text1"/>
        </w:rPr>
        <w:t xml:space="preserve"> и высшего образования</w:t>
      </w:r>
      <w:r w:rsidR="003E5046" w:rsidRPr="00B7098E">
        <w:rPr>
          <w:rFonts w:asciiTheme="majorHAnsi" w:hAnsiTheme="majorHAnsi"/>
          <w:color w:val="000000" w:themeColor="text1"/>
        </w:rPr>
        <w:t xml:space="preserve"> Российской Федерации</w:t>
      </w:r>
    </w:p>
    <w:p w:rsidR="006B02FA" w:rsidRPr="00B7098E" w:rsidRDefault="006B02FA" w:rsidP="00E4618A">
      <w:pPr>
        <w:contextualSpacing/>
        <w:rPr>
          <w:rFonts w:asciiTheme="majorHAnsi" w:hAnsiTheme="majorHAnsi"/>
          <w:color w:val="000000" w:themeColor="text1"/>
        </w:rPr>
      </w:pPr>
    </w:p>
    <w:p w:rsidR="006B0116" w:rsidRPr="00B7098E" w:rsidRDefault="00587377" w:rsidP="00E4618A">
      <w:pPr>
        <w:pStyle w:val="2"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 xml:space="preserve">Федеральное государственное бюджетное образовательное </w:t>
      </w:r>
      <w:r w:rsidRPr="00B7098E">
        <w:rPr>
          <w:rFonts w:asciiTheme="majorHAnsi" w:hAnsiTheme="majorHAnsi"/>
          <w:color w:val="000000" w:themeColor="text1"/>
        </w:rPr>
        <w:br/>
        <w:t>учреждение высшего образования</w:t>
      </w:r>
    </w:p>
    <w:p w:rsidR="004C64BC" w:rsidRDefault="003A7E39" w:rsidP="00667C6C">
      <w:pPr>
        <w:pStyle w:val="2"/>
        <w:rPr>
          <w:rStyle w:val="aa"/>
          <w:rFonts w:asciiTheme="majorHAnsi" w:hAnsiTheme="majorHAnsi"/>
          <w:color w:val="000000" w:themeColor="text1"/>
        </w:rPr>
      </w:pPr>
      <w:r w:rsidRPr="00B7098E">
        <w:rPr>
          <w:rStyle w:val="aa"/>
          <w:rFonts w:asciiTheme="majorHAnsi" w:hAnsiTheme="majorHAnsi"/>
          <w:color w:val="000000" w:themeColor="text1"/>
        </w:rPr>
        <w:t>«</w:t>
      </w:r>
      <w:r w:rsidR="004C64BC" w:rsidRPr="00B7098E">
        <w:rPr>
          <w:rStyle w:val="aa"/>
          <w:rFonts w:asciiTheme="majorHAnsi" w:hAnsiTheme="majorHAnsi"/>
          <w:color w:val="000000" w:themeColor="text1"/>
        </w:rPr>
        <w:t>Новосибирский государственный технический университет</w:t>
      </w:r>
      <w:r w:rsidRPr="00B7098E">
        <w:rPr>
          <w:rStyle w:val="aa"/>
          <w:rFonts w:asciiTheme="majorHAnsi" w:hAnsiTheme="majorHAnsi"/>
          <w:color w:val="000000" w:themeColor="text1"/>
        </w:rPr>
        <w:t>»</w:t>
      </w:r>
    </w:p>
    <w:p w:rsidR="00667C6C" w:rsidRDefault="00667C6C" w:rsidP="00667C6C"/>
    <w:p w:rsidR="00667C6C" w:rsidRDefault="00667C6C" w:rsidP="00667C6C"/>
    <w:p w:rsidR="00667C6C" w:rsidRDefault="00667C6C" w:rsidP="00667C6C"/>
    <w:p w:rsidR="00667C6C" w:rsidRDefault="00667C6C" w:rsidP="00667C6C"/>
    <w:p w:rsidR="00667C6C" w:rsidRDefault="00667C6C" w:rsidP="00667C6C"/>
    <w:p w:rsidR="00667C6C" w:rsidRDefault="00667C6C" w:rsidP="00667C6C"/>
    <w:p w:rsidR="00667C6C" w:rsidRDefault="00667C6C" w:rsidP="00667C6C"/>
    <w:p w:rsidR="00667C6C" w:rsidRPr="00667C6C" w:rsidRDefault="00667C6C" w:rsidP="00667C6C"/>
    <w:p w:rsidR="00574AD1" w:rsidRPr="00B7098E" w:rsidRDefault="00574AD1" w:rsidP="00E4618A">
      <w:pPr>
        <w:pStyle w:val="2"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 xml:space="preserve">Кафедра </w:t>
      </w:r>
      <w:r w:rsidR="003371C8" w:rsidRPr="00B7098E">
        <w:rPr>
          <w:rFonts w:asciiTheme="majorHAnsi" w:hAnsiTheme="majorHAnsi"/>
          <w:color w:val="000000" w:themeColor="text1"/>
        </w:rPr>
        <w:t>теоретической и прикладной информатики</w:t>
      </w:r>
    </w:p>
    <w:p w:rsidR="003B2F56" w:rsidRPr="00B7098E" w:rsidRDefault="003B2F56" w:rsidP="00E4618A">
      <w:pPr>
        <w:contextualSpacing/>
        <w:rPr>
          <w:rFonts w:asciiTheme="majorHAnsi" w:hAnsiTheme="majorHAnsi"/>
          <w:color w:val="000000" w:themeColor="text1"/>
        </w:rPr>
      </w:pPr>
    </w:p>
    <w:p w:rsidR="00574AD1" w:rsidRPr="00B7098E" w:rsidRDefault="00667C6C" w:rsidP="00E4618A">
      <w:pPr>
        <w:pStyle w:val="3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Расчётно-Графическое задание</w:t>
      </w:r>
      <w:r w:rsidR="00574AD1" w:rsidRPr="00B7098E">
        <w:rPr>
          <w:rFonts w:asciiTheme="majorHAnsi" w:hAnsiTheme="majorHAnsi"/>
          <w:color w:val="000000" w:themeColor="text1"/>
        </w:rPr>
        <w:br/>
        <w:t xml:space="preserve">по </w:t>
      </w:r>
      <w:r w:rsidR="000545FF" w:rsidRPr="00B7098E">
        <w:rPr>
          <w:rFonts w:asciiTheme="majorHAnsi" w:hAnsiTheme="majorHAnsi"/>
          <w:color w:val="000000" w:themeColor="text1"/>
        </w:rPr>
        <w:t>дисциплине</w:t>
      </w:r>
      <w:r w:rsidR="00574AD1" w:rsidRPr="00B7098E">
        <w:rPr>
          <w:rFonts w:asciiTheme="majorHAnsi" w:hAnsiTheme="majorHAnsi"/>
          <w:color w:val="000000" w:themeColor="text1"/>
        </w:rPr>
        <w:t xml:space="preserve"> </w:t>
      </w:r>
      <w:r w:rsidR="00F164CD" w:rsidRPr="00B7098E">
        <w:rPr>
          <w:rFonts w:asciiTheme="majorHAnsi" w:hAnsiTheme="majorHAnsi"/>
          <w:color w:val="000000" w:themeColor="text1"/>
        </w:rPr>
        <w:t>«</w:t>
      </w:r>
      <w:r w:rsidR="002C0080">
        <w:rPr>
          <w:rFonts w:asciiTheme="majorHAnsi" w:hAnsiTheme="majorHAnsi"/>
          <w:color w:val="000000" w:themeColor="text1"/>
        </w:rPr>
        <w:t>Объектно-ориентированное программирование</w:t>
      </w:r>
      <w:r w:rsidR="00F164CD" w:rsidRPr="00B7098E">
        <w:rPr>
          <w:rFonts w:asciiTheme="majorHAnsi" w:hAnsiTheme="majorHAnsi"/>
          <w:color w:val="000000" w:themeColor="text1"/>
        </w:rPr>
        <w:t>»</w:t>
      </w:r>
    </w:p>
    <w:p w:rsidR="000633A9" w:rsidRPr="00667C6C" w:rsidRDefault="00667C6C" w:rsidP="00E4618A">
      <w:pPr>
        <w:contextualSpacing/>
        <w:jc w:val="center"/>
        <w:rPr>
          <w:rFonts w:asciiTheme="majorHAnsi" w:hAnsiTheme="majorHAnsi" w:cs="Arial"/>
          <w:b/>
          <w:smallCaps/>
          <w:color w:val="000000" w:themeColor="text1"/>
          <w:sz w:val="32"/>
          <w:szCs w:val="24"/>
        </w:rPr>
      </w:pPr>
      <w:r>
        <w:rPr>
          <w:rFonts w:asciiTheme="majorHAnsi" w:hAnsiTheme="majorHAnsi" w:cs="Arial"/>
          <w:b/>
          <w:smallCaps/>
          <w:color w:val="000000" w:themeColor="text1"/>
          <w:sz w:val="32"/>
          <w:szCs w:val="24"/>
        </w:rPr>
        <w:t xml:space="preserve">Создание диаграммы классов и прототипа кода на языке </w:t>
      </w:r>
      <w:r>
        <w:rPr>
          <w:rFonts w:asciiTheme="majorHAnsi" w:hAnsiTheme="majorHAnsi" w:cs="Arial"/>
          <w:b/>
          <w:smallCaps/>
          <w:color w:val="000000" w:themeColor="text1"/>
          <w:sz w:val="32"/>
          <w:szCs w:val="24"/>
          <w:lang w:val="en-US"/>
        </w:rPr>
        <w:t>c</w:t>
      </w:r>
      <w:r w:rsidRPr="00667C6C">
        <w:rPr>
          <w:rFonts w:asciiTheme="majorHAnsi" w:hAnsiTheme="majorHAnsi" w:cs="Arial"/>
          <w:b/>
          <w:smallCaps/>
          <w:color w:val="000000" w:themeColor="text1"/>
          <w:sz w:val="32"/>
          <w:szCs w:val="24"/>
        </w:rPr>
        <w:t>++</w:t>
      </w:r>
      <w:r>
        <w:rPr>
          <w:rFonts w:asciiTheme="majorHAnsi" w:hAnsiTheme="majorHAnsi" w:cs="Arial"/>
          <w:b/>
          <w:smallCaps/>
          <w:color w:val="000000" w:themeColor="text1"/>
          <w:sz w:val="32"/>
          <w:szCs w:val="24"/>
        </w:rPr>
        <w:t xml:space="preserve"> в системе «</w:t>
      </w:r>
      <w:r>
        <w:rPr>
          <w:rFonts w:asciiTheme="majorHAnsi" w:hAnsiTheme="majorHAnsi" w:cs="Arial"/>
          <w:b/>
          <w:smallCaps/>
          <w:color w:val="000000" w:themeColor="text1"/>
          <w:sz w:val="32"/>
          <w:szCs w:val="24"/>
          <w:lang w:val="en-US"/>
        </w:rPr>
        <w:t>Enterprise</w:t>
      </w:r>
      <w:r w:rsidRPr="00667C6C">
        <w:rPr>
          <w:rFonts w:asciiTheme="majorHAnsi" w:hAnsiTheme="majorHAnsi" w:cs="Arial"/>
          <w:b/>
          <w:smallCaps/>
          <w:color w:val="000000" w:themeColor="text1"/>
          <w:sz w:val="32"/>
          <w:szCs w:val="24"/>
        </w:rPr>
        <w:t xml:space="preserve"> </w:t>
      </w:r>
      <w:r>
        <w:rPr>
          <w:rFonts w:asciiTheme="majorHAnsi" w:hAnsiTheme="majorHAnsi" w:cs="Arial"/>
          <w:b/>
          <w:smallCaps/>
          <w:color w:val="000000" w:themeColor="text1"/>
          <w:sz w:val="32"/>
          <w:szCs w:val="24"/>
          <w:lang w:val="en-US"/>
        </w:rPr>
        <w:t>Architect</w:t>
      </w:r>
      <w:r>
        <w:rPr>
          <w:rFonts w:asciiTheme="majorHAnsi" w:hAnsiTheme="majorHAnsi" w:cs="Arial"/>
          <w:b/>
          <w:smallCaps/>
          <w:color w:val="000000" w:themeColor="text1"/>
          <w:sz w:val="32"/>
          <w:szCs w:val="24"/>
        </w:rPr>
        <w:t>»</w:t>
      </w:r>
    </w:p>
    <w:p w:rsidR="00741AA0" w:rsidRPr="00B7098E" w:rsidRDefault="00741AA0" w:rsidP="00E4618A">
      <w:pPr>
        <w:contextualSpacing/>
        <w:rPr>
          <w:rFonts w:asciiTheme="majorHAnsi" w:hAnsiTheme="majorHAnsi"/>
          <w:color w:val="000000" w:themeColor="text1"/>
        </w:rPr>
      </w:pPr>
    </w:p>
    <w:tbl>
      <w:tblPr>
        <w:tblW w:w="502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2"/>
        <w:gridCol w:w="1938"/>
        <w:gridCol w:w="2137"/>
        <w:gridCol w:w="1280"/>
        <w:gridCol w:w="1423"/>
      </w:tblGrid>
      <w:tr w:rsidR="00B7098E" w:rsidRPr="00B7098E" w:rsidTr="005C7AFE">
        <w:trPr>
          <w:trHeight w:hRule="exact" w:val="46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D6509" w:rsidRPr="00B7098E" w:rsidRDefault="005D6509" w:rsidP="00E4618A">
            <w:pPr>
              <w:contextualSpacing/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  <w:tr w:rsidR="00B7098E" w:rsidRPr="00B7098E" w:rsidTr="005C7AFE">
        <w:trPr>
          <w:trHeight w:hRule="exact" w:val="46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B7098E" w:rsidRDefault="00EC3E84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ПМ</w:t>
            </w:r>
            <w:r w:rsidR="005D6509" w:rsidRPr="00B7098E">
              <w:rPr>
                <w:rFonts w:asciiTheme="majorHAnsi" w:hAnsiTheme="majorHAnsi"/>
                <w:color w:val="000000" w:themeColor="text1"/>
              </w:rPr>
              <w:t>И-</w:t>
            </w:r>
            <w:r w:rsidR="00A56784" w:rsidRPr="00B7098E">
              <w:rPr>
                <w:rFonts w:asciiTheme="majorHAnsi" w:hAnsiTheme="majorHAnsi"/>
                <w:color w:val="000000" w:themeColor="text1"/>
                <w:lang w:val="en-US"/>
              </w:rPr>
              <w:t>8</w:t>
            </w:r>
            <w:r w:rsidRPr="00B7098E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  <w:lang w:val="en-US"/>
              </w:rPr>
            </w:pPr>
          </w:p>
        </w:tc>
      </w:tr>
      <w:tr w:rsidR="00B7098E" w:rsidRPr="00B7098E" w:rsidTr="005C7AFE">
        <w:trPr>
          <w:trHeight w:hRule="exact" w:val="747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Студент</w:t>
            </w:r>
            <w:r w:rsidR="00A56784" w:rsidRPr="00B7098E">
              <w:rPr>
                <w:rFonts w:asciiTheme="majorHAnsi" w:hAnsiTheme="majorHAnsi"/>
                <w:smallCaps/>
                <w:color w:val="000000" w:themeColor="text1"/>
                <w:lang w:val="en-US"/>
              </w:rPr>
              <w:t>ы</w:t>
            </w: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B7098E" w:rsidRDefault="00A56784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Демидович Е.Ю</w:t>
            </w:r>
            <w:r w:rsidR="00115E11" w:rsidRPr="00B7098E">
              <w:rPr>
                <w:rFonts w:asciiTheme="majorHAnsi" w:hAnsiTheme="majorHAnsi"/>
                <w:color w:val="000000" w:themeColor="text1"/>
              </w:rPr>
              <w:t>.,</w:t>
            </w:r>
          </w:p>
          <w:p w:rsidR="00115E11" w:rsidRPr="00B7098E" w:rsidRDefault="00115E11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Муравь</w:t>
            </w:r>
            <w:r w:rsidR="008E6897">
              <w:rPr>
                <w:rFonts w:asciiTheme="majorHAnsi" w:hAnsiTheme="majorHAnsi"/>
                <w:color w:val="000000" w:themeColor="text1"/>
              </w:rPr>
              <w:t>е</w:t>
            </w:r>
            <w:r w:rsidRPr="00B7098E">
              <w:rPr>
                <w:rFonts w:asciiTheme="majorHAnsi" w:hAnsiTheme="majorHAnsi"/>
                <w:color w:val="000000" w:themeColor="text1"/>
              </w:rPr>
              <w:t>в М.И.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  <w:tr w:rsidR="00B7098E" w:rsidRPr="00B7098E" w:rsidTr="005C7AFE">
        <w:trPr>
          <w:trHeight w:hRule="exact" w:val="46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6A7CAF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Вариант</w:t>
            </w:r>
            <w:r w:rsidR="005D6509" w:rsidRPr="00B7098E">
              <w:rPr>
                <w:rFonts w:asciiTheme="majorHAnsi" w:hAnsiTheme="majorHAnsi"/>
                <w:smallCaps/>
                <w:color w:val="000000" w:themeColor="text1"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C348DB" w:rsidRDefault="005C7AFE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7</w:t>
            </w:r>
            <w:r w:rsidR="00C348DB">
              <w:rPr>
                <w:rFonts w:asciiTheme="majorHAnsi" w:hAnsiTheme="majorHAnsi"/>
                <w:color w:val="000000" w:themeColor="text1"/>
                <w:lang w:val="en-US"/>
              </w:rPr>
              <w:t>;8</w:t>
            </w:r>
            <w:r w:rsidR="00C348DB">
              <w:rPr>
                <w:rFonts w:asciiTheme="majorHAnsi" w:hAnsiTheme="majorHAnsi"/>
                <w:color w:val="000000" w:themeColor="text1"/>
              </w:rPr>
              <w:t>а</w:t>
            </w:r>
            <w:bookmarkStart w:id="0" w:name="_GoBack"/>
            <w:bookmarkEnd w:id="0"/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  <w:tr w:rsidR="00D27AC6" w:rsidRPr="00B7098E" w:rsidTr="005C7AFE">
        <w:trPr>
          <w:trHeight w:hRule="exact" w:val="726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6A7CAF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Преподаватель</w:t>
            </w:r>
            <w:r w:rsidR="005D6509" w:rsidRPr="00B7098E">
              <w:rPr>
                <w:rFonts w:asciiTheme="majorHAnsi" w:hAnsiTheme="majorHAnsi"/>
                <w:smallCaps/>
                <w:color w:val="000000" w:themeColor="text1"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5C7AFE" w:rsidRDefault="003F0F3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Еланцева И.Л.</w:t>
            </w:r>
            <w:r w:rsidR="005C7AFE" w:rsidRPr="005C7AFE">
              <w:rPr>
                <w:rFonts w:asciiTheme="majorHAnsi" w:hAnsiTheme="majorHAnsi"/>
                <w:color w:val="000000" w:themeColor="text1"/>
              </w:rPr>
              <w:t xml:space="preserve">, </w:t>
            </w:r>
            <w:r w:rsidR="0076240C">
              <w:rPr>
                <w:rFonts w:asciiTheme="majorHAnsi" w:hAnsiTheme="majorHAnsi"/>
                <w:color w:val="000000" w:themeColor="text1"/>
              </w:rPr>
              <w:t>Лисицин Д.</w:t>
            </w:r>
            <w:r w:rsidR="005C7AFE">
              <w:rPr>
                <w:rFonts w:asciiTheme="majorHAnsi" w:hAnsiTheme="majorHAnsi"/>
                <w:color w:val="000000" w:themeColor="text1"/>
              </w:rPr>
              <w:t xml:space="preserve">В. 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</w:tbl>
    <w:p w:rsidR="00982696" w:rsidRDefault="00982696" w:rsidP="00E4618A">
      <w:pPr>
        <w:contextualSpacing/>
        <w:rPr>
          <w:rFonts w:asciiTheme="majorHAnsi" w:hAnsiTheme="majorHAnsi"/>
          <w:color w:val="000000" w:themeColor="text1"/>
        </w:rPr>
      </w:pPr>
    </w:p>
    <w:p w:rsidR="00E4618A" w:rsidRDefault="00E4618A" w:rsidP="00E4618A">
      <w:pPr>
        <w:contextualSpacing/>
        <w:rPr>
          <w:rFonts w:asciiTheme="majorHAnsi" w:hAnsiTheme="majorHAnsi"/>
          <w:color w:val="000000" w:themeColor="text1"/>
        </w:rPr>
      </w:pPr>
    </w:p>
    <w:p w:rsidR="00E4618A" w:rsidRPr="00B7098E" w:rsidRDefault="00E4618A" w:rsidP="00E4618A">
      <w:pPr>
        <w:contextualSpacing/>
        <w:rPr>
          <w:rFonts w:asciiTheme="majorHAnsi" w:hAnsiTheme="majorHAnsi"/>
          <w:color w:val="000000" w:themeColor="text1"/>
        </w:rPr>
      </w:pPr>
    </w:p>
    <w:p w:rsidR="004C64BC" w:rsidRPr="00B7098E" w:rsidRDefault="004C64BC" w:rsidP="00E4618A">
      <w:pPr>
        <w:contextualSpacing/>
        <w:jc w:val="center"/>
        <w:rPr>
          <w:rFonts w:asciiTheme="majorHAnsi" w:hAnsiTheme="majorHAnsi"/>
          <w:color w:val="000000" w:themeColor="text1"/>
          <w:sz w:val="28"/>
          <w:szCs w:val="24"/>
        </w:rPr>
      </w:pPr>
      <w:r w:rsidRPr="00B7098E">
        <w:rPr>
          <w:rFonts w:asciiTheme="majorHAnsi" w:hAnsiTheme="majorHAnsi"/>
          <w:color w:val="000000" w:themeColor="text1"/>
          <w:sz w:val="28"/>
          <w:szCs w:val="24"/>
        </w:rPr>
        <w:t>Новосибирск</w:t>
      </w:r>
    </w:p>
    <w:p w:rsidR="00E4618A" w:rsidRPr="00B7098E" w:rsidRDefault="00BF03CF" w:rsidP="00E4618A">
      <w:pPr>
        <w:contextualSpacing/>
        <w:jc w:val="center"/>
        <w:rPr>
          <w:rFonts w:asciiTheme="majorHAnsi" w:hAnsiTheme="majorHAnsi"/>
          <w:color w:val="000000" w:themeColor="text1"/>
          <w:sz w:val="28"/>
          <w:szCs w:val="24"/>
        </w:rPr>
      </w:pPr>
      <w:r w:rsidRPr="00B7098E">
        <w:rPr>
          <w:rFonts w:asciiTheme="majorHAnsi" w:hAnsiTheme="majorHAnsi"/>
          <w:color w:val="000000" w:themeColor="text1"/>
          <w:sz w:val="28"/>
          <w:szCs w:val="24"/>
        </w:rPr>
        <w:fldChar w:fldCharType="begin"/>
      </w:r>
      <w:r w:rsidR="004C64BC" w:rsidRPr="00B7098E">
        <w:rPr>
          <w:rFonts w:asciiTheme="majorHAnsi" w:hAnsiTheme="majorHAnsi"/>
          <w:color w:val="000000" w:themeColor="text1"/>
          <w:sz w:val="28"/>
          <w:szCs w:val="24"/>
        </w:rPr>
        <w:instrText xml:space="preserve"> DATE  \@ "yyyy"  \* MERGEFORMAT </w:instrText>
      </w:r>
      <w:r w:rsidRPr="00B7098E">
        <w:rPr>
          <w:rFonts w:asciiTheme="majorHAnsi" w:hAnsiTheme="majorHAnsi"/>
          <w:color w:val="000000" w:themeColor="text1"/>
          <w:sz w:val="28"/>
          <w:szCs w:val="24"/>
        </w:rPr>
        <w:fldChar w:fldCharType="separate"/>
      </w:r>
      <w:r w:rsidR="00667C6C">
        <w:rPr>
          <w:rFonts w:asciiTheme="majorHAnsi" w:hAnsiTheme="majorHAnsi"/>
          <w:noProof/>
          <w:color w:val="000000" w:themeColor="text1"/>
          <w:sz w:val="28"/>
          <w:szCs w:val="24"/>
        </w:rPr>
        <w:t>2019</w:t>
      </w:r>
      <w:r w:rsidRPr="00B7098E">
        <w:rPr>
          <w:rFonts w:asciiTheme="majorHAnsi" w:hAnsiTheme="majorHAnsi"/>
          <w:color w:val="000000" w:themeColor="text1"/>
          <w:sz w:val="28"/>
          <w:szCs w:val="24"/>
        </w:rPr>
        <w:fldChar w:fldCharType="end"/>
      </w:r>
    </w:p>
    <w:p w:rsidR="00544BA6" w:rsidRDefault="007302EA" w:rsidP="00E4618A">
      <w:pPr>
        <w:pStyle w:val="af1"/>
        <w:numPr>
          <w:ilvl w:val="0"/>
          <w:numId w:val="6"/>
        </w:numPr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lastRenderedPageBreak/>
        <w:t>Постановка задачи</w:t>
      </w:r>
    </w:p>
    <w:p w:rsidR="00951F98" w:rsidRDefault="005179DA" w:rsidP="005179DA">
      <w:pPr>
        <w:pStyle w:val="af1"/>
      </w:pPr>
      <w:r>
        <w:t>Составить диаграмму классов г</w:t>
      </w:r>
      <w:r>
        <w:t>рафической системы, разработан</w:t>
      </w:r>
      <w:r>
        <w:t xml:space="preserve">ной в лабораторных работах № 4, 5, </w:t>
      </w:r>
      <w:r>
        <w:t>и произвести автоматическую ге</w:t>
      </w:r>
      <w:r>
        <w:t>нерацию прототипа кода разработанных классов.</w:t>
      </w:r>
    </w:p>
    <w:p w:rsidR="00216E6A" w:rsidRDefault="00EC00CD" w:rsidP="005F39CD">
      <w:pPr>
        <w:pStyle w:val="af1"/>
        <w:numPr>
          <w:ilvl w:val="0"/>
          <w:numId w:val="6"/>
        </w:numPr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Разработанная диаграмма класса</w:t>
      </w:r>
    </w:p>
    <w:p w:rsidR="00EE76E0" w:rsidRPr="00216E6A" w:rsidRDefault="00EE76E0" w:rsidP="00EE76E0">
      <w:pPr>
        <w:pStyle w:val="af1"/>
        <w:rPr>
          <w:b/>
          <w:color w:val="000000"/>
          <w:sz w:val="28"/>
          <w:szCs w:val="27"/>
        </w:rPr>
      </w:pPr>
      <w:r w:rsidRPr="00DE3757">
        <w:rPr>
          <w:rFonts w:asciiTheme="minorHAnsi" w:hAnsiTheme="minorHAnsi" w:cs="Arial"/>
          <w:noProof/>
          <w:color w:val="000000" w:themeColor="text1"/>
          <w:sz w:val="28"/>
          <w:szCs w:val="24"/>
          <w:shd w:val="clear" w:color="auto" w:fill="FFFFFF"/>
          <w:lang w:eastAsia="ru-RU"/>
        </w:rPr>
        <w:drawing>
          <wp:inline distT="0" distB="0" distL="0" distR="0" wp14:anchorId="3216E49E" wp14:editId="334D44E9">
            <wp:extent cx="6120130" cy="5341423"/>
            <wp:effectExtent l="0" t="0" r="0" b="0"/>
            <wp:docPr id="2" name="Рисунок 2" descr="C:\Users\Kappa\Desktop\games\19\3\oop\rgz\Graphic Syste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ppa\Desktop\games\19\3\oop\rgz\Graphic System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5D5" w:rsidRPr="00DE3757" w:rsidRDefault="00EC00CD" w:rsidP="00F855D5">
      <w:pPr>
        <w:pStyle w:val="af1"/>
        <w:numPr>
          <w:ilvl w:val="0"/>
          <w:numId w:val="6"/>
        </w:numPr>
        <w:jc w:val="both"/>
        <w:rPr>
          <w:rFonts w:asciiTheme="minorHAnsi" w:hAnsiTheme="minorHAnsi" w:cs="Arial"/>
          <w:color w:val="000000" w:themeColor="text1"/>
          <w:sz w:val="28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t>Текст прототипа кода</w:t>
      </w:r>
    </w:p>
    <w:p w:rsidR="00DE3757" w:rsidRDefault="004D64A3" w:rsidP="004D64A3">
      <w:pPr>
        <w:pStyle w:val="af1"/>
        <w:ind w:left="708"/>
        <w:jc w:val="center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Triangle.h</w:t>
      </w:r>
    </w:p>
    <w:p w:rsidR="002133DD" w:rsidRPr="002133DD" w:rsidRDefault="002133DD" w:rsidP="002133DD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2133D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class Triangle</w:t>
      </w:r>
    </w:p>
    <w:p w:rsidR="002133DD" w:rsidRPr="002133DD" w:rsidRDefault="002133DD" w:rsidP="002133DD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2133D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{</w:t>
      </w:r>
    </w:p>
    <w:p w:rsidR="002133DD" w:rsidRPr="002133DD" w:rsidRDefault="002133DD" w:rsidP="002133DD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2133DD" w:rsidRPr="002133DD" w:rsidRDefault="002133DD" w:rsidP="002133DD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2133D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public:</w:t>
      </w:r>
    </w:p>
    <w:p w:rsidR="002133DD" w:rsidRPr="002133DD" w:rsidRDefault="002133DD" w:rsidP="002133DD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2133D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Triangle();</w:t>
      </w:r>
    </w:p>
    <w:p w:rsidR="002133DD" w:rsidRPr="002133DD" w:rsidRDefault="002133DD" w:rsidP="002133DD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2133D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virtual ~Triangle();</w:t>
      </w:r>
    </w:p>
    <w:p w:rsidR="002133DD" w:rsidRPr="002133DD" w:rsidRDefault="002133DD" w:rsidP="002133DD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2133D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virtual void Draw(HDC hdc) =0;</w:t>
      </w:r>
    </w:p>
    <w:p w:rsidR="002133DD" w:rsidRPr="002133DD" w:rsidRDefault="002133DD" w:rsidP="002133DD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2133D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virtual void save(const char* name) =0;</w:t>
      </w:r>
    </w:p>
    <w:p w:rsidR="002133DD" w:rsidRPr="002133DD" w:rsidRDefault="002133DD" w:rsidP="002133DD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2133D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virtual void load(const char* name) =0;</w:t>
      </w:r>
    </w:p>
    <w:p w:rsidR="002133DD" w:rsidRPr="002133DD" w:rsidRDefault="002133DD" w:rsidP="002133DD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2133DD" w:rsidRPr="002133DD" w:rsidRDefault="002133DD" w:rsidP="002133DD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2133D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};</w:t>
      </w:r>
    </w:p>
    <w:p w:rsidR="004D64A3" w:rsidRDefault="004D64A3" w:rsidP="004D64A3">
      <w:pPr>
        <w:pStyle w:val="af1"/>
        <w:ind w:left="708"/>
        <w:jc w:val="center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lastRenderedPageBreak/>
        <w:t>Stack.h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template&lt;class T&gt;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class Stack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{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public: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Stack(){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}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Stack(int N){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}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~Stack(){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}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Push(T d){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}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T Pop(){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return  NULL;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}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Print(HDC hdc){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}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T find(int* key){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return  NULL;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}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Save(const char* name){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}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bool isEmpty(bool false){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return false;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}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bool isFull(bool false){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return false;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}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private: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T* arr;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int top;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int n;</w:t>
      </w: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3A5779" w:rsidRPr="003A5779" w:rsidRDefault="003A5779" w:rsidP="003A5779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3A5779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lastRenderedPageBreak/>
        <w:t>};</w:t>
      </w:r>
    </w:p>
    <w:p w:rsidR="004D64A3" w:rsidRDefault="004D64A3" w:rsidP="004D64A3">
      <w:pPr>
        <w:pStyle w:val="af1"/>
        <w:ind w:left="708"/>
        <w:jc w:val="center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brush.h</w:t>
      </w:r>
    </w:p>
    <w:p w:rsidR="001A1006" w:rsidRPr="001A1006" w:rsidRDefault="001A1006" w:rsidP="001A1006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A1006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class brush</w:t>
      </w:r>
    </w:p>
    <w:p w:rsidR="001A1006" w:rsidRPr="001A1006" w:rsidRDefault="001A1006" w:rsidP="001A1006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A1006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{</w:t>
      </w:r>
    </w:p>
    <w:p w:rsidR="001A1006" w:rsidRPr="001A1006" w:rsidRDefault="001A1006" w:rsidP="001A1006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1A1006" w:rsidRPr="001A1006" w:rsidRDefault="001A1006" w:rsidP="001A1006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A1006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public:</w:t>
      </w:r>
    </w:p>
    <w:p w:rsidR="001A1006" w:rsidRPr="001A1006" w:rsidRDefault="001A1006" w:rsidP="001A1006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A1006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brush();</w:t>
      </w:r>
    </w:p>
    <w:p w:rsidR="001A1006" w:rsidRPr="001A1006" w:rsidRDefault="001A1006" w:rsidP="001A1006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A1006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virtual ~brush();</w:t>
      </w:r>
    </w:p>
    <w:p w:rsidR="001A1006" w:rsidRPr="001A1006" w:rsidRDefault="001A1006" w:rsidP="001A1006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A1006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setBStyle(int new_bstyle);</w:t>
      </w:r>
    </w:p>
    <w:p w:rsidR="001A1006" w:rsidRPr="001A1006" w:rsidRDefault="001A1006" w:rsidP="001A1006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A1006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getBStyle(int&amp; curr_bstyle);</w:t>
      </w:r>
    </w:p>
    <w:p w:rsidR="001A1006" w:rsidRPr="001A1006" w:rsidRDefault="001A1006" w:rsidP="001A1006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A1006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setBColor(COLORREF new_bcolor);</w:t>
      </w:r>
    </w:p>
    <w:p w:rsidR="001A1006" w:rsidRPr="001A1006" w:rsidRDefault="001A1006" w:rsidP="001A1006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A1006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getBColor(COLORREF&amp; curr_bcolor);</w:t>
      </w:r>
    </w:p>
    <w:p w:rsidR="001A1006" w:rsidRPr="001A1006" w:rsidRDefault="001A1006" w:rsidP="001A1006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A1006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save(const char* name);</w:t>
      </w:r>
    </w:p>
    <w:p w:rsidR="001A1006" w:rsidRPr="001A1006" w:rsidRDefault="001A1006" w:rsidP="001A1006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A1006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load(const char* name);</w:t>
      </w:r>
    </w:p>
    <w:p w:rsidR="001A1006" w:rsidRPr="001A1006" w:rsidRDefault="001A1006" w:rsidP="001A1006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1A1006" w:rsidRPr="001A1006" w:rsidRDefault="001A1006" w:rsidP="001A1006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A1006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protected:</w:t>
      </w:r>
    </w:p>
    <w:p w:rsidR="001A1006" w:rsidRPr="001A1006" w:rsidRDefault="001A1006" w:rsidP="001A1006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A1006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COLORREF bcolor;</w:t>
      </w:r>
    </w:p>
    <w:p w:rsidR="001A1006" w:rsidRPr="001A1006" w:rsidRDefault="001A1006" w:rsidP="001A1006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A1006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int bstyle;</w:t>
      </w:r>
    </w:p>
    <w:p w:rsidR="001A1006" w:rsidRPr="001A1006" w:rsidRDefault="001A1006" w:rsidP="001A1006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1A1006" w:rsidRPr="001A1006" w:rsidRDefault="001A1006" w:rsidP="001A1006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A1006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};</w:t>
      </w:r>
    </w:p>
    <w:p w:rsidR="004D64A3" w:rsidRDefault="004D64A3" w:rsidP="004D64A3">
      <w:pPr>
        <w:pStyle w:val="af1"/>
        <w:ind w:left="708"/>
        <w:jc w:val="center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contour.h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class contour : public Triangle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{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public: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virtual ~contour();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contour();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setStyle(int new_style);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getStyle(int &amp; curr_style);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setColor(COLORREF new_color);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getColor(COLORREF &amp; curr_color);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setBorder(int new_border);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getBorder(int &amp; curr_border);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setPoints(POINT * new_points);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getPoints(POINT * curr_points);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Draw(HDC hdc);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save(const char* name);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load(const char* name);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checkSizeT(HDC hdc);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protected: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COLORREF color;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int border;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int style;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POINT points[3];</w:t>
      </w: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1441D2" w:rsidRPr="001441D2" w:rsidRDefault="001441D2" w:rsidP="001441D2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1441D2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};</w:t>
      </w:r>
    </w:p>
    <w:p w:rsidR="004D64A3" w:rsidRDefault="004D64A3" w:rsidP="004D64A3">
      <w:pPr>
        <w:pStyle w:val="af1"/>
        <w:ind w:left="708"/>
        <w:jc w:val="center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painted.h</w:t>
      </w:r>
    </w:p>
    <w:p w:rsidR="00F15E5A" w:rsidRPr="00F15E5A" w:rsidRDefault="00F15E5A" w:rsidP="00F15E5A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F15E5A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class painted : public brush, public contour</w:t>
      </w:r>
    </w:p>
    <w:p w:rsidR="00F15E5A" w:rsidRPr="00F15E5A" w:rsidRDefault="00F15E5A" w:rsidP="00F15E5A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F15E5A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{</w:t>
      </w:r>
    </w:p>
    <w:p w:rsidR="00F15E5A" w:rsidRPr="00F15E5A" w:rsidRDefault="00F15E5A" w:rsidP="00F15E5A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F15E5A" w:rsidRPr="00F15E5A" w:rsidRDefault="00F15E5A" w:rsidP="00F15E5A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F15E5A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public:</w:t>
      </w:r>
    </w:p>
    <w:p w:rsidR="00F15E5A" w:rsidRPr="00F15E5A" w:rsidRDefault="00F15E5A" w:rsidP="00F15E5A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F15E5A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painted();</w:t>
      </w:r>
    </w:p>
    <w:p w:rsidR="00F15E5A" w:rsidRPr="00F15E5A" w:rsidRDefault="00F15E5A" w:rsidP="00F15E5A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F15E5A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painted(brush Brush, contour Contour);</w:t>
      </w:r>
    </w:p>
    <w:p w:rsidR="00F15E5A" w:rsidRPr="00F15E5A" w:rsidRDefault="00F15E5A" w:rsidP="00F15E5A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F15E5A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virtual ~painted();</w:t>
      </w:r>
    </w:p>
    <w:p w:rsidR="00F15E5A" w:rsidRPr="00F15E5A" w:rsidRDefault="00F15E5A" w:rsidP="00F15E5A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F15E5A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load(const char* name1, const char* name2);</w:t>
      </w:r>
    </w:p>
    <w:p w:rsidR="00F15E5A" w:rsidRPr="00F15E5A" w:rsidRDefault="00F15E5A" w:rsidP="00F15E5A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F15E5A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save(const char* name);</w:t>
      </w:r>
    </w:p>
    <w:p w:rsidR="00F15E5A" w:rsidRPr="00F15E5A" w:rsidRDefault="00F15E5A" w:rsidP="00F15E5A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F15E5A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Draw(HDC hdc);</w:t>
      </w:r>
    </w:p>
    <w:p w:rsidR="00F15E5A" w:rsidRPr="00F15E5A" w:rsidRDefault="00F15E5A" w:rsidP="00F15E5A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F15E5A" w:rsidRPr="00F15E5A" w:rsidRDefault="00F15E5A" w:rsidP="00F15E5A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F15E5A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};</w:t>
      </w:r>
    </w:p>
    <w:p w:rsidR="004D64A3" w:rsidRDefault="004D64A3" w:rsidP="004D64A3">
      <w:pPr>
        <w:pStyle w:val="af1"/>
        <w:ind w:left="708"/>
        <w:jc w:val="center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combined.h</w:t>
      </w:r>
    </w:p>
    <w:p w:rsidR="00EB236F" w:rsidRPr="00EB236F" w:rsidRDefault="00EB236F" w:rsidP="00EB236F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EB236F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class combined</w:t>
      </w:r>
    </w:p>
    <w:p w:rsidR="00EB236F" w:rsidRPr="00EB236F" w:rsidRDefault="00EB236F" w:rsidP="00EB236F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EB236F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{</w:t>
      </w:r>
    </w:p>
    <w:p w:rsidR="00EB236F" w:rsidRPr="00EB236F" w:rsidRDefault="00EB236F" w:rsidP="00EB236F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EB236F" w:rsidRPr="00EB236F" w:rsidRDefault="00EB236F" w:rsidP="00EB236F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EB236F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public:</w:t>
      </w:r>
    </w:p>
    <w:p w:rsidR="00EB236F" w:rsidRPr="00EB236F" w:rsidRDefault="00EB236F" w:rsidP="00EB236F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EB236F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virtual ~combined();</w:t>
      </w:r>
    </w:p>
    <w:p w:rsidR="00EB236F" w:rsidRPr="00EB236F" w:rsidRDefault="00EB236F" w:rsidP="00EB236F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EB236F" w:rsidRPr="00EB236F" w:rsidRDefault="00EB236F" w:rsidP="00EB236F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EB236F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combined();</w:t>
      </w:r>
    </w:p>
    <w:p w:rsidR="00EB236F" w:rsidRPr="00EB236F" w:rsidRDefault="00EB236F" w:rsidP="00EB236F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EB236F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Draw(HDC hdc);</w:t>
      </w:r>
    </w:p>
    <w:p w:rsidR="00EB236F" w:rsidRPr="00EB236F" w:rsidRDefault="00EB236F" w:rsidP="00EB236F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EB236F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addExt(painted Ext);</w:t>
      </w:r>
    </w:p>
    <w:p w:rsidR="00EB236F" w:rsidRPr="00EB236F" w:rsidRDefault="00EB236F" w:rsidP="00EB236F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EB236F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save(const char* name);</w:t>
      </w:r>
    </w:p>
    <w:p w:rsidR="00EB236F" w:rsidRPr="00EB236F" w:rsidRDefault="00EB236F" w:rsidP="00EB236F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EB236F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load(const char* name1, const char* name2);</w:t>
      </w:r>
    </w:p>
    <w:p w:rsidR="00EB236F" w:rsidRPr="00EB236F" w:rsidRDefault="00EB236F" w:rsidP="00EB236F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EB236F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checkSizeTC();</w:t>
      </w:r>
    </w:p>
    <w:p w:rsidR="00EB236F" w:rsidRPr="00EB236F" w:rsidRDefault="00EB236F" w:rsidP="00EB236F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EB236F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getIntern(painted&amp; t);</w:t>
      </w:r>
    </w:p>
    <w:p w:rsidR="00EB236F" w:rsidRPr="00EB236F" w:rsidRDefault="00EB236F" w:rsidP="00EB236F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EB236F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void getExt(painted&amp; t);</w:t>
      </w:r>
    </w:p>
    <w:p w:rsidR="00EB236F" w:rsidRPr="00EB236F" w:rsidRDefault="00EB236F" w:rsidP="00EB236F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EB236F" w:rsidRPr="00EB236F" w:rsidRDefault="00EB236F" w:rsidP="00EB236F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EB236F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private:</w:t>
      </w:r>
    </w:p>
    <w:p w:rsidR="00EB236F" w:rsidRPr="00EB236F" w:rsidRDefault="00EB236F" w:rsidP="00EB236F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EB236F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painted ext;</w:t>
      </w:r>
    </w:p>
    <w:p w:rsidR="00EB236F" w:rsidRPr="00EB236F" w:rsidRDefault="00EB236F" w:rsidP="00EB236F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EB236F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painted intern;</w:t>
      </w:r>
    </w:p>
    <w:p w:rsidR="00EB236F" w:rsidRPr="00EB236F" w:rsidRDefault="00EB236F" w:rsidP="00EB236F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83462E" w:rsidRPr="0083462E" w:rsidRDefault="00EB236F" w:rsidP="0083462E">
      <w:pPr>
        <w:pStyle w:val="af1"/>
        <w:ind w:left="708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EB236F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};</w:t>
      </w:r>
    </w:p>
    <w:sectPr w:rsidR="0083462E" w:rsidRPr="0083462E" w:rsidSect="00886CD8">
      <w:headerReference w:type="default" r:id="rId9"/>
      <w:footerReference w:type="first" r:id="rId10"/>
      <w:pgSz w:w="11906" w:h="16838" w:code="9"/>
      <w:pgMar w:top="1134" w:right="1134" w:bottom="1134" w:left="1134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F6D" w:rsidRDefault="00E87F6D" w:rsidP="00673984">
      <w:pPr>
        <w:spacing w:after="0" w:line="240" w:lineRule="auto"/>
      </w:pPr>
      <w:r>
        <w:separator/>
      </w:r>
    </w:p>
  </w:endnote>
  <w:endnote w:type="continuationSeparator" w:id="0">
    <w:p w:rsidR="00E87F6D" w:rsidRDefault="00E87F6D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EB0" w:rsidRDefault="00545EB0" w:rsidP="00982696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F6D" w:rsidRDefault="00E87F6D" w:rsidP="00673984">
      <w:pPr>
        <w:spacing w:after="0" w:line="240" w:lineRule="auto"/>
      </w:pPr>
      <w:r>
        <w:separator/>
      </w:r>
    </w:p>
  </w:footnote>
  <w:footnote w:type="continuationSeparator" w:id="0">
    <w:p w:rsidR="00E87F6D" w:rsidRDefault="00E87F6D" w:rsidP="00673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8A0" w:rsidRDefault="004458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2188"/>
    <w:multiLevelType w:val="multilevel"/>
    <w:tmpl w:val="8F9E38B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53A5"/>
    <w:multiLevelType w:val="hybridMultilevel"/>
    <w:tmpl w:val="46D4C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C192C"/>
    <w:multiLevelType w:val="multilevel"/>
    <w:tmpl w:val="C7D61A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71384"/>
    <w:multiLevelType w:val="hybridMultilevel"/>
    <w:tmpl w:val="E28A63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C73EED"/>
    <w:multiLevelType w:val="hybridMultilevel"/>
    <w:tmpl w:val="BC4A0E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465AA"/>
    <w:multiLevelType w:val="hybridMultilevel"/>
    <w:tmpl w:val="D99851F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273C71D9"/>
    <w:multiLevelType w:val="hybridMultilevel"/>
    <w:tmpl w:val="88084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C2D0D"/>
    <w:multiLevelType w:val="hybridMultilevel"/>
    <w:tmpl w:val="8F9E38B2"/>
    <w:lvl w:ilvl="0" w:tplc="4E2438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78E466A4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6145C"/>
    <w:multiLevelType w:val="hybridMultilevel"/>
    <w:tmpl w:val="ED14B798"/>
    <w:lvl w:ilvl="0" w:tplc="F670EA54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F2419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365750"/>
    <w:multiLevelType w:val="hybridMultilevel"/>
    <w:tmpl w:val="E6E0D66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4BE26EEF"/>
    <w:multiLevelType w:val="hybridMultilevel"/>
    <w:tmpl w:val="5C3A99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7D56E2"/>
    <w:multiLevelType w:val="hybridMultilevel"/>
    <w:tmpl w:val="3B743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D469A"/>
    <w:multiLevelType w:val="hybridMultilevel"/>
    <w:tmpl w:val="9A36B3E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56386A73"/>
    <w:multiLevelType w:val="hybridMultilevel"/>
    <w:tmpl w:val="2F2CF6E4"/>
    <w:lvl w:ilvl="0" w:tplc="EE9EB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9492F"/>
    <w:multiLevelType w:val="hybridMultilevel"/>
    <w:tmpl w:val="AFA4A9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E30494"/>
    <w:multiLevelType w:val="hybridMultilevel"/>
    <w:tmpl w:val="E6C4997C"/>
    <w:lvl w:ilvl="0" w:tplc="589CE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45E11"/>
    <w:multiLevelType w:val="hybridMultilevel"/>
    <w:tmpl w:val="D9260A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2DB2A55"/>
    <w:multiLevelType w:val="hybridMultilevel"/>
    <w:tmpl w:val="817A8C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F6D41"/>
    <w:multiLevelType w:val="hybridMultilevel"/>
    <w:tmpl w:val="4C3C03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B8B149C"/>
    <w:multiLevelType w:val="hybridMultilevel"/>
    <w:tmpl w:val="2A22E29C"/>
    <w:lvl w:ilvl="0" w:tplc="A042AB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D7A2EE5"/>
    <w:multiLevelType w:val="hybridMultilevel"/>
    <w:tmpl w:val="6DC0C796"/>
    <w:lvl w:ilvl="0" w:tplc="666A61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F73822"/>
    <w:multiLevelType w:val="hybridMultilevel"/>
    <w:tmpl w:val="F5EC1136"/>
    <w:lvl w:ilvl="0" w:tplc="81D6537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36A495D4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BE3212"/>
    <w:multiLevelType w:val="multilevel"/>
    <w:tmpl w:val="F79A581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BE1A57"/>
    <w:multiLevelType w:val="hybridMultilevel"/>
    <w:tmpl w:val="2172667E"/>
    <w:lvl w:ilvl="0" w:tplc="36A495D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484874"/>
    <w:multiLevelType w:val="hybridMultilevel"/>
    <w:tmpl w:val="9B882A4A"/>
    <w:lvl w:ilvl="0" w:tplc="9F6470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90E1C"/>
    <w:multiLevelType w:val="multilevel"/>
    <w:tmpl w:val="DD42C84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"/>
  </w:num>
  <w:num w:numId="3">
    <w:abstractNumId w:val="2"/>
  </w:num>
  <w:num w:numId="4">
    <w:abstractNumId w:val="5"/>
  </w:num>
  <w:num w:numId="5">
    <w:abstractNumId w:val="15"/>
  </w:num>
  <w:num w:numId="6">
    <w:abstractNumId w:val="25"/>
  </w:num>
  <w:num w:numId="7">
    <w:abstractNumId w:val="1"/>
  </w:num>
  <w:num w:numId="8">
    <w:abstractNumId w:val="7"/>
  </w:num>
  <w:num w:numId="9">
    <w:abstractNumId w:val="17"/>
  </w:num>
  <w:num w:numId="10">
    <w:abstractNumId w:val="12"/>
  </w:num>
  <w:num w:numId="11">
    <w:abstractNumId w:val="3"/>
  </w:num>
  <w:num w:numId="12">
    <w:abstractNumId w:val="9"/>
  </w:num>
  <w:num w:numId="13">
    <w:abstractNumId w:val="21"/>
  </w:num>
  <w:num w:numId="14">
    <w:abstractNumId w:val="19"/>
  </w:num>
  <w:num w:numId="15">
    <w:abstractNumId w:val="29"/>
  </w:num>
  <w:num w:numId="16">
    <w:abstractNumId w:val="11"/>
  </w:num>
  <w:num w:numId="17">
    <w:abstractNumId w:val="23"/>
  </w:num>
  <w:num w:numId="18">
    <w:abstractNumId w:val="22"/>
  </w:num>
  <w:num w:numId="19">
    <w:abstractNumId w:val="6"/>
  </w:num>
  <w:num w:numId="20">
    <w:abstractNumId w:val="14"/>
  </w:num>
  <w:num w:numId="21">
    <w:abstractNumId w:val="13"/>
  </w:num>
  <w:num w:numId="22">
    <w:abstractNumId w:val="20"/>
  </w:num>
  <w:num w:numId="23">
    <w:abstractNumId w:val="30"/>
  </w:num>
  <w:num w:numId="24">
    <w:abstractNumId w:val="27"/>
  </w:num>
  <w:num w:numId="25">
    <w:abstractNumId w:val="24"/>
  </w:num>
  <w:num w:numId="26">
    <w:abstractNumId w:val="10"/>
  </w:num>
  <w:num w:numId="27">
    <w:abstractNumId w:val="0"/>
  </w:num>
  <w:num w:numId="28">
    <w:abstractNumId w:val="28"/>
  </w:num>
  <w:num w:numId="29">
    <w:abstractNumId w:val="8"/>
  </w:num>
  <w:num w:numId="30">
    <w:abstractNumId w:val="1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F56"/>
    <w:rsid w:val="000000B0"/>
    <w:rsid w:val="00010282"/>
    <w:rsid w:val="000121CD"/>
    <w:rsid w:val="000126E7"/>
    <w:rsid w:val="00013D36"/>
    <w:rsid w:val="00014012"/>
    <w:rsid w:val="00014026"/>
    <w:rsid w:val="00015321"/>
    <w:rsid w:val="00022D6C"/>
    <w:rsid w:val="00024F3A"/>
    <w:rsid w:val="00026081"/>
    <w:rsid w:val="00026E32"/>
    <w:rsid w:val="0003143A"/>
    <w:rsid w:val="00032B85"/>
    <w:rsid w:val="00033DB1"/>
    <w:rsid w:val="000476D6"/>
    <w:rsid w:val="000522E1"/>
    <w:rsid w:val="000545FF"/>
    <w:rsid w:val="0005638B"/>
    <w:rsid w:val="00062892"/>
    <w:rsid w:val="000633A9"/>
    <w:rsid w:val="000640EB"/>
    <w:rsid w:val="000722A3"/>
    <w:rsid w:val="000736A2"/>
    <w:rsid w:val="000744B4"/>
    <w:rsid w:val="000751A9"/>
    <w:rsid w:val="000758E6"/>
    <w:rsid w:val="00076F79"/>
    <w:rsid w:val="0008388B"/>
    <w:rsid w:val="0008467A"/>
    <w:rsid w:val="0008622D"/>
    <w:rsid w:val="000864C7"/>
    <w:rsid w:val="00086A0F"/>
    <w:rsid w:val="00086A94"/>
    <w:rsid w:val="00091C9B"/>
    <w:rsid w:val="00094AB7"/>
    <w:rsid w:val="00094D15"/>
    <w:rsid w:val="000962F2"/>
    <w:rsid w:val="000A06FA"/>
    <w:rsid w:val="000A1A11"/>
    <w:rsid w:val="000A22D7"/>
    <w:rsid w:val="000A2CD8"/>
    <w:rsid w:val="000A3BF9"/>
    <w:rsid w:val="000A6A20"/>
    <w:rsid w:val="000B3040"/>
    <w:rsid w:val="000B3B00"/>
    <w:rsid w:val="000B421E"/>
    <w:rsid w:val="000B51D8"/>
    <w:rsid w:val="000B7441"/>
    <w:rsid w:val="000B7DD6"/>
    <w:rsid w:val="000C04F3"/>
    <w:rsid w:val="000C295F"/>
    <w:rsid w:val="000C574E"/>
    <w:rsid w:val="000C665A"/>
    <w:rsid w:val="000C6C3C"/>
    <w:rsid w:val="000D344A"/>
    <w:rsid w:val="000D7519"/>
    <w:rsid w:val="000E17E5"/>
    <w:rsid w:val="000E3353"/>
    <w:rsid w:val="000E4706"/>
    <w:rsid w:val="000E62C7"/>
    <w:rsid w:val="000F09CF"/>
    <w:rsid w:val="000F67F1"/>
    <w:rsid w:val="00107CCD"/>
    <w:rsid w:val="00110187"/>
    <w:rsid w:val="00112260"/>
    <w:rsid w:val="0011332D"/>
    <w:rsid w:val="00115E11"/>
    <w:rsid w:val="001167D4"/>
    <w:rsid w:val="00121F8E"/>
    <w:rsid w:val="00123C2B"/>
    <w:rsid w:val="001248F9"/>
    <w:rsid w:val="00124C86"/>
    <w:rsid w:val="0012503E"/>
    <w:rsid w:val="00127875"/>
    <w:rsid w:val="001302FD"/>
    <w:rsid w:val="001334D9"/>
    <w:rsid w:val="00134DEF"/>
    <w:rsid w:val="0013593B"/>
    <w:rsid w:val="00140C94"/>
    <w:rsid w:val="00141918"/>
    <w:rsid w:val="00143907"/>
    <w:rsid w:val="001441D2"/>
    <w:rsid w:val="00145465"/>
    <w:rsid w:val="00145DBF"/>
    <w:rsid w:val="00152390"/>
    <w:rsid w:val="001551A3"/>
    <w:rsid w:val="00155230"/>
    <w:rsid w:val="00155B5D"/>
    <w:rsid w:val="00155FC3"/>
    <w:rsid w:val="00160145"/>
    <w:rsid w:val="001612C3"/>
    <w:rsid w:val="00162BEA"/>
    <w:rsid w:val="00163382"/>
    <w:rsid w:val="00167BA7"/>
    <w:rsid w:val="001706A5"/>
    <w:rsid w:val="0017390C"/>
    <w:rsid w:val="0018395D"/>
    <w:rsid w:val="0018490D"/>
    <w:rsid w:val="0018602E"/>
    <w:rsid w:val="001863C3"/>
    <w:rsid w:val="00186A28"/>
    <w:rsid w:val="00190E56"/>
    <w:rsid w:val="00194B98"/>
    <w:rsid w:val="00195482"/>
    <w:rsid w:val="00197C90"/>
    <w:rsid w:val="001A1006"/>
    <w:rsid w:val="001A2532"/>
    <w:rsid w:val="001A4554"/>
    <w:rsid w:val="001A5A7A"/>
    <w:rsid w:val="001A6ADD"/>
    <w:rsid w:val="001A7512"/>
    <w:rsid w:val="001A7875"/>
    <w:rsid w:val="001B2351"/>
    <w:rsid w:val="001B23FB"/>
    <w:rsid w:val="001B367E"/>
    <w:rsid w:val="001B37B1"/>
    <w:rsid w:val="001B44AB"/>
    <w:rsid w:val="001C1AA8"/>
    <w:rsid w:val="001C4D93"/>
    <w:rsid w:val="001C732D"/>
    <w:rsid w:val="001C7CF6"/>
    <w:rsid w:val="001D1828"/>
    <w:rsid w:val="001D252A"/>
    <w:rsid w:val="001D4DD6"/>
    <w:rsid w:val="001D5D7B"/>
    <w:rsid w:val="001D600E"/>
    <w:rsid w:val="001E107F"/>
    <w:rsid w:val="001E1612"/>
    <w:rsid w:val="001E506E"/>
    <w:rsid w:val="001F0A64"/>
    <w:rsid w:val="001F16BA"/>
    <w:rsid w:val="001F2D21"/>
    <w:rsid w:val="001F71D2"/>
    <w:rsid w:val="001F79AC"/>
    <w:rsid w:val="00201473"/>
    <w:rsid w:val="00201938"/>
    <w:rsid w:val="00201DCA"/>
    <w:rsid w:val="002032A3"/>
    <w:rsid w:val="00203AA0"/>
    <w:rsid w:val="00207B43"/>
    <w:rsid w:val="002133DD"/>
    <w:rsid w:val="00216C6C"/>
    <w:rsid w:val="00216E6A"/>
    <w:rsid w:val="00227F2C"/>
    <w:rsid w:val="00234BBC"/>
    <w:rsid w:val="00236FA8"/>
    <w:rsid w:val="002370AB"/>
    <w:rsid w:val="00237D0A"/>
    <w:rsid w:val="00243AF0"/>
    <w:rsid w:val="00244D1D"/>
    <w:rsid w:val="00245ADA"/>
    <w:rsid w:val="002501BF"/>
    <w:rsid w:val="00250594"/>
    <w:rsid w:val="002521B2"/>
    <w:rsid w:val="002532BF"/>
    <w:rsid w:val="00255A92"/>
    <w:rsid w:val="00263F5A"/>
    <w:rsid w:val="00267F4B"/>
    <w:rsid w:val="00271E4B"/>
    <w:rsid w:val="0027334A"/>
    <w:rsid w:val="00273B76"/>
    <w:rsid w:val="00274A6A"/>
    <w:rsid w:val="002815E7"/>
    <w:rsid w:val="002847CD"/>
    <w:rsid w:val="002866A1"/>
    <w:rsid w:val="00290352"/>
    <w:rsid w:val="00291ECD"/>
    <w:rsid w:val="0029227A"/>
    <w:rsid w:val="00293123"/>
    <w:rsid w:val="00294190"/>
    <w:rsid w:val="002B214F"/>
    <w:rsid w:val="002B5F8B"/>
    <w:rsid w:val="002C0080"/>
    <w:rsid w:val="002C0E31"/>
    <w:rsid w:val="002C3B18"/>
    <w:rsid w:val="002C6A7F"/>
    <w:rsid w:val="002D256E"/>
    <w:rsid w:val="002D43C2"/>
    <w:rsid w:val="002D69F0"/>
    <w:rsid w:val="002E0333"/>
    <w:rsid w:val="002E130F"/>
    <w:rsid w:val="002E6E5A"/>
    <w:rsid w:val="002F0854"/>
    <w:rsid w:val="002F11C8"/>
    <w:rsid w:val="002F1D1D"/>
    <w:rsid w:val="002F5221"/>
    <w:rsid w:val="002F6C23"/>
    <w:rsid w:val="002F77C7"/>
    <w:rsid w:val="00302FE8"/>
    <w:rsid w:val="00306159"/>
    <w:rsid w:val="00317CA0"/>
    <w:rsid w:val="003226E9"/>
    <w:rsid w:val="00323AEB"/>
    <w:rsid w:val="0032450E"/>
    <w:rsid w:val="00325871"/>
    <w:rsid w:val="00326D10"/>
    <w:rsid w:val="0033025F"/>
    <w:rsid w:val="003371C8"/>
    <w:rsid w:val="0034194D"/>
    <w:rsid w:val="00341DD6"/>
    <w:rsid w:val="00344C87"/>
    <w:rsid w:val="00345E35"/>
    <w:rsid w:val="00346E8B"/>
    <w:rsid w:val="00347B0B"/>
    <w:rsid w:val="00350E3E"/>
    <w:rsid w:val="00353BAD"/>
    <w:rsid w:val="00356D9B"/>
    <w:rsid w:val="00360F00"/>
    <w:rsid w:val="00363429"/>
    <w:rsid w:val="00365B38"/>
    <w:rsid w:val="003715DC"/>
    <w:rsid w:val="00374889"/>
    <w:rsid w:val="00374D22"/>
    <w:rsid w:val="003875DB"/>
    <w:rsid w:val="0039260E"/>
    <w:rsid w:val="00393C6A"/>
    <w:rsid w:val="003974B8"/>
    <w:rsid w:val="003A3749"/>
    <w:rsid w:val="003A5779"/>
    <w:rsid w:val="003A5AF4"/>
    <w:rsid w:val="003A7E39"/>
    <w:rsid w:val="003B0A0B"/>
    <w:rsid w:val="003B0E43"/>
    <w:rsid w:val="003B2F56"/>
    <w:rsid w:val="003C04F2"/>
    <w:rsid w:val="003C1B32"/>
    <w:rsid w:val="003D0519"/>
    <w:rsid w:val="003D4B89"/>
    <w:rsid w:val="003D589E"/>
    <w:rsid w:val="003D630C"/>
    <w:rsid w:val="003D6D12"/>
    <w:rsid w:val="003E263D"/>
    <w:rsid w:val="003E5046"/>
    <w:rsid w:val="003E6939"/>
    <w:rsid w:val="003F0F39"/>
    <w:rsid w:val="003F1073"/>
    <w:rsid w:val="003F1E0A"/>
    <w:rsid w:val="003F45BD"/>
    <w:rsid w:val="003F6714"/>
    <w:rsid w:val="003F74BE"/>
    <w:rsid w:val="00402E0D"/>
    <w:rsid w:val="00403654"/>
    <w:rsid w:val="0040464D"/>
    <w:rsid w:val="00415540"/>
    <w:rsid w:val="00415ED8"/>
    <w:rsid w:val="00416FE6"/>
    <w:rsid w:val="0041764B"/>
    <w:rsid w:val="00421DB5"/>
    <w:rsid w:val="00423F32"/>
    <w:rsid w:val="00425340"/>
    <w:rsid w:val="00425F1D"/>
    <w:rsid w:val="00435898"/>
    <w:rsid w:val="00435BC7"/>
    <w:rsid w:val="00435E2C"/>
    <w:rsid w:val="00440958"/>
    <w:rsid w:val="00440B60"/>
    <w:rsid w:val="00441D5D"/>
    <w:rsid w:val="00442C13"/>
    <w:rsid w:val="00445092"/>
    <w:rsid w:val="004452DE"/>
    <w:rsid w:val="004458A0"/>
    <w:rsid w:val="00450143"/>
    <w:rsid w:val="004504D7"/>
    <w:rsid w:val="004528B2"/>
    <w:rsid w:val="00453B24"/>
    <w:rsid w:val="00454821"/>
    <w:rsid w:val="00456F2B"/>
    <w:rsid w:val="00462953"/>
    <w:rsid w:val="00463CBE"/>
    <w:rsid w:val="004660F9"/>
    <w:rsid w:val="00467183"/>
    <w:rsid w:val="00467BD0"/>
    <w:rsid w:val="004721A8"/>
    <w:rsid w:val="00474FA3"/>
    <w:rsid w:val="00475062"/>
    <w:rsid w:val="0047720A"/>
    <w:rsid w:val="004861E3"/>
    <w:rsid w:val="00486DDF"/>
    <w:rsid w:val="004870E9"/>
    <w:rsid w:val="0049268D"/>
    <w:rsid w:val="004929FB"/>
    <w:rsid w:val="00492E08"/>
    <w:rsid w:val="00493FA8"/>
    <w:rsid w:val="00495BFF"/>
    <w:rsid w:val="004969BF"/>
    <w:rsid w:val="004A3C0F"/>
    <w:rsid w:val="004A6FC2"/>
    <w:rsid w:val="004A75D4"/>
    <w:rsid w:val="004B0EFC"/>
    <w:rsid w:val="004B4464"/>
    <w:rsid w:val="004C2479"/>
    <w:rsid w:val="004C355E"/>
    <w:rsid w:val="004C3C08"/>
    <w:rsid w:val="004C4A17"/>
    <w:rsid w:val="004C4BE9"/>
    <w:rsid w:val="004C5087"/>
    <w:rsid w:val="004C64BC"/>
    <w:rsid w:val="004D09B6"/>
    <w:rsid w:val="004D35A7"/>
    <w:rsid w:val="004D64A3"/>
    <w:rsid w:val="004D6C97"/>
    <w:rsid w:val="004E0FAD"/>
    <w:rsid w:val="004E2A13"/>
    <w:rsid w:val="004E3AE4"/>
    <w:rsid w:val="004E4902"/>
    <w:rsid w:val="004F11DE"/>
    <w:rsid w:val="004F5338"/>
    <w:rsid w:val="004F6157"/>
    <w:rsid w:val="00500FC2"/>
    <w:rsid w:val="00501414"/>
    <w:rsid w:val="005030CF"/>
    <w:rsid w:val="00506C41"/>
    <w:rsid w:val="005142E9"/>
    <w:rsid w:val="0051667A"/>
    <w:rsid w:val="005179DA"/>
    <w:rsid w:val="005205BF"/>
    <w:rsid w:val="00523D04"/>
    <w:rsid w:val="00524C51"/>
    <w:rsid w:val="00526C97"/>
    <w:rsid w:val="00530808"/>
    <w:rsid w:val="00530DC0"/>
    <w:rsid w:val="00535A29"/>
    <w:rsid w:val="0054373E"/>
    <w:rsid w:val="00544BA6"/>
    <w:rsid w:val="00545396"/>
    <w:rsid w:val="005459D6"/>
    <w:rsid w:val="00545EB0"/>
    <w:rsid w:val="00546BEE"/>
    <w:rsid w:val="00547E3A"/>
    <w:rsid w:val="00551166"/>
    <w:rsid w:val="00553430"/>
    <w:rsid w:val="0055361B"/>
    <w:rsid w:val="00554569"/>
    <w:rsid w:val="00554E1F"/>
    <w:rsid w:val="00556AE2"/>
    <w:rsid w:val="0055748E"/>
    <w:rsid w:val="005616DE"/>
    <w:rsid w:val="00567362"/>
    <w:rsid w:val="00571745"/>
    <w:rsid w:val="00574AD1"/>
    <w:rsid w:val="00575228"/>
    <w:rsid w:val="00580B1F"/>
    <w:rsid w:val="0058258F"/>
    <w:rsid w:val="00582C41"/>
    <w:rsid w:val="00587377"/>
    <w:rsid w:val="00592CCB"/>
    <w:rsid w:val="005972FD"/>
    <w:rsid w:val="005A6975"/>
    <w:rsid w:val="005A7950"/>
    <w:rsid w:val="005B5D7A"/>
    <w:rsid w:val="005B6355"/>
    <w:rsid w:val="005C69DC"/>
    <w:rsid w:val="005C799E"/>
    <w:rsid w:val="005C7AFE"/>
    <w:rsid w:val="005D2A74"/>
    <w:rsid w:val="005D6509"/>
    <w:rsid w:val="005E1B49"/>
    <w:rsid w:val="005E294F"/>
    <w:rsid w:val="005F08E8"/>
    <w:rsid w:val="005F1BED"/>
    <w:rsid w:val="005F2DEF"/>
    <w:rsid w:val="005F319A"/>
    <w:rsid w:val="005F39CD"/>
    <w:rsid w:val="005F583C"/>
    <w:rsid w:val="00603810"/>
    <w:rsid w:val="0060411E"/>
    <w:rsid w:val="0060483C"/>
    <w:rsid w:val="006061FA"/>
    <w:rsid w:val="006077AF"/>
    <w:rsid w:val="00612177"/>
    <w:rsid w:val="00613AE7"/>
    <w:rsid w:val="006156DF"/>
    <w:rsid w:val="00616B8F"/>
    <w:rsid w:val="00624E27"/>
    <w:rsid w:val="006257F6"/>
    <w:rsid w:val="006265A5"/>
    <w:rsid w:val="006328D5"/>
    <w:rsid w:val="00632E59"/>
    <w:rsid w:val="00636D1D"/>
    <w:rsid w:val="00640B35"/>
    <w:rsid w:val="00641C25"/>
    <w:rsid w:val="006422EB"/>
    <w:rsid w:val="00645C0D"/>
    <w:rsid w:val="0065265D"/>
    <w:rsid w:val="00655984"/>
    <w:rsid w:val="00661366"/>
    <w:rsid w:val="00665110"/>
    <w:rsid w:val="00666BC7"/>
    <w:rsid w:val="00667C6C"/>
    <w:rsid w:val="00673984"/>
    <w:rsid w:val="00675E7E"/>
    <w:rsid w:val="006776FC"/>
    <w:rsid w:val="00677D41"/>
    <w:rsid w:val="00680B3F"/>
    <w:rsid w:val="00682F3B"/>
    <w:rsid w:val="00683DAA"/>
    <w:rsid w:val="0068445C"/>
    <w:rsid w:val="0068447B"/>
    <w:rsid w:val="00685027"/>
    <w:rsid w:val="00686ADB"/>
    <w:rsid w:val="00690572"/>
    <w:rsid w:val="006905E8"/>
    <w:rsid w:val="00692F1B"/>
    <w:rsid w:val="0069356A"/>
    <w:rsid w:val="00694582"/>
    <w:rsid w:val="00694E2F"/>
    <w:rsid w:val="0069745E"/>
    <w:rsid w:val="006A2094"/>
    <w:rsid w:val="006A628B"/>
    <w:rsid w:val="006A75D4"/>
    <w:rsid w:val="006A773A"/>
    <w:rsid w:val="006A7CAF"/>
    <w:rsid w:val="006B0116"/>
    <w:rsid w:val="006B02FA"/>
    <w:rsid w:val="006B14C1"/>
    <w:rsid w:val="006B54B9"/>
    <w:rsid w:val="006B68EB"/>
    <w:rsid w:val="006C000F"/>
    <w:rsid w:val="006C553B"/>
    <w:rsid w:val="006C75E8"/>
    <w:rsid w:val="006C7F8E"/>
    <w:rsid w:val="006D23E6"/>
    <w:rsid w:val="006E0755"/>
    <w:rsid w:val="006E6E35"/>
    <w:rsid w:val="006E6FF8"/>
    <w:rsid w:val="006F08ED"/>
    <w:rsid w:val="006F4D59"/>
    <w:rsid w:val="006F5558"/>
    <w:rsid w:val="006F5D5F"/>
    <w:rsid w:val="006F5DA5"/>
    <w:rsid w:val="006F5DFC"/>
    <w:rsid w:val="00703284"/>
    <w:rsid w:val="00705C28"/>
    <w:rsid w:val="007069FC"/>
    <w:rsid w:val="00707A70"/>
    <w:rsid w:val="00721199"/>
    <w:rsid w:val="00722F49"/>
    <w:rsid w:val="007268ED"/>
    <w:rsid w:val="007302EA"/>
    <w:rsid w:val="007333F1"/>
    <w:rsid w:val="00733A86"/>
    <w:rsid w:val="007359E3"/>
    <w:rsid w:val="00740374"/>
    <w:rsid w:val="00741AA0"/>
    <w:rsid w:val="0074253D"/>
    <w:rsid w:val="00746928"/>
    <w:rsid w:val="00750CB0"/>
    <w:rsid w:val="007513FA"/>
    <w:rsid w:val="00756417"/>
    <w:rsid w:val="00756A6F"/>
    <w:rsid w:val="007612BA"/>
    <w:rsid w:val="0076240C"/>
    <w:rsid w:val="00763E8A"/>
    <w:rsid w:val="007640D1"/>
    <w:rsid w:val="007642F2"/>
    <w:rsid w:val="00766BBD"/>
    <w:rsid w:val="00766DD2"/>
    <w:rsid w:val="00770272"/>
    <w:rsid w:val="007704F2"/>
    <w:rsid w:val="00774759"/>
    <w:rsid w:val="007751B0"/>
    <w:rsid w:val="007762F6"/>
    <w:rsid w:val="00777FFD"/>
    <w:rsid w:val="007825A4"/>
    <w:rsid w:val="00783BB4"/>
    <w:rsid w:val="007862FA"/>
    <w:rsid w:val="00790213"/>
    <w:rsid w:val="00792101"/>
    <w:rsid w:val="00792E0F"/>
    <w:rsid w:val="00792EED"/>
    <w:rsid w:val="00793FEA"/>
    <w:rsid w:val="007948A3"/>
    <w:rsid w:val="00794EB3"/>
    <w:rsid w:val="00797AB2"/>
    <w:rsid w:val="007A28F2"/>
    <w:rsid w:val="007A720E"/>
    <w:rsid w:val="007B0FD8"/>
    <w:rsid w:val="007B1BF3"/>
    <w:rsid w:val="007C009E"/>
    <w:rsid w:val="007C39C5"/>
    <w:rsid w:val="007D64F0"/>
    <w:rsid w:val="007E0A69"/>
    <w:rsid w:val="007E4293"/>
    <w:rsid w:val="007F3496"/>
    <w:rsid w:val="007F4776"/>
    <w:rsid w:val="007F70DC"/>
    <w:rsid w:val="007F76D2"/>
    <w:rsid w:val="00800C77"/>
    <w:rsid w:val="00801FB4"/>
    <w:rsid w:val="00803C89"/>
    <w:rsid w:val="008058A2"/>
    <w:rsid w:val="00806EBF"/>
    <w:rsid w:val="00813D7F"/>
    <w:rsid w:val="00815D32"/>
    <w:rsid w:val="00815F94"/>
    <w:rsid w:val="00816F49"/>
    <w:rsid w:val="00821378"/>
    <w:rsid w:val="0082759B"/>
    <w:rsid w:val="00832CCD"/>
    <w:rsid w:val="0083462E"/>
    <w:rsid w:val="00837879"/>
    <w:rsid w:val="00840EB0"/>
    <w:rsid w:val="00842141"/>
    <w:rsid w:val="00851115"/>
    <w:rsid w:val="0085231E"/>
    <w:rsid w:val="00853B2C"/>
    <w:rsid w:val="00860A5D"/>
    <w:rsid w:val="0086349D"/>
    <w:rsid w:val="008639FC"/>
    <w:rsid w:val="0086632F"/>
    <w:rsid w:val="00867030"/>
    <w:rsid w:val="0086707A"/>
    <w:rsid w:val="0086765D"/>
    <w:rsid w:val="00871FF1"/>
    <w:rsid w:val="00874823"/>
    <w:rsid w:val="008774BF"/>
    <w:rsid w:val="00881E64"/>
    <w:rsid w:val="00882240"/>
    <w:rsid w:val="008869A8"/>
    <w:rsid w:val="00886CD8"/>
    <w:rsid w:val="008924E1"/>
    <w:rsid w:val="008A026A"/>
    <w:rsid w:val="008A0B3D"/>
    <w:rsid w:val="008A30A5"/>
    <w:rsid w:val="008A383D"/>
    <w:rsid w:val="008A41B3"/>
    <w:rsid w:val="008B2D85"/>
    <w:rsid w:val="008B5A7E"/>
    <w:rsid w:val="008B7152"/>
    <w:rsid w:val="008C14B2"/>
    <w:rsid w:val="008C1B67"/>
    <w:rsid w:val="008C23A5"/>
    <w:rsid w:val="008C40B4"/>
    <w:rsid w:val="008E24C2"/>
    <w:rsid w:val="008E2C12"/>
    <w:rsid w:val="008E486C"/>
    <w:rsid w:val="008E6897"/>
    <w:rsid w:val="008F097B"/>
    <w:rsid w:val="008F1249"/>
    <w:rsid w:val="008F248C"/>
    <w:rsid w:val="008F342C"/>
    <w:rsid w:val="008F3571"/>
    <w:rsid w:val="008F4B81"/>
    <w:rsid w:val="008F586D"/>
    <w:rsid w:val="008F72A1"/>
    <w:rsid w:val="008F7DA7"/>
    <w:rsid w:val="009010BA"/>
    <w:rsid w:val="0090629F"/>
    <w:rsid w:val="00907347"/>
    <w:rsid w:val="0091025A"/>
    <w:rsid w:val="009102E5"/>
    <w:rsid w:val="0091141E"/>
    <w:rsid w:val="00914486"/>
    <w:rsid w:val="00917E1D"/>
    <w:rsid w:val="0092226D"/>
    <w:rsid w:val="00922FD7"/>
    <w:rsid w:val="00924344"/>
    <w:rsid w:val="00930098"/>
    <w:rsid w:val="00930F55"/>
    <w:rsid w:val="00932AC5"/>
    <w:rsid w:val="00936CE1"/>
    <w:rsid w:val="009408A1"/>
    <w:rsid w:val="00946385"/>
    <w:rsid w:val="00950065"/>
    <w:rsid w:val="009514AA"/>
    <w:rsid w:val="00951F98"/>
    <w:rsid w:val="009520B2"/>
    <w:rsid w:val="009561E9"/>
    <w:rsid w:val="009567AA"/>
    <w:rsid w:val="00956FA8"/>
    <w:rsid w:val="00965C6C"/>
    <w:rsid w:val="00967AB1"/>
    <w:rsid w:val="0097325A"/>
    <w:rsid w:val="0098151B"/>
    <w:rsid w:val="00982696"/>
    <w:rsid w:val="0098342C"/>
    <w:rsid w:val="00987BA8"/>
    <w:rsid w:val="00991471"/>
    <w:rsid w:val="00992AED"/>
    <w:rsid w:val="009941DF"/>
    <w:rsid w:val="00995D1E"/>
    <w:rsid w:val="009A1D20"/>
    <w:rsid w:val="009A1F64"/>
    <w:rsid w:val="009A2E0D"/>
    <w:rsid w:val="009A3C8F"/>
    <w:rsid w:val="009A63F1"/>
    <w:rsid w:val="009A71EE"/>
    <w:rsid w:val="009B051A"/>
    <w:rsid w:val="009B560D"/>
    <w:rsid w:val="009B780D"/>
    <w:rsid w:val="009C0E8F"/>
    <w:rsid w:val="009C44F3"/>
    <w:rsid w:val="009C5731"/>
    <w:rsid w:val="009C61F7"/>
    <w:rsid w:val="009D1D8D"/>
    <w:rsid w:val="009D321D"/>
    <w:rsid w:val="009E4774"/>
    <w:rsid w:val="009E7F9E"/>
    <w:rsid w:val="009F4DB8"/>
    <w:rsid w:val="009F6F88"/>
    <w:rsid w:val="009F77B6"/>
    <w:rsid w:val="00A0174C"/>
    <w:rsid w:val="00A01F0A"/>
    <w:rsid w:val="00A02C66"/>
    <w:rsid w:val="00A032A2"/>
    <w:rsid w:val="00A14375"/>
    <w:rsid w:val="00A17639"/>
    <w:rsid w:val="00A20314"/>
    <w:rsid w:val="00A33050"/>
    <w:rsid w:val="00A35014"/>
    <w:rsid w:val="00A35232"/>
    <w:rsid w:val="00A35BA8"/>
    <w:rsid w:val="00A434B6"/>
    <w:rsid w:val="00A43565"/>
    <w:rsid w:val="00A5547C"/>
    <w:rsid w:val="00A55502"/>
    <w:rsid w:val="00A56784"/>
    <w:rsid w:val="00A60224"/>
    <w:rsid w:val="00A61CE1"/>
    <w:rsid w:val="00A64C72"/>
    <w:rsid w:val="00A734AA"/>
    <w:rsid w:val="00A74C29"/>
    <w:rsid w:val="00A74D24"/>
    <w:rsid w:val="00A763A1"/>
    <w:rsid w:val="00A803CF"/>
    <w:rsid w:val="00A80E19"/>
    <w:rsid w:val="00A8496E"/>
    <w:rsid w:val="00A85E68"/>
    <w:rsid w:val="00A8701A"/>
    <w:rsid w:val="00A87EB4"/>
    <w:rsid w:val="00A923E0"/>
    <w:rsid w:val="00A92D68"/>
    <w:rsid w:val="00A9458E"/>
    <w:rsid w:val="00A95131"/>
    <w:rsid w:val="00A97FE9"/>
    <w:rsid w:val="00AA015E"/>
    <w:rsid w:val="00AA25F6"/>
    <w:rsid w:val="00AA3013"/>
    <w:rsid w:val="00AA3C75"/>
    <w:rsid w:val="00AA44CE"/>
    <w:rsid w:val="00AA528C"/>
    <w:rsid w:val="00AA7516"/>
    <w:rsid w:val="00AA7F27"/>
    <w:rsid w:val="00AB0822"/>
    <w:rsid w:val="00AB0C12"/>
    <w:rsid w:val="00AB53AE"/>
    <w:rsid w:val="00AB5D1E"/>
    <w:rsid w:val="00AB6E18"/>
    <w:rsid w:val="00AB7173"/>
    <w:rsid w:val="00AC0470"/>
    <w:rsid w:val="00AC148C"/>
    <w:rsid w:val="00AC6673"/>
    <w:rsid w:val="00AD44AB"/>
    <w:rsid w:val="00AD568B"/>
    <w:rsid w:val="00AD7F2A"/>
    <w:rsid w:val="00AE305A"/>
    <w:rsid w:val="00AE3F5E"/>
    <w:rsid w:val="00AE4221"/>
    <w:rsid w:val="00AF04DC"/>
    <w:rsid w:val="00AF0683"/>
    <w:rsid w:val="00AF1280"/>
    <w:rsid w:val="00AF2B34"/>
    <w:rsid w:val="00AF5628"/>
    <w:rsid w:val="00B0435B"/>
    <w:rsid w:val="00B046F0"/>
    <w:rsid w:val="00B04AA4"/>
    <w:rsid w:val="00B051C6"/>
    <w:rsid w:val="00B0576F"/>
    <w:rsid w:val="00B1138D"/>
    <w:rsid w:val="00B1385B"/>
    <w:rsid w:val="00B14668"/>
    <w:rsid w:val="00B15C79"/>
    <w:rsid w:val="00B20846"/>
    <w:rsid w:val="00B2156B"/>
    <w:rsid w:val="00B22C33"/>
    <w:rsid w:val="00B25135"/>
    <w:rsid w:val="00B251E9"/>
    <w:rsid w:val="00B25D3B"/>
    <w:rsid w:val="00B2712F"/>
    <w:rsid w:val="00B31274"/>
    <w:rsid w:val="00B31B9B"/>
    <w:rsid w:val="00B3437A"/>
    <w:rsid w:val="00B346ED"/>
    <w:rsid w:val="00B41248"/>
    <w:rsid w:val="00B421BB"/>
    <w:rsid w:val="00B501F4"/>
    <w:rsid w:val="00B54EA2"/>
    <w:rsid w:val="00B555D6"/>
    <w:rsid w:val="00B605C1"/>
    <w:rsid w:val="00B63027"/>
    <w:rsid w:val="00B63CB2"/>
    <w:rsid w:val="00B63D62"/>
    <w:rsid w:val="00B64E37"/>
    <w:rsid w:val="00B665FD"/>
    <w:rsid w:val="00B6668E"/>
    <w:rsid w:val="00B67D2D"/>
    <w:rsid w:val="00B7097C"/>
    <w:rsid w:val="00B7098E"/>
    <w:rsid w:val="00B70CA3"/>
    <w:rsid w:val="00B70CC8"/>
    <w:rsid w:val="00B84B80"/>
    <w:rsid w:val="00B85816"/>
    <w:rsid w:val="00B87E50"/>
    <w:rsid w:val="00B92637"/>
    <w:rsid w:val="00B93032"/>
    <w:rsid w:val="00B94C1A"/>
    <w:rsid w:val="00B95BDB"/>
    <w:rsid w:val="00B97196"/>
    <w:rsid w:val="00B9795C"/>
    <w:rsid w:val="00B97E3F"/>
    <w:rsid w:val="00BA13FD"/>
    <w:rsid w:val="00BA36E7"/>
    <w:rsid w:val="00BA3A89"/>
    <w:rsid w:val="00BA5310"/>
    <w:rsid w:val="00BA7347"/>
    <w:rsid w:val="00BB594C"/>
    <w:rsid w:val="00BB67CB"/>
    <w:rsid w:val="00BB7478"/>
    <w:rsid w:val="00BC1DD5"/>
    <w:rsid w:val="00BC6CD2"/>
    <w:rsid w:val="00BC7272"/>
    <w:rsid w:val="00BD2193"/>
    <w:rsid w:val="00BD358A"/>
    <w:rsid w:val="00BE3B02"/>
    <w:rsid w:val="00BE4F17"/>
    <w:rsid w:val="00BE5753"/>
    <w:rsid w:val="00BE73AF"/>
    <w:rsid w:val="00BF03CF"/>
    <w:rsid w:val="00BF5D0C"/>
    <w:rsid w:val="00BF76E4"/>
    <w:rsid w:val="00BF772B"/>
    <w:rsid w:val="00C00ECD"/>
    <w:rsid w:val="00C04B94"/>
    <w:rsid w:val="00C04CF2"/>
    <w:rsid w:val="00C07DD2"/>
    <w:rsid w:val="00C23926"/>
    <w:rsid w:val="00C252FE"/>
    <w:rsid w:val="00C2718B"/>
    <w:rsid w:val="00C2789E"/>
    <w:rsid w:val="00C308BB"/>
    <w:rsid w:val="00C348DB"/>
    <w:rsid w:val="00C354DE"/>
    <w:rsid w:val="00C4040D"/>
    <w:rsid w:val="00C421B7"/>
    <w:rsid w:val="00C438A5"/>
    <w:rsid w:val="00C5196E"/>
    <w:rsid w:val="00C57702"/>
    <w:rsid w:val="00C62DBF"/>
    <w:rsid w:val="00C64C01"/>
    <w:rsid w:val="00C72296"/>
    <w:rsid w:val="00C72E09"/>
    <w:rsid w:val="00C74E3F"/>
    <w:rsid w:val="00C76019"/>
    <w:rsid w:val="00C804EA"/>
    <w:rsid w:val="00C81A9E"/>
    <w:rsid w:val="00C82A22"/>
    <w:rsid w:val="00C8384A"/>
    <w:rsid w:val="00C85B63"/>
    <w:rsid w:val="00C93100"/>
    <w:rsid w:val="00C934F0"/>
    <w:rsid w:val="00C93657"/>
    <w:rsid w:val="00C93714"/>
    <w:rsid w:val="00C946DC"/>
    <w:rsid w:val="00C97AE2"/>
    <w:rsid w:val="00CA2220"/>
    <w:rsid w:val="00CA3CC9"/>
    <w:rsid w:val="00CB094A"/>
    <w:rsid w:val="00CB1792"/>
    <w:rsid w:val="00CB2258"/>
    <w:rsid w:val="00CB6F13"/>
    <w:rsid w:val="00CC1E13"/>
    <w:rsid w:val="00CC74D6"/>
    <w:rsid w:val="00CC7C4A"/>
    <w:rsid w:val="00CD0C88"/>
    <w:rsid w:val="00CD0D72"/>
    <w:rsid w:val="00CD139C"/>
    <w:rsid w:val="00CD2CDF"/>
    <w:rsid w:val="00CD3C6D"/>
    <w:rsid w:val="00CE0128"/>
    <w:rsid w:val="00CE0BEB"/>
    <w:rsid w:val="00CE209B"/>
    <w:rsid w:val="00CE6564"/>
    <w:rsid w:val="00CF2466"/>
    <w:rsid w:val="00D018D0"/>
    <w:rsid w:val="00D06164"/>
    <w:rsid w:val="00D06A8D"/>
    <w:rsid w:val="00D075A8"/>
    <w:rsid w:val="00D168CA"/>
    <w:rsid w:val="00D17237"/>
    <w:rsid w:val="00D17A0E"/>
    <w:rsid w:val="00D21B3C"/>
    <w:rsid w:val="00D21D65"/>
    <w:rsid w:val="00D25CDF"/>
    <w:rsid w:val="00D26505"/>
    <w:rsid w:val="00D27AC6"/>
    <w:rsid w:val="00D31789"/>
    <w:rsid w:val="00D31953"/>
    <w:rsid w:val="00D32750"/>
    <w:rsid w:val="00D35B5F"/>
    <w:rsid w:val="00D36FCE"/>
    <w:rsid w:val="00D42AC9"/>
    <w:rsid w:val="00D44301"/>
    <w:rsid w:val="00D445B7"/>
    <w:rsid w:val="00D47CA0"/>
    <w:rsid w:val="00D5053B"/>
    <w:rsid w:val="00D5065A"/>
    <w:rsid w:val="00D54577"/>
    <w:rsid w:val="00D54619"/>
    <w:rsid w:val="00D61A1F"/>
    <w:rsid w:val="00D62978"/>
    <w:rsid w:val="00D63679"/>
    <w:rsid w:val="00D658B2"/>
    <w:rsid w:val="00D725B0"/>
    <w:rsid w:val="00D72B86"/>
    <w:rsid w:val="00D731D2"/>
    <w:rsid w:val="00D75809"/>
    <w:rsid w:val="00D76296"/>
    <w:rsid w:val="00D84351"/>
    <w:rsid w:val="00D84531"/>
    <w:rsid w:val="00D84C47"/>
    <w:rsid w:val="00D86EE4"/>
    <w:rsid w:val="00D96218"/>
    <w:rsid w:val="00D97B31"/>
    <w:rsid w:val="00DA04ED"/>
    <w:rsid w:val="00DA3A7A"/>
    <w:rsid w:val="00DA4D87"/>
    <w:rsid w:val="00DB0BD5"/>
    <w:rsid w:val="00DB320D"/>
    <w:rsid w:val="00DB46F3"/>
    <w:rsid w:val="00DC0BF6"/>
    <w:rsid w:val="00DC1E18"/>
    <w:rsid w:val="00DC6A67"/>
    <w:rsid w:val="00DD4882"/>
    <w:rsid w:val="00DE3757"/>
    <w:rsid w:val="00DE7497"/>
    <w:rsid w:val="00DF1397"/>
    <w:rsid w:val="00DF3C33"/>
    <w:rsid w:val="00DF669D"/>
    <w:rsid w:val="00E02C4D"/>
    <w:rsid w:val="00E077A9"/>
    <w:rsid w:val="00E107B8"/>
    <w:rsid w:val="00E112A7"/>
    <w:rsid w:val="00E130BD"/>
    <w:rsid w:val="00E1476F"/>
    <w:rsid w:val="00E16292"/>
    <w:rsid w:val="00E20B88"/>
    <w:rsid w:val="00E21DFD"/>
    <w:rsid w:val="00E23202"/>
    <w:rsid w:val="00E24E0D"/>
    <w:rsid w:val="00E26184"/>
    <w:rsid w:val="00E31E5C"/>
    <w:rsid w:val="00E31F00"/>
    <w:rsid w:val="00E32879"/>
    <w:rsid w:val="00E34CCA"/>
    <w:rsid w:val="00E34D13"/>
    <w:rsid w:val="00E35892"/>
    <w:rsid w:val="00E4002D"/>
    <w:rsid w:val="00E42D36"/>
    <w:rsid w:val="00E44E7E"/>
    <w:rsid w:val="00E4618A"/>
    <w:rsid w:val="00E46AC0"/>
    <w:rsid w:val="00E52A0A"/>
    <w:rsid w:val="00E53962"/>
    <w:rsid w:val="00E63EE8"/>
    <w:rsid w:val="00E72667"/>
    <w:rsid w:val="00E76671"/>
    <w:rsid w:val="00E77E4A"/>
    <w:rsid w:val="00E77EE2"/>
    <w:rsid w:val="00E85AA1"/>
    <w:rsid w:val="00E8707E"/>
    <w:rsid w:val="00E8724F"/>
    <w:rsid w:val="00E87F6D"/>
    <w:rsid w:val="00E90741"/>
    <w:rsid w:val="00E9257C"/>
    <w:rsid w:val="00E929A1"/>
    <w:rsid w:val="00E937A2"/>
    <w:rsid w:val="00EA099B"/>
    <w:rsid w:val="00EA0F28"/>
    <w:rsid w:val="00EA233F"/>
    <w:rsid w:val="00EA2692"/>
    <w:rsid w:val="00EA29FF"/>
    <w:rsid w:val="00EA7021"/>
    <w:rsid w:val="00EA7971"/>
    <w:rsid w:val="00EB012A"/>
    <w:rsid w:val="00EB236F"/>
    <w:rsid w:val="00EB30EF"/>
    <w:rsid w:val="00EB5B56"/>
    <w:rsid w:val="00EC00CD"/>
    <w:rsid w:val="00EC1815"/>
    <w:rsid w:val="00EC2A97"/>
    <w:rsid w:val="00EC3213"/>
    <w:rsid w:val="00EC3AD3"/>
    <w:rsid w:val="00EC3E84"/>
    <w:rsid w:val="00EC4178"/>
    <w:rsid w:val="00EC4D7D"/>
    <w:rsid w:val="00EC5723"/>
    <w:rsid w:val="00EC68A9"/>
    <w:rsid w:val="00EC7C35"/>
    <w:rsid w:val="00ED05A1"/>
    <w:rsid w:val="00ED1360"/>
    <w:rsid w:val="00ED1F36"/>
    <w:rsid w:val="00ED5ECC"/>
    <w:rsid w:val="00EE0151"/>
    <w:rsid w:val="00EE0854"/>
    <w:rsid w:val="00EE2889"/>
    <w:rsid w:val="00EE36EB"/>
    <w:rsid w:val="00EE375D"/>
    <w:rsid w:val="00EE75C6"/>
    <w:rsid w:val="00EE76E0"/>
    <w:rsid w:val="00EE780D"/>
    <w:rsid w:val="00EF4636"/>
    <w:rsid w:val="00EF75E7"/>
    <w:rsid w:val="00F00846"/>
    <w:rsid w:val="00F01BB3"/>
    <w:rsid w:val="00F033AE"/>
    <w:rsid w:val="00F05BB8"/>
    <w:rsid w:val="00F07325"/>
    <w:rsid w:val="00F12F35"/>
    <w:rsid w:val="00F142A0"/>
    <w:rsid w:val="00F15E5A"/>
    <w:rsid w:val="00F164CD"/>
    <w:rsid w:val="00F167BE"/>
    <w:rsid w:val="00F20C05"/>
    <w:rsid w:val="00F22B7C"/>
    <w:rsid w:val="00F25ED6"/>
    <w:rsid w:val="00F313F9"/>
    <w:rsid w:val="00F413D4"/>
    <w:rsid w:val="00F4299B"/>
    <w:rsid w:val="00F44DFA"/>
    <w:rsid w:val="00F450A7"/>
    <w:rsid w:val="00F46789"/>
    <w:rsid w:val="00F475C5"/>
    <w:rsid w:val="00F519D2"/>
    <w:rsid w:val="00F5310C"/>
    <w:rsid w:val="00F53F43"/>
    <w:rsid w:val="00F5484A"/>
    <w:rsid w:val="00F558B5"/>
    <w:rsid w:val="00F57FBF"/>
    <w:rsid w:val="00F6084D"/>
    <w:rsid w:val="00F63909"/>
    <w:rsid w:val="00F63AF3"/>
    <w:rsid w:val="00F63BBF"/>
    <w:rsid w:val="00F66B89"/>
    <w:rsid w:val="00F7067C"/>
    <w:rsid w:val="00F73371"/>
    <w:rsid w:val="00F7342A"/>
    <w:rsid w:val="00F7453A"/>
    <w:rsid w:val="00F75E11"/>
    <w:rsid w:val="00F76EC3"/>
    <w:rsid w:val="00F773F9"/>
    <w:rsid w:val="00F77677"/>
    <w:rsid w:val="00F7780C"/>
    <w:rsid w:val="00F833C8"/>
    <w:rsid w:val="00F855D5"/>
    <w:rsid w:val="00F87960"/>
    <w:rsid w:val="00F904B4"/>
    <w:rsid w:val="00F9676F"/>
    <w:rsid w:val="00FB1008"/>
    <w:rsid w:val="00FB2274"/>
    <w:rsid w:val="00FB26F1"/>
    <w:rsid w:val="00FB4369"/>
    <w:rsid w:val="00FB45B3"/>
    <w:rsid w:val="00FB5245"/>
    <w:rsid w:val="00FB5A70"/>
    <w:rsid w:val="00FB5B62"/>
    <w:rsid w:val="00FC0636"/>
    <w:rsid w:val="00FC606B"/>
    <w:rsid w:val="00FC6DBB"/>
    <w:rsid w:val="00FC7CF1"/>
    <w:rsid w:val="00FD0952"/>
    <w:rsid w:val="00FD11EC"/>
    <w:rsid w:val="00FD5D36"/>
    <w:rsid w:val="00FD6488"/>
    <w:rsid w:val="00FD6591"/>
    <w:rsid w:val="00FE1716"/>
    <w:rsid w:val="00FF4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B14D1"/>
  <w15:docId w15:val="{5E23DCD1-8E33-41C8-A6EA-A3A4FECB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a1"/>
    <w:uiPriority w:val="39"/>
    <w:rsid w:val="00574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7948A3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7948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Subtitle"/>
    <w:basedOn w:val="a"/>
    <w:next w:val="a"/>
    <w:link w:val="af4"/>
    <w:uiPriority w:val="11"/>
    <w:qFormat/>
    <w:rsid w:val="0046718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4">
    <w:name w:val="Подзаголовок Знак"/>
    <w:basedOn w:val="a0"/>
    <w:link w:val="af3"/>
    <w:uiPriority w:val="11"/>
    <w:rsid w:val="0046718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/>
    </w:rPr>
  </w:style>
  <w:style w:type="paragraph" w:styleId="af5">
    <w:name w:val="Normal (Web)"/>
    <w:basedOn w:val="a"/>
    <w:uiPriority w:val="99"/>
    <w:semiHidden/>
    <w:unhideWhenUsed/>
    <w:rsid w:val="00D2650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41FC6-7032-4D32-8929-7E6325186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1462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Kappa</cp:lastModifiedBy>
  <cp:revision>518</cp:revision>
  <cp:lastPrinted>2017-05-10T16:04:00Z</cp:lastPrinted>
  <dcterms:created xsi:type="dcterms:W3CDTF">2019-03-06T13:26:00Z</dcterms:created>
  <dcterms:modified xsi:type="dcterms:W3CDTF">2019-12-12T19:10:00Z</dcterms:modified>
</cp:coreProperties>
</file>