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046" w:rsidRPr="00B7098E" w:rsidRDefault="00D731D2" w:rsidP="00E4618A">
      <w:pPr>
        <w:pStyle w:val="1"/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Министерство </w:t>
      </w:r>
      <w:r w:rsidR="003E5046" w:rsidRPr="00B7098E">
        <w:rPr>
          <w:rFonts w:asciiTheme="majorHAnsi" w:hAnsiTheme="majorHAnsi"/>
          <w:color w:val="000000" w:themeColor="text1"/>
        </w:rPr>
        <w:t>науки</w:t>
      </w:r>
      <w:r w:rsidRPr="00B7098E">
        <w:rPr>
          <w:rFonts w:asciiTheme="majorHAnsi" w:hAnsiTheme="majorHAnsi"/>
          <w:color w:val="000000" w:themeColor="text1"/>
        </w:rPr>
        <w:t xml:space="preserve"> и высшего образования</w:t>
      </w:r>
      <w:r w:rsidR="003E5046" w:rsidRPr="00B7098E">
        <w:rPr>
          <w:rFonts w:asciiTheme="majorHAnsi" w:hAnsiTheme="majorHAnsi"/>
          <w:color w:val="000000" w:themeColor="text1"/>
        </w:rPr>
        <w:t xml:space="preserve"> Российской Федерации</w:t>
      </w:r>
    </w:p>
    <w:p w:rsidR="006B02FA" w:rsidRPr="00B7098E" w:rsidRDefault="006B02FA" w:rsidP="00E4618A">
      <w:pPr>
        <w:contextualSpacing/>
        <w:rPr>
          <w:rFonts w:asciiTheme="majorHAnsi" w:hAnsiTheme="majorHAnsi"/>
          <w:color w:val="000000" w:themeColor="text1"/>
        </w:rPr>
      </w:pPr>
    </w:p>
    <w:p w:rsidR="006B0116" w:rsidRPr="00B7098E" w:rsidRDefault="00587377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Федеральное государственное бюджетное образовательное </w:t>
      </w:r>
      <w:r w:rsidRPr="00B7098E">
        <w:rPr>
          <w:rFonts w:asciiTheme="majorHAnsi" w:hAnsiTheme="majorHAnsi"/>
          <w:color w:val="000000" w:themeColor="text1"/>
        </w:rPr>
        <w:br/>
        <w:t>учреждение высшего образования</w:t>
      </w:r>
    </w:p>
    <w:p w:rsidR="004C64BC" w:rsidRPr="00B7098E" w:rsidRDefault="003A7E39" w:rsidP="00E4618A">
      <w:pPr>
        <w:pStyle w:val="2"/>
        <w:rPr>
          <w:rStyle w:val="aa"/>
          <w:rFonts w:asciiTheme="majorHAnsi" w:hAnsiTheme="majorHAnsi"/>
          <w:color w:val="000000" w:themeColor="text1"/>
        </w:rPr>
      </w:pPr>
      <w:r w:rsidRPr="00B7098E">
        <w:rPr>
          <w:rStyle w:val="aa"/>
          <w:rFonts w:asciiTheme="majorHAnsi" w:hAnsiTheme="majorHAnsi"/>
          <w:color w:val="000000" w:themeColor="text1"/>
        </w:rPr>
        <w:t>«</w:t>
      </w:r>
      <w:r w:rsidR="004C64BC" w:rsidRPr="00B7098E">
        <w:rPr>
          <w:rStyle w:val="aa"/>
          <w:rFonts w:asciiTheme="majorHAnsi" w:hAnsiTheme="majorHAnsi"/>
          <w:color w:val="000000" w:themeColor="text1"/>
        </w:rPr>
        <w:t>Новосибирский государственный технический университет</w:t>
      </w:r>
      <w:r w:rsidRPr="00B7098E">
        <w:rPr>
          <w:rStyle w:val="aa"/>
          <w:rFonts w:asciiTheme="majorHAnsi" w:hAnsiTheme="majorHAnsi"/>
          <w:color w:val="000000" w:themeColor="text1"/>
        </w:rPr>
        <w:t>»</w:t>
      </w:r>
    </w:p>
    <w:p w:rsidR="004C64BC" w:rsidRPr="00B7098E" w:rsidRDefault="009B560D" w:rsidP="00E4618A">
      <w:pPr>
        <w:contextualSpacing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noProof/>
          <w:color w:val="000000" w:themeColor="text1"/>
          <w:lang w:eastAsia="ru-RU"/>
        </w:rPr>
        <w:drawing>
          <wp:anchor distT="0" distB="0" distL="114300" distR="114300" simplePos="0" relativeHeight="251657728" behindDoc="1" locked="0" layoutInCell="1" allowOverlap="0" wp14:anchorId="0E2FEA15" wp14:editId="5F33D2B6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0" b="0"/>
            <wp:wrapTopAndBottom/>
            <wp:docPr id="4" name="Рисунок 4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4AD1" w:rsidRPr="00B7098E" w:rsidRDefault="00574AD1" w:rsidP="00E4618A">
      <w:pPr>
        <w:pStyle w:val="2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 xml:space="preserve">Кафедра </w:t>
      </w:r>
      <w:r w:rsidR="003371C8" w:rsidRPr="00B7098E">
        <w:rPr>
          <w:rFonts w:asciiTheme="majorHAnsi" w:hAnsiTheme="majorHAnsi"/>
          <w:color w:val="000000" w:themeColor="text1"/>
        </w:rPr>
        <w:t>теоретической и прикладной информатики</w:t>
      </w:r>
    </w:p>
    <w:p w:rsidR="003B2F56" w:rsidRPr="00B7098E" w:rsidRDefault="003B2F56" w:rsidP="00E4618A">
      <w:pPr>
        <w:contextualSpacing/>
        <w:rPr>
          <w:rFonts w:asciiTheme="majorHAnsi" w:hAnsiTheme="majorHAnsi"/>
          <w:color w:val="000000" w:themeColor="text1"/>
        </w:rPr>
      </w:pPr>
    </w:p>
    <w:p w:rsidR="00574AD1" w:rsidRPr="00B7098E" w:rsidRDefault="00FB26F1" w:rsidP="00E4618A">
      <w:pPr>
        <w:pStyle w:val="3"/>
        <w:rPr>
          <w:rFonts w:asciiTheme="majorHAnsi" w:hAnsiTheme="majorHAnsi"/>
          <w:color w:val="000000" w:themeColor="text1"/>
        </w:rPr>
      </w:pPr>
      <w:r w:rsidRPr="00B7098E">
        <w:rPr>
          <w:rFonts w:asciiTheme="majorHAnsi" w:hAnsiTheme="majorHAnsi"/>
          <w:color w:val="000000" w:themeColor="text1"/>
        </w:rPr>
        <w:t>Лабораторная работа</w:t>
      </w:r>
      <w:r w:rsidR="009514AA" w:rsidRPr="00B7098E">
        <w:rPr>
          <w:rFonts w:asciiTheme="majorHAnsi" w:hAnsiTheme="majorHAnsi"/>
          <w:color w:val="000000" w:themeColor="text1"/>
        </w:rPr>
        <w:t xml:space="preserve"> № </w:t>
      </w:r>
      <w:r w:rsidR="00EC063D" w:rsidRPr="00EC063D">
        <w:rPr>
          <w:rFonts w:asciiTheme="majorHAnsi" w:hAnsiTheme="majorHAnsi"/>
          <w:color w:val="000000" w:themeColor="text1"/>
        </w:rPr>
        <w:t>3</w:t>
      </w:r>
      <w:r w:rsidR="00574AD1" w:rsidRPr="00B7098E">
        <w:rPr>
          <w:rFonts w:asciiTheme="majorHAnsi" w:hAnsiTheme="majorHAnsi"/>
          <w:color w:val="000000" w:themeColor="text1"/>
        </w:rPr>
        <w:br/>
        <w:t xml:space="preserve">по </w:t>
      </w:r>
      <w:r w:rsidR="000545FF" w:rsidRPr="00B7098E">
        <w:rPr>
          <w:rFonts w:asciiTheme="majorHAnsi" w:hAnsiTheme="majorHAnsi"/>
          <w:color w:val="000000" w:themeColor="text1"/>
        </w:rPr>
        <w:t>дисциплине</w:t>
      </w:r>
      <w:r w:rsidR="00574AD1" w:rsidRPr="00B7098E">
        <w:rPr>
          <w:rFonts w:asciiTheme="majorHAnsi" w:hAnsiTheme="majorHAnsi"/>
          <w:color w:val="000000" w:themeColor="text1"/>
        </w:rPr>
        <w:t xml:space="preserve"> </w:t>
      </w:r>
      <w:r w:rsidR="00F164CD" w:rsidRPr="00B7098E">
        <w:rPr>
          <w:rFonts w:asciiTheme="majorHAnsi" w:hAnsiTheme="majorHAnsi"/>
          <w:color w:val="000000" w:themeColor="text1"/>
        </w:rPr>
        <w:t>«</w:t>
      </w:r>
      <w:r w:rsidR="002C0080">
        <w:rPr>
          <w:rFonts w:asciiTheme="majorHAnsi" w:hAnsiTheme="majorHAnsi"/>
          <w:color w:val="000000" w:themeColor="text1"/>
        </w:rPr>
        <w:t>Объектно-ориентированное программирование</w:t>
      </w:r>
      <w:r w:rsidR="00F164CD" w:rsidRPr="00B7098E">
        <w:rPr>
          <w:rFonts w:asciiTheme="majorHAnsi" w:hAnsiTheme="majorHAnsi"/>
          <w:color w:val="000000" w:themeColor="text1"/>
        </w:rPr>
        <w:t>»</w:t>
      </w:r>
    </w:p>
    <w:p w:rsidR="000633A9" w:rsidRPr="00B7098E" w:rsidRDefault="00CA2706" w:rsidP="00E4618A">
      <w:pPr>
        <w:contextualSpacing/>
        <w:jc w:val="center"/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</w:pPr>
      <w:r>
        <w:rPr>
          <w:rFonts w:asciiTheme="majorHAnsi" w:hAnsiTheme="majorHAnsi" w:cs="Arial"/>
          <w:b/>
          <w:smallCaps/>
          <w:color w:val="000000" w:themeColor="text1"/>
          <w:sz w:val="32"/>
          <w:szCs w:val="24"/>
        </w:rPr>
        <w:t>Объекты</w:t>
      </w:r>
      <w:bookmarkStart w:id="0" w:name="_GoBack"/>
      <w:bookmarkEnd w:id="0"/>
    </w:p>
    <w:p w:rsidR="00741AA0" w:rsidRPr="00B7098E" w:rsidRDefault="00741AA0" w:rsidP="00E4618A">
      <w:pPr>
        <w:contextualSpacing/>
        <w:rPr>
          <w:rFonts w:asciiTheme="majorHAnsi" w:hAnsiTheme="majorHAnsi"/>
          <w:color w:val="000000" w:themeColor="text1"/>
        </w:rPr>
      </w:pPr>
    </w:p>
    <w:tbl>
      <w:tblPr>
        <w:tblW w:w="5022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02"/>
        <w:gridCol w:w="1938"/>
        <w:gridCol w:w="2137"/>
        <w:gridCol w:w="1280"/>
        <w:gridCol w:w="1423"/>
      </w:tblGrid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 w:val="restart"/>
            <w:shd w:val="clear" w:color="auto" w:fill="auto"/>
            <w:vAlign w:val="center"/>
          </w:tcPr>
          <w:p w:rsidR="005D6509" w:rsidRPr="00B7098E" w:rsidRDefault="009B560D" w:rsidP="00E4618A">
            <w:pPr>
              <w:contextualSpacing/>
              <w:jc w:val="center"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noProof/>
                <w:color w:val="000000" w:themeColor="text1"/>
                <w:lang w:eastAsia="ru-RU"/>
              </w:rPr>
              <w:drawing>
                <wp:inline distT="0" distB="0" distL="0" distR="0" wp14:anchorId="62277AF7" wp14:editId="1FA53052">
                  <wp:extent cx="1441450" cy="1419860"/>
                  <wp:effectExtent l="0" t="0" r="0" b="0"/>
                  <wp:docPr id="1" name="Рисунок 1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450" cy="141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Факультет: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ПМИ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Группа: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EC3E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ПМ</w:t>
            </w:r>
            <w:r w:rsidR="005D6509" w:rsidRPr="00B7098E">
              <w:rPr>
                <w:rFonts w:asciiTheme="majorHAnsi" w:hAnsiTheme="majorHAnsi"/>
                <w:color w:val="000000" w:themeColor="text1"/>
              </w:rPr>
              <w:t>И-</w:t>
            </w:r>
            <w:r w:rsidR="00A56784" w:rsidRPr="00B7098E">
              <w:rPr>
                <w:rFonts w:asciiTheme="majorHAnsi" w:hAnsiTheme="majorHAnsi"/>
                <w:color w:val="000000" w:themeColor="text1"/>
                <w:lang w:val="en-US"/>
              </w:rPr>
              <w:t>8</w:t>
            </w:r>
            <w:r w:rsidRPr="00B7098E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  <w:lang w:val="en-US"/>
              </w:rPr>
            </w:pPr>
          </w:p>
        </w:tc>
      </w:tr>
      <w:tr w:rsidR="00B7098E" w:rsidRPr="00B7098E" w:rsidTr="005C7AFE">
        <w:trPr>
          <w:trHeight w:hRule="exact" w:val="747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Студент</w:t>
            </w:r>
            <w:r w:rsidR="00A56784" w:rsidRPr="00B7098E">
              <w:rPr>
                <w:rFonts w:asciiTheme="majorHAnsi" w:hAnsiTheme="majorHAnsi"/>
                <w:smallCaps/>
                <w:color w:val="000000" w:themeColor="text1"/>
                <w:lang w:val="en-US"/>
              </w:rPr>
              <w:t>ы</w:t>
            </w: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B7098E" w:rsidRDefault="00A56784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Демидович Е.Ю</w:t>
            </w:r>
            <w:r w:rsidR="00115E11" w:rsidRPr="00B7098E">
              <w:rPr>
                <w:rFonts w:asciiTheme="majorHAnsi" w:hAnsiTheme="majorHAnsi"/>
                <w:color w:val="000000" w:themeColor="text1"/>
              </w:rPr>
              <w:t>.,</w:t>
            </w:r>
          </w:p>
          <w:p w:rsidR="00115E11" w:rsidRPr="00B7098E" w:rsidRDefault="00115E11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Муравь</w:t>
            </w:r>
            <w:r w:rsidR="008E6897">
              <w:rPr>
                <w:rFonts w:asciiTheme="majorHAnsi" w:hAnsiTheme="majorHAnsi"/>
                <w:color w:val="000000" w:themeColor="text1"/>
              </w:rPr>
              <w:t>е</w:t>
            </w:r>
            <w:r w:rsidRPr="00B7098E">
              <w:rPr>
                <w:rFonts w:asciiTheme="majorHAnsi" w:hAnsiTheme="majorHAnsi"/>
                <w:color w:val="000000" w:themeColor="text1"/>
              </w:rPr>
              <w:t>в М.И.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B7098E" w:rsidRPr="00B7098E" w:rsidTr="005C7AFE">
        <w:trPr>
          <w:trHeight w:hRule="exact" w:val="464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Вариант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EA501C" w:rsidRDefault="005C7AFE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7</w:t>
            </w:r>
            <w:r w:rsidR="00795476">
              <w:rPr>
                <w:rFonts w:asciiTheme="majorHAnsi" w:hAnsiTheme="majorHAnsi"/>
                <w:color w:val="000000" w:themeColor="text1"/>
                <w:lang w:val="en-US"/>
              </w:rPr>
              <w:t>;8</w:t>
            </w:r>
            <w:r w:rsidR="00EA501C">
              <w:rPr>
                <w:rFonts w:asciiTheme="majorHAnsi" w:hAnsiTheme="majorHAnsi"/>
                <w:color w:val="000000" w:themeColor="text1"/>
              </w:rPr>
              <w:t>а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  <w:tr w:rsidR="00D27AC6" w:rsidRPr="00B7098E" w:rsidTr="005C7AFE">
        <w:trPr>
          <w:trHeight w:hRule="exact" w:val="726"/>
          <w:jc w:val="center"/>
        </w:trPr>
        <w:tc>
          <w:tcPr>
            <w:tcW w:w="1499" w:type="pct"/>
            <w:vMerge/>
            <w:shd w:val="clear" w:color="auto" w:fill="auto"/>
          </w:tcPr>
          <w:p w:rsidR="005D6509" w:rsidRPr="00B7098E" w:rsidRDefault="005D6509" w:rsidP="00E4618A">
            <w:pPr>
              <w:spacing w:after="0" w:line="240" w:lineRule="auto"/>
              <w:contextualSpacing/>
              <w:jc w:val="center"/>
              <w:rPr>
                <w:rFonts w:asciiTheme="majorHAnsi" w:hAnsiTheme="majorHAnsi"/>
                <w:color w:val="000000" w:themeColor="text1"/>
                <w:sz w:val="28"/>
                <w:szCs w:val="24"/>
              </w:rPr>
            </w:pPr>
          </w:p>
        </w:tc>
        <w:tc>
          <w:tcPr>
            <w:tcW w:w="1001" w:type="pct"/>
            <w:shd w:val="clear" w:color="auto" w:fill="auto"/>
            <w:vAlign w:val="center"/>
          </w:tcPr>
          <w:p w:rsidR="005D6509" w:rsidRPr="00B7098E" w:rsidRDefault="006A7CAF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  <w:r w:rsidRPr="00B7098E">
              <w:rPr>
                <w:rFonts w:asciiTheme="majorHAnsi" w:hAnsiTheme="majorHAnsi"/>
                <w:smallCaps/>
                <w:color w:val="000000" w:themeColor="text1"/>
              </w:rPr>
              <w:t>Преподаватель</w:t>
            </w:r>
            <w:r w:rsidR="005D6509" w:rsidRPr="00B7098E">
              <w:rPr>
                <w:rFonts w:asciiTheme="majorHAnsi" w:hAnsiTheme="majorHAnsi"/>
                <w:smallCaps/>
                <w:color w:val="000000" w:themeColor="text1"/>
              </w:rPr>
              <w:t>:</w:t>
            </w:r>
          </w:p>
        </w:tc>
        <w:tc>
          <w:tcPr>
            <w:tcW w:w="1104" w:type="pct"/>
            <w:shd w:val="clear" w:color="auto" w:fill="auto"/>
            <w:vAlign w:val="center"/>
          </w:tcPr>
          <w:p w:rsidR="005D6509" w:rsidRPr="005C7AFE" w:rsidRDefault="003F0F3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</w:rPr>
            </w:pPr>
            <w:r w:rsidRPr="00B7098E">
              <w:rPr>
                <w:rFonts w:asciiTheme="majorHAnsi" w:hAnsiTheme="majorHAnsi"/>
                <w:color w:val="000000" w:themeColor="text1"/>
              </w:rPr>
              <w:t>Еланцева И.Л.</w:t>
            </w:r>
            <w:r w:rsidR="005C7AFE" w:rsidRPr="005C7AFE">
              <w:rPr>
                <w:rFonts w:asciiTheme="majorHAnsi" w:hAnsiTheme="majorHAnsi"/>
                <w:color w:val="000000" w:themeColor="text1"/>
              </w:rPr>
              <w:t xml:space="preserve">, </w:t>
            </w:r>
            <w:r w:rsidR="0076240C">
              <w:rPr>
                <w:rFonts w:asciiTheme="majorHAnsi" w:hAnsiTheme="majorHAnsi"/>
                <w:color w:val="000000" w:themeColor="text1"/>
              </w:rPr>
              <w:t>Лисицин Д.</w:t>
            </w:r>
            <w:r w:rsidR="005C7AFE">
              <w:rPr>
                <w:rFonts w:asciiTheme="majorHAnsi" w:hAnsiTheme="majorHAnsi"/>
                <w:color w:val="000000" w:themeColor="text1"/>
              </w:rPr>
              <w:t xml:space="preserve">В. </w:t>
            </w:r>
          </w:p>
        </w:tc>
        <w:tc>
          <w:tcPr>
            <w:tcW w:w="661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smallCaps/>
                <w:color w:val="000000" w:themeColor="text1"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D6509" w:rsidRPr="00B7098E" w:rsidRDefault="005D6509" w:rsidP="00E4618A">
            <w:pPr>
              <w:spacing w:after="0" w:line="240" w:lineRule="auto"/>
              <w:contextualSpacing/>
              <w:rPr>
                <w:rFonts w:asciiTheme="majorHAnsi" w:hAnsiTheme="majorHAnsi"/>
                <w:color w:val="000000" w:themeColor="text1"/>
                <w:highlight w:val="yellow"/>
              </w:rPr>
            </w:pPr>
          </w:p>
        </w:tc>
      </w:tr>
    </w:tbl>
    <w:p w:rsidR="00982696" w:rsidRDefault="00982696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E4618A" w:rsidRPr="00B7098E" w:rsidRDefault="00E4618A" w:rsidP="00E4618A">
      <w:pPr>
        <w:contextualSpacing/>
        <w:rPr>
          <w:rFonts w:asciiTheme="majorHAnsi" w:hAnsiTheme="majorHAnsi"/>
          <w:color w:val="000000" w:themeColor="text1"/>
        </w:rPr>
      </w:pPr>
    </w:p>
    <w:p w:rsidR="004C64BC" w:rsidRPr="00B7098E" w:rsidRDefault="004C64BC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t>Новосибирск</w:t>
      </w:r>
    </w:p>
    <w:p w:rsidR="00E4618A" w:rsidRPr="00B7098E" w:rsidRDefault="00A74C29" w:rsidP="00E4618A">
      <w:pPr>
        <w:contextualSpacing/>
        <w:jc w:val="center"/>
        <w:rPr>
          <w:rFonts w:asciiTheme="majorHAnsi" w:hAnsiTheme="majorHAnsi"/>
          <w:color w:val="000000" w:themeColor="text1"/>
          <w:sz w:val="28"/>
          <w:szCs w:val="24"/>
        </w:rPr>
      </w:pP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begin"/>
      </w:r>
      <w:r w:rsidR="004C64BC" w:rsidRPr="00B7098E">
        <w:rPr>
          <w:rFonts w:asciiTheme="majorHAnsi" w:hAnsiTheme="majorHAnsi"/>
          <w:color w:val="000000" w:themeColor="text1"/>
          <w:sz w:val="28"/>
          <w:szCs w:val="24"/>
        </w:rPr>
        <w:instrText xml:space="preserve"> DATE  \@ "yyyy"  \* MERGEFORMAT </w:instrTex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separate"/>
      </w:r>
      <w:r w:rsidR="00EC063D">
        <w:rPr>
          <w:rFonts w:asciiTheme="majorHAnsi" w:hAnsiTheme="majorHAnsi"/>
          <w:noProof/>
          <w:color w:val="000000" w:themeColor="text1"/>
          <w:sz w:val="28"/>
          <w:szCs w:val="24"/>
        </w:rPr>
        <w:t>2019</w:t>
      </w:r>
      <w:r w:rsidRPr="00B7098E">
        <w:rPr>
          <w:rFonts w:asciiTheme="majorHAnsi" w:hAnsiTheme="majorHAnsi"/>
          <w:color w:val="000000" w:themeColor="text1"/>
          <w:sz w:val="28"/>
          <w:szCs w:val="24"/>
        </w:rPr>
        <w:fldChar w:fldCharType="end"/>
      </w:r>
    </w:p>
    <w:p w:rsidR="00544BA6" w:rsidRDefault="007302EA" w:rsidP="00E4618A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Постановка задачи</w:t>
      </w:r>
    </w:p>
    <w:p w:rsidR="00F907DE" w:rsidRDefault="007C3807" w:rsidP="007C3807">
      <w:pPr>
        <w:pStyle w:val="af1"/>
      </w:pPr>
      <w:r>
        <w:t>Разработать класс-контейнер – «открытый» стек. хранящий объекты класса треугольник</w:t>
      </w:r>
      <w:r w:rsidR="00F907DE">
        <w:t xml:space="preserve">. </w:t>
      </w:r>
    </w:p>
    <w:p w:rsidR="00F907DE" w:rsidRDefault="007C3807" w:rsidP="007C3807">
      <w:pPr>
        <w:pStyle w:val="af1"/>
      </w:pPr>
      <w:r>
        <w:t>Разработать следующие функции-член</w:t>
      </w:r>
      <w:r w:rsidR="00F907DE">
        <w:t xml:space="preserve">ы класса: </w:t>
      </w:r>
    </w:p>
    <w:p w:rsidR="00F907DE" w:rsidRDefault="0084518F" w:rsidP="00F907DE">
      <w:pPr>
        <w:pStyle w:val="af1"/>
        <w:ind w:firstLine="696"/>
      </w:pPr>
      <w:r>
        <w:t>Конструктор;</w:t>
      </w:r>
    </w:p>
    <w:p w:rsidR="00F907DE" w:rsidRDefault="0084518F" w:rsidP="00F907DE">
      <w:pPr>
        <w:pStyle w:val="af1"/>
        <w:ind w:firstLine="696"/>
      </w:pPr>
      <w:r>
        <w:t>Д</w:t>
      </w:r>
      <w:r w:rsidR="00F907DE">
        <w:t>еструк</w:t>
      </w:r>
      <w:r>
        <w:t>тор;</w:t>
      </w:r>
    </w:p>
    <w:p w:rsidR="0084518F" w:rsidRDefault="0084518F" w:rsidP="00F907DE">
      <w:pPr>
        <w:pStyle w:val="af1"/>
        <w:ind w:firstLine="696"/>
      </w:pPr>
      <w:r>
        <w:t>Ф</w:t>
      </w:r>
      <w:r w:rsidR="007C3807">
        <w:t>ункции для помещения объекто</w:t>
      </w:r>
      <w:r>
        <w:t>в-фигур в контейнер;</w:t>
      </w:r>
    </w:p>
    <w:p w:rsidR="00F907DE" w:rsidRDefault="0084518F" w:rsidP="00F907DE">
      <w:pPr>
        <w:pStyle w:val="af1"/>
        <w:ind w:firstLine="696"/>
      </w:pPr>
      <w:r>
        <w:t xml:space="preserve">Функции для </w:t>
      </w:r>
      <w:r w:rsidR="00F907DE">
        <w:t>возвра</w:t>
      </w:r>
      <w:r w:rsidR="007C3807">
        <w:t xml:space="preserve">щения </w:t>
      </w:r>
      <w:r>
        <w:t>(удаления) объектов-фигур из контейнера</w:t>
      </w:r>
    </w:p>
    <w:p w:rsidR="00F907DE" w:rsidRDefault="0084518F" w:rsidP="00F907DE">
      <w:pPr>
        <w:pStyle w:val="af1"/>
        <w:ind w:firstLine="696"/>
      </w:pPr>
      <w:r>
        <w:t>Поиска в контейнере;</w:t>
      </w:r>
    </w:p>
    <w:p w:rsidR="00F907DE" w:rsidRDefault="007C3807" w:rsidP="00F907DE">
      <w:pPr>
        <w:pStyle w:val="af1"/>
        <w:ind w:firstLine="696"/>
      </w:pPr>
      <w:r>
        <w:t>«</w:t>
      </w:r>
      <w:r w:rsidR="0084518F">
        <w:t>Р</w:t>
      </w:r>
      <w:r>
        <w:t xml:space="preserve">аспечатки содержимого» контейнера – вывода </w:t>
      </w:r>
      <w:r w:rsidR="00F907DE">
        <w:t>графических образов содержащихся в объекте-контейнере объектов</w:t>
      </w:r>
      <w:r w:rsidR="0084518F">
        <w:t>;</w:t>
      </w:r>
    </w:p>
    <w:p w:rsidR="00F907DE" w:rsidRDefault="0084518F" w:rsidP="00F907DE">
      <w:pPr>
        <w:pStyle w:val="af1"/>
        <w:ind w:firstLine="696"/>
      </w:pPr>
      <w:r>
        <w:t>Ф</w:t>
      </w:r>
      <w:r w:rsidR="007C3807">
        <w:t>ункции, обеспечивающие сохраняемость кон</w:t>
      </w:r>
      <w:r>
        <w:t>тейнера с использованием файла.</w:t>
      </w:r>
    </w:p>
    <w:p w:rsidR="00F907DE" w:rsidRDefault="00F907DE" w:rsidP="00F907DE">
      <w:pPr>
        <w:pStyle w:val="af1"/>
      </w:pPr>
    </w:p>
    <w:p w:rsidR="007C3807" w:rsidRPr="007C3807" w:rsidRDefault="007C3807" w:rsidP="00F907DE">
      <w:pPr>
        <w:pStyle w:val="af1"/>
        <w:rPr>
          <w:b/>
          <w:color w:val="000000"/>
          <w:sz w:val="28"/>
          <w:szCs w:val="27"/>
        </w:rPr>
      </w:pPr>
      <w:r>
        <w:t>Реализацию класса-контейнера поместить в отдельный ф</w:t>
      </w:r>
      <w:r w:rsidR="0084518F">
        <w:t>айл. Раз</w:t>
      </w:r>
      <w:r>
        <w:t xml:space="preserve">работать функцию, демонстрирующую поведение объекта-контейнера с несколькими объектами-фигурами. </w:t>
      </w:r>
    </w:p>
    <w:p w:rsidR="00216E6A" w:rsidRDefault="00216E6A" w:rsidP="005F39CD">
      <w:pPr>
        <w:pStyle w:val="af1"/>
        <w:numPr>
          <w:ilvl w:val="0"/>
          <w:numId w:val="6"/>
        </w:numPr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 xml:space="preserve">Описание </w:t>
      </w:r>
      <w:r w:rsidR="005F39CD">
        <w:rPr>
          <w:b/>
          <w:color w:val="000000"/>
          <w:sz w:val="28"/>
          <w:szCs w:val="27"/>
        </w:rPr>
        <w:t>разработанного класса</w:t>
      </w:r>
    </w:p>
    <w:p w:rsidR="00743FA9" w:rsidRPr="00743FA9" w:rsidRDefault="00743FA9" w:rsidP="00743FA9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 xml:space="preserve">класс </w:t>
      </w:r>
      <w:r>
        <w:rPr>
          <w:b/>
          <w:color w:val="000000"/>
          <w:szCs w:val="27"/>
          <w:lang w:val="en-US"/>
        </w:rPr>
        <w:t>Triangle:</w:t>
      </w:r>
    </w:p>
    <w:p w:rsidR="002815E7" w:rsidRPr="002815E7" w:rsidRDefault="002815E7" w:rsidP="002815E7">
      <w:pPr>
        <w:pStyle w:val="af1"/>
        <w:rPr>
          <w:b/>
          <w:color w:val="000000"/>
          <w:szCs w:val="27"/>
          <w:lang w:val="en-US"/>
        </w:rPr>
      </w:pPr>
      <w:r>
        <w:rPr>
          <w:b/>
          <w:color w:val="000000"/>
          <w:szCs w:val="27"/>
        </w:rPr>
        <w:t>Атрибуты</w:t>
      </w:r>
      <w:r w:rsidRPr="002815E7">
        <w:rPr>
          <w:b/>
          <w:color w:val="000000"/>
          <w:szCs w:val="27"/>
          <w:lang w:val="en-US"/>
        </w:rPr>
        <w:t xml:space="preserve"> </w:t>
      </w:r>
      <w:r>
        <w:rPr>
          <w:b/>
          <w:color w:val="000000"/>
          <w:szCs w:val="27"/>
        </w:rPr>
        <w:t>класса</w:t>
      </w:r>
      <w:r w:rsidRPr="002815E7">
        <w:rPr>
          <w:b/>
          <w:color w:val="000000"/>
          <w:szCs w:val="27"/>
          <w:lang w:val="en-US"/>
        </w:rPr>
        <w:t>: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POINT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points</w:t>
      </w:r>
      <w:r w:rsidR="002815E7" w:rsidRPr="002815E7">
        <w:rPr>
          <w:color w:val="000000"/>
          <w:szCs w:val="27"/>
        </w:rPr>
        <w:t xml:space="preserve">[3] – </w:t>
      </w:r>
      <w:r w:rsidR="002815E7">
        <w:rPr>
          <w:color w:val="000000"/>
          <w:szCs w:val="27"/>
        </w:rPr>
        <w:t>координаты точек первого треугольника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POINT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Cpoints</w:t>
      </w:r>
      <w:r w:rsidR="002815E7" w:rsidRPr="002815E7">
        <w:rPr>
          <w:color w:val="000000"/>
          <w:szCs w:val="27"/>
        </w:rPr>
        <w:t>[3]</w:t>
      </w:r>
      <w:r w:rsidR="002815E7">
        <w:rPr>
          <w:color w:val="000000"/>
          <w:szCs w:val="27"/>
        </w:rPr>
        <w:t xml:space="preserve"> – координаты точек второго(малого) треугольника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style</w:t>
      </w:r>
      <w:r w:rsidR="002815E7">
        <w:rPr>
          <w:color w:val="000000"/>
          <w:szCs w:val="27"/>
        </w:rPr>
        <w:t xml:space="preserve"> – стиль пера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bstyle</w:t>
      </w:r>
      <w:r w:rsidR="002815E7">
        <w:rPr>
          <w:color w:val="000000"/>
          <w:szCs w:val="27"/>
        </w:rPr>
        <w:t xml:space="preserve"> – стиль кисти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border</w:t>
      </w:r>
      <w:r w:rsidR="002815E7">
        <w:rPr>
          <w:color w:val="000000"/>
          <w:szCs w:val="27"/>
        </w:rPr>
        <w:t xml:space="preserve"> – ширина обводки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int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mode</w:t>
      </w:r>
      <w:r w:rsidR="002815E7">
        <w:rPr>
          <w:color w:val="000000"/>
          <w:szCs w:val="27"/>
        </w:rPr>
        <w:t xml:space="preserve"> – режим отрисовки</w:t>
      </w:r>
    </w:p>
    <w:p w:rsidR="002815E7" w:rsidRP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COLORREF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color</w:t>
      </w:r>
      <w:r w:rsidR="002815E7">
        <w:rPr>
          <w:color w:val="000000"/>
          <w:szCs w:val="27"/>
        </w:rPr>
        <w:t xml:space="preserve"> – цвет пера</w:t>
      </w:r>
    </w:p>
    <w:p w:rsidR="002815E7" w:rsidRDefault="005F39CD" w:rsidP="002815E7">
      <w:pPr>
        <w:pStyle w:val="af1"/>
        <w:rPr>
          <w:color w:val="000000"/>
          <w:szCs w:val="27"/>
        </w:rPr>
      </w:pPr>
      <w:r>
        <w:rPr>
          <w:color w:val="000000"/>
          <w:szCs w:val="27"/>
          <w:lang w:val="en-US"/>
        </w:rPr>
        <w:t>COLORREF</w:t>
      </w:r>
      <w:r w:rsidRPr="005F39CD">
        <w:rPr>
          <w:color w:val="000000"/>
          <w:szCs w:val="27"/>
        </w:rPr>
        <w:t xml:space="preserve"> </w:t>
      </w:r>
      <w:r w:rsidR="002815E7">
        <w:rPr>
          <w:color w:val="000000"/>
          <w:szCs w:val="27"/>
          <w:lang w:val="en-US"/>
        </w:rPr>
        <w:t>bcolor</w:t>
      </w:r>
      <w:r w:rsidR="002815E7">
        <w:rPr>
          <w:color w:val="000000"/>
          <w:szCs w:val="27"/>
        </w:rPr>
        <w:t xml:space="preserve"> – цвет кисти</w:t>
      </w:r>
    </w:p>
    <w:p w:rsidR="00B1138D" w:rsidRDefault="00B1138D" w:rsidP="002815E7">
      <w:pPr>
        <w:pStyle w:val="af1"/>
        <w:rPr>
          <w:color w:val="000000"/>
          <w:szCs w:val="27"/>
        </w:rPr>
      </w:pPr>
    </w:p>
    <w:p w:rsidR="00D06164" w:rsidRDefault="005F39CD" w:rsidP="002815E7">
      <w:pPr>
        <w:pStyle w:val="af1"/>
        <w:rPr>
          <w:b/>
          <w:color w:val="000000"/>
          <w:szCs w:val="27"/>
        </w:rPr>
      </w:pPr>
      <w:r>
        <w:rPr>
          <w:b/>
          <w:color w:val="000000"/>
          <w:szCs w:val="27"/>
        </w:rPr>
        <w:t>Функции</w:t>
      </w:r>
      <w:r w:rsidR="00D06164">
        <w:rPr>
          <w:b/>
          <w:color w:val="000000"/>
          <w:szCs w:val="27"/>
        </w:rPr>
        <w:t xml:space="preserve"> класса: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="Consolas"/>
          <w:color w:val="000000" w:themeColor="text1"/>
          <w:szCs w:val="19"/>
          <w:lang w:eastAsia="ja-JP"/>
        </w:rPr>
      </w:pP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void drawTriangle(HDC hdc);</w:t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//Рисование треугольника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void drawCounter(HDC hdc);</w:t>
      </w:r>
      <w:r w:rsid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  <w:t>//Контура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void drawCut(HDC hdc);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ab/>
        <w:t>//Треугольника с вырезом</w:t>
      </w: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mainDraw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="002C57C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HWND</w:t>
      </w:r>
      <w:r w:rsidR="002C57C8" w:rsidRPr="009222E5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 w:rsidR="002C57C8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hwnd</w:t>
      </w:r>
      <w:r w:rsidR="00424547">
        <w:rPr>
          <w:rFonts w:asciiTheme="minorHAnsi" w:hAnsiTheme="minorHAnsi" w:cs="Consolas"/>
          <w:color w:val="000000" w:themeColor="text1"/>
          <w:szCs w:val="19"/>
          <w:lang w:eastAsia="ja-JP"/>
        </w:rPr>
        <w:t>);</w:t>
      </w:r>
      <w:r w:rsidR="00424547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Рисование</w:t>
      </w: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</w:p>
    <w:p w:rsidR="005C799E" w:rsidRPr="003D0519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D0519"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setMode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new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mode</w:t>
      </w:r>
      <w:r w:rsidR="003D0519"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);</w:t>
      </w:r>
      <w:r w:rsidR="003D0519"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Тип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</w:p>
    <w:p w:rsidR="005C799E" w:rsidRPr="00EC063D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getMode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int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&amp;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curr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_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mode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);</w:t>
      </w:r>
    </w:p>
    <w:p w:rsidR="005C799E" w:rsidRPr="00EC063D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setPoints(POINT *new_points); </w:t>
      </w:r>
      <w:r w:rsidR="00435E2C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Точки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getPoints(POINT *curr_points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setCPoints(POINT *new_Cpoints);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Точки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выреза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getCPoints(POINT *curr_Cpoints);</w:t>
      </w:r>
    </w:p>
    <w:p w:rsid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setBorder(int new_border); 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Толщина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lastRenderedPageBreak/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getBorder(int &amp;curr_border);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setStyle(int new_style);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Стиль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пера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getStyle(int &amp;curr_style);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setColor(COLORREF new_tcolor);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Цвет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пера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контура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getColor(COLORREF &amp;curr_tcolor);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void setBStyle(int new_bstyle); </w:t>
      </w:r>
      <w:r w:rsid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Стиль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кисти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заливки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getBStyle(int &amp;curr_bstyle);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setBColor(COLORREF new_bcolor);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Цвет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кисти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заливки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)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getBColor(COLORREF &amp;curr_bcolor);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checkSizeTC(POINT *new_Cpoints); 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Входит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ли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вырез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void checkSizeT( int rtx, int rty);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//Входит ли треугольник в окно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void checkSizeT( HDC hdc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 xml:space="preserve"> );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//Входит ли треугольник в окно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eastAsia="ja-JP"/>
        </w:rPr>
      </w:pPr>
    </w:p>
    <w:p w:rsidR="005C799E" w:rsidRPr="00EC063D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readInf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const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char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name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[]);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Ввод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из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файла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saveInf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const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char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name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[]);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Вывод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треугольника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</w:t>
      </w:r>
      <w:r w:rsidRPr="00EC063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файл</w:t>
      </w: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5C799E" w:rsidRPr="005C799E" w:rsidRDefault="005C799E" w:rsidP="005C799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void move_horizontally(int delta);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Сдвиг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по</w:t>
      </w:r>
      <w:r w:rsidRPr="005C799E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горизонтали</w:t>
      </w:r>
    </w:p>
    <w:p w:rsidR="00D06164" w:rsidRDefault="005C799E" w:rsidP="005C799E">
      <w:pPr>
        <w:pStyle w:val="af1"/>
        <w:rPr>
          <w:rFonts w:asciiTheme="minorHAnsi" w:hAnsiTheme="minorHAnsi" w:cs="Consolas"/>
          <w:color w:val="000000" w:themeColor="text1"/>
          <w:szCs w:val="19"/>
          <w:lang w:eastAsia="ja-JP"/>
        </w:rPr>
      </w:pP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void move_vertically(int delta);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//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Сдвиг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фигуры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по</w:t>
      </w:r>
      <w:r w:rsidRPr="003D051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5C799E">
        <w:rPr>
          <w:rFonts w:asciiTheme="minorHAnsi" w:hAnsiTheme="minorHAnsi" w:cs="Consolas"/>
          <w:color w:val="000000" w:themeColor="text1"/>
          <w:szCs w:val="19"/>
          <w:lang w:eastAsia="ja-JP"/>
        </w:rPr>
        <w:t>вертикали</w:t>
      </w:r>
    </w:p>
    <w:p w:rsidR="009222E5" w:rsidRDefault="009222E5" w:rsidP="005C799E">
      <w:pPr>
        <w:pStyle w:val="af1"/>
        <w:rPr>
          <w:rFonts w:asciiTheme="minorHAnsi" w:hAnsiTheme="minorHAnsi" w:cs="Consolas"/>
          <w:color w:val="000000" w:themeColor="text1"/>
          <w:szCs w:val="19"/>
          <w:lang w:eastAsia="ja-JP"/>
        </w:rPr>
      </w:pPr>
    </w:p>
    <w:p w:rsidR="009222E5" w:rsidRPr="00977CEB" w:rsidRDefault="009222E5" w:rsidP="005C799E">
      <w:pPr>
        <w:pStyle w:val="af1"/>
        <w:rPr>
          <w:rFonts w:asciiTheme="minorHAnsi" w:hAnsiTheme="minorHAnsi" w:cs="Consolas"/>
          <w:b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b/>
          <w:color w:val="000000" w:themeColor="text1"/>
          <w:szCs w:val="19"/>
          <w:lang w:eastAsia="ja-JP"/>
        </w:rPr>
        <w:t xml:space="preserve">Класс </w:t>
      </w:r>
      <w:r>
        <w:rPr>
          <w:rFonts w:asciiTheme="minorHAnsi" w:hAnsiTheme="minorHAnsi" w:cs="Consolas"/>
          <w:b/>
          <w:color w:val="000000" w:themeColor="text1"/>
          <w:szCs w:val="19"/>
          <w:lang w:val="en-US" w:eastAsia="ja-JP"/>
        </w:rPr>
        <w:t>stack</w:t>
      </w:r>
      <w:r w:rsidRPr="00977CEB">
        <w:rPr>
          <w:rFonts w:asciiTheme="minorHAnsi" w:hAnsiTheme="minorHAnsi" w:cs="Consolas"/>
          <w:b/>
          <w:color w:val="000000" w:themeColor="text1"/>
          <w:szCs w:val="19"/>
          <w:lang w:eastAsia="ja-JP"/>
        </w:rPr>
        <w:t>:</w:t>
      </w:r>
    </w:p>
    <w:p w:rsidR="00977CEB" w:rsidRDefault="00C63A90" w:rsidP="00977CEB">
      <w:pPr>
        <w:pStyle w:val="af1"/>
        <w:rPr>
          <w:rFonts w:asciiTheme="minorHAnsi" w:hAnsiTheme="minorHAnsi" w:cs="Consolas"/>
          <w:b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b/>
          <w:color w:val="000000" w:themeColor="text1"/>
          <w:szCs w:val="19"/>
          <w:lang w:eastAsia="ja-JP"/>
        </w:rPr>
        <w:t>Атрибуты класса:</w:t>
      </w:r>
    </w:p>
    <w:p w:rsidR="00977CEB" w:rsidRPr="00E41312" w:rsidRDefault="00977CEB" w:rsidP="00977CEB">
      <w:pPr>
        <w:pStyle w:val="af1"/>
        <w:rPr>
          <w:rFonts w:asciiTheme="minorHAnsi" w:hAnsiTheme="minorHAnsi" w:cs="Consolas"/>
          <w:szCs w:val="19"/>
          <w:lang w:eastAsia="ja-JP"/>
        </w:rPr>
      </w:pPr>
      <w:r w:rsidRPr="00977CEB">
        <w:rPr>
          <w:rFonts w:asciiTheme="minorHAnsi" w:hAnsiTheme="minorHAnsi" w:cs="Consolas"/>
          <w:szCs w:val="19"/>
          <w:lang w:eastAsia="ja-JP"/>
        </w:rPr>
        <w:t>Triangle</w:t>
      </w:r>
      <w:r>
        <w:rPr>
          <w:rFonts w:asciiTheme="minorHAnsi" w:hAnsiTheme="minorHAnsi" w:cs="Consolas"/>
          <w:szCs w:val="19"/>
          <w:lang w:eastAsia="ja-JP"/>
        </w:rPr>
        <w:t xml:space="preserve"> *arr – динамический массив, хранящий объекты-фигуры класса </w:t>
      </w:r>
      <w:r>
        <w:rPr>
          <w:rFonts w:asciiTheme="minorHAnsi" w:hAnsiTheme="minorHAnsi" w:cs="Consolas"/>
          <w:szCs w:val="19"/>
          <w:lang w:val="en-US" w:eastAsia="ja-JP"/>
        </w:rPr>
        <w:t>Triangle</w:t>
      </w:r>
    </w:p>
    <w:p w:rsidR="00977CEB" w:rsidRDefault="00977CEB" w:rsidP="00977CEB">
      <w:pPr>
        <w:pStyle w:val="af1"/>
        <w:rPr>
          <w:rFonts w:asciiTheme="minorHAnsi" w:hAnsiTheme="minorHAnsi" w:cs="Consolas"/>
          <w:szCs w:val="19"/>
          <w:lang w:eastAsia="ja-JP"/>
        </w:rPr>
      </w:pPr>
      <w:r w:rsidRPr="00977CEB">
        <w:rPr>
          <w:rFonts w:asciiTheme="minorHAnsi" w:hAnsiTheme="minorHAnsi" w:cs="Consolas"/>
          <w:szCs w:val="19"/>
          <w:lang w:eastAsia="ja-JP"/>
        </w:rPr>
        <w:t>int</w:t>
      </w:r>
      <w:r w:rsidR="00E41312">
        <w:rPr>
          <w:rFonts w:asciiTheme="minorHAnsi" w:hAnsiTheme="minorHAnsi" w:cs="Consolas"/>
          <w:szCs w:val="19"/>
          <w:lang w:eastAsia="ja-JP"/>
        </w:rPr>
        <w:t xml:space="preserve"> top – указатель на вершину стека;</w:t>
      </w:r>
    </w:p>
    <w:p w:rsidR="00977CEB" w:rsidRDefault="00977CEB" w:rsidP="00977CEB">
      <w:pPr>
        <w:pStyle w:val="af1"/>
        <w:rPr>
          <w:rFonts w:asciiTheme="minorHAnsi" w:hAnsiTheme="minorHAnsi" w:cs="Consolas"/>
          <w:szCs w:val="19"/>
          <w:lang w:eastAsia="ja-JP"/>
        </w:rPr>
      </w:pPr>
      <w:r w:rsidRPr="00977CEB">
        <w:rPr>
          <w:rFonts w:asciiTheme="minorHAnsi" w:hAnsiTheme="minorHAnsi" w:cs="Consolas"/>
          <w:szCs w:val="19"/>
          <w:lang w:eastAsia="ja-JP"/>
        </w:rPr>
        <w:t>int n</w:t>
      </w:r>
      <w:r w:rsidR="00E41312">
        <w:rPr>
          <w:rFonts w:asciiTheme="minorHAnsi" w:hAnsiTheme="minorHAnsi" w:cs="Consolas"/>
          <w:szCs w:val="19"/>
          <w:lang w:eastAsia="ja-JP"/>
        </w:rPr>
        <w:t xml:space="preserve"> – максимальное количество элементов в стеке.</w:t>
      </w:r>
    </w:p>
    <w:p w:rsidR="00B458EE" w:rsidRPr="00977CEB" w:rsidRDefault="00B458EE" w:rsidP="00977CEB">
      <w:pPr>
        <w:pStyle w:val="af1"/>
        <w:rPr>
          <w:rFonts w:asciiTheme="minorHAnsi" w:hAnsiTheme="minorHAnsi" w:cs="Consolas"/>
          <w:b/>
          <w:color w:val="000000" w:themeColor="text1"/>
          <w:szCs w:val="19"/>
          <w:lang w:eastAsia="ja-JP"/>
        </w:rPr>
      </w:pPr>
    </w:p>
    <w:p w:rsidR="00C63A90" w:rsidRDefault="00C63A90" w:rsidP="005C799E">
      <w:pPr>
        <w:pStyle w:val="af1"/>
        <w:rPr>
          <w:rFonts w:asciiTheme="minorHAnsi" w:hAnsiTheme="minorHAnsi" w:cs="Consolas"/>
          <w:b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b/>
          <w:color w:val="000000" w:themeColor="text1"/>
          <w:szCs w:val="19"/>
          <w:lang w:eastAsia="ja-JP"/>
        </w:rPr>
        <w:t>Функции класса:</w:t>
      </w:r>
    </w:p>
    <w:p w:rsidR="00B458EE" w:rsidRPr="00AA4790" w:rsidRDefault="00B458EE" w:rsidP="00B458EE">
      <w:pPr>
        <w:autoSpaceDE w:val="0"/>
        <w:autoSpaceDN w:val="0"/>
        <w:adjustRightInd w:val="0"/>
        <w:spacing w:after="0" w:line="240" w:lineRule="auto"/>
        <w:ind w:firstLine="708"/>
        <w:rPr>
          <w:rFonts w:asciiTheme="minorHAnsi" w:hAnsiTheme="minorHAnsi" w:cs="Consolas"/>
          <w:szCs w:val="19"/>
          <w:lang w:eastAsia="ja-JP"/>
        </w:rPr>
      </w:pPr>
      <w:r w:rsidRPr="00B458EE">
        <w:rPr>
          <w:rFonts w:asciiTheme="minorHAnsi" w:hAnsiTheme="minorHAnsi" w:cs="Consolas"/>
          <w:szCs w:val="19"/>
          <w:lang w:val="en-US" w:eastAsia="ja-JP"/>
        </w:rPr>
        <w:t>Stack</w:t>
      </w:r>
      <w:r w:rsidRPr="00AA4790">
        <w:rPr>
          <w:rFonts w:asciiTheme="minorHAnsi" w:hAnsiTheme="minorHAnsi" w:cs="Consolas"/>
          <w:szCs w:val="19"/>
          <w:lang w:eastAsia="ja-JP"/>
        </w:rPr>
        <w:t>(</w:t>
      </w:r>
      <w:r w:rsidRPr="00B458EE">
        <w:rPr>
          <w:rFonts w:asciiTheme="minorHAnsi" w:hAnsiTheme="minorHAnsi" w:cs="Consolas"/>
          <w:szCs w:val="19"/>
          <w:lang w:val="en-US" w:eastAsia="ja-JP"/>
        </w:rPr>
        <w:t>int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N</w:t>
      </w:r>
      <w:r w:rsidR="00AA4790" w:rsidRPr="00AA4790">
        <w:rPr>
          <w:rFonts w:asciiTheme="minorHAnsi" w:hAnsiTheme="minorHAnsi" w:cs="Consolas"/>
          <w:szCs w:val="19"/>
          <w:lang w:eastAsia="ja-JP"/>
        </w:rPr>
        <w:t xml:space="preserve">) – конструктор </w:t>
      </w:r>
      <w:r w:rsidR="00AA4790">
        <w:rPr>
          <w:rFonts w:asciiTheme="minorHAnsi" w:hAnsiTheme="minorHAnsi" w:cs="Consolas"/>
          <w:szCs w:val="19"/>
          <w:lang w:eastAsia="ja-JP"/>
        </w:rPr>
        <w:t>класса;</w:t>
      </w:r>
    </w:p>
    <w:p w:rsidR="00B458EE" w:rsidRPr="00AA4790" w:rsidRDefault="00B458EE" w:rsidP="00B458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 w:rsidRPr="00AA4790">
        <w:rPr>
          <w:rFonts w:asciiTheme="minorHAnsi" w:hAnsiTheme="minorHAnsi" w:cs="Consolas"/>
          <w:szCs w:val="19"/>
          <w:lang w:eastAsia="ja-JP"/>
        </w:rPr>
        <w:tab/>
        <w:t>~</w:t>
      </w:r>
      <w:r w:rsidRPr="00B458EE">
        <w:rPr>
          <w:rFonts w:asciiTheme="minorHAnsi" w:hAnsiTheme="minorHAnsi" w:cs="Consolas"/>
          <w:szCs w:val="19"/>
          <w:lang w:val="en-US" w:eastAsia="ja-JP"/>
        </w:rPr>
        <w:t>Stack</w:t>
      </w:r>
      <w:r w:rsidRPr="00AA4790">
        <w:rPr>
          <w:rFonts w:asciiTheme="minorHAnsi" w:hAnsiTheme="minorHAnsi" w:cs="Consolas"/>
          <w:szCs w:val="19"/>
          <w:lang w:eastAsia="ja-JP"/>
        </w:rPr>
        <w:t>()</w:t>
      </w:r>
      <w:r w:rsidR="00AA4790">
        <w:rPr>
          <w:rFonts w:asciiTheme="minorHAnsi" w:hAnsiTheme="minorHAnsi" w:cs="Consolas"/>
          <w:szCs w:val="19"/>
          <w:lang w:eastAsia="ja-JP"/>
        </w:rPr>
        <w:t xml:space="preserve"> – деструктор класса</w:t>
      </w:r>
      <w:r w:rsidRPr="00AA4790">
        <w:rPr>
          <w:rFonts w:asciiTheme="minorHAnsi" w:hAnsiTheme="minorHAnsi" w:cs="Consolas"/>
          <w:szCs w:val="19"/>
          <w:lang w:eastAsia="ja-JP"/>
        </w:rPr>
        <w:t>;</w:t>
      </w:r>
    </w:p>
    <w:p w:rsidR="00B458EE" w:rsidRPr="00AA4790" w:rsidRDefault="00B458EE" w:rsidP="00B458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 w:rsidRPr="00AA4790">
        <w:rPr>
          <w:rFonts w:asciiTheme="minorHAnsi" w:hAnsiTheme="minorHAnsi" w:cs="Consolas"/>
          <w:szCs w:val="19"/>
          <w:lang w:eastAsia="ja-JP"/>
        </w:rPr>
        <w:tab/>
      </w:r>
      <w:r w:rsidRPr="00B458EE">
        <w:rPr>
          <w:rFonts w:asciiTheme="minorHAnsi" w:hAnsiTheme="minorHAnsi" w:cs="Consolas"/>
          <w:szCs w:val="19"/>
          <w:lang w:val="en-US" w:eastAsia="ja-JP"/>
        </w:rPr>
        <w:t>void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Push</w:t>
      </w:r>
      <w:r w:rsidRPr="00AA4790">
        <w:rPr>
          <w:rFonts w:asciiTheme="minorHAnsi" w:hAnsiTheme="minorHAnsi" w:cs="Consolas"/>
          <w:szCs w:val="19"/>
          <w:lang w:eastAsia="ja-JP"/>
        </w:rPr>
        <w:t>(</w:t>
      </w:r>
      <w:r w:rsidRPr="00B458EE">
        <w:rPr>
          <w:rFonts w:asciiTheme="minorHAnsi" w:hAnsiTheme="minorHAnsi" w:cs="Consolas"/>
          <w:szCs w:val="19"/>
          <w:lang w:val="en-US" w:eastAsia="ja-JP"/>
        </w:rPr>
        <w:t>Triangle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d</w:t>
      </w:r>
      <w:r w:rsidRPr="00AA4790">
        <w:rPr>
          <w:rFonts w:asciiTheme="minorHAnsi" w:hAnsiTheme="minorHAnsi" w:cs="Consolas"/>
          <w:szCs w:val="19"/>
          <w:lang w:eastAsia="ja-JP"/>
        </w:rPr>
        <w:t>)</w:t>
      </w:r>
      <w:r w:rsidR="00AA4790">
        <w:rPr>
          <w:rFonts w:asciiTheme="minorHAnsi" w:hAnsiTheme="minorHAnsi" w:cs="Consolas"/>
          <w:szCs w:val="19"/>
          <w:lang w:eastAsia="ja-JP"/>
        </w:rPr>
        <w:t xml:space="preserve"> – помещение элемента в стек</w:t>
      </w:r>
      <w:r w:rsidRPr="00AA4790">
        <w:rPr>
          <w:rFonts w:asciiTheme="minorHAnsi" w:hAnsiTheme="minorHAnsi" w:cs="Consolas"/>
          <w:szCs w:val="19"/>
          <w:lang w:eastAsia="ja-JP"/>
        </w:rPr>
        <w:t>;</w:t>
      </w:r>
    </w:p>
    <w:p w:rsidR="00B458EE" w:rsidRPr="00AA4790" w:rsidRDefault="00B458EE" w:rsidP="00B458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 w:rsidRPr="00AA4790">
        <w:rPr>
          <w:rFonts w:asciiTheme="minorHAnsi" w:hAnsiTheme="minorHAnsi" w:cs="Consolas"/>
          <w:szCs w:val="19"/>
          <w:lang w:eastAsia="ja-JP"/>
        </w:rPr>
        <w:tab/>
      </w:r>
      <w:r w:rsidRPr="00B458EE">
        <w:rPr>
          <w:rFonts w:asciiTheme="minorHAnsi" w:hAnsiTheme="minorHAnsi" w:cs="Consolas"/>
          <w:szCs w:val="19"/>
          <w:lang w:val="en-US" w:eastAsia="ja-JP"/>
        </w:rPr>
        <w:t>void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Print</w:t>
      </w:r>
      <w:r w:rsidRPr="00AA4790">
        <w:rPr>
          <w:rFonts w:asciiTheme="minorHAnsi" w:hAnsiTheme="minorHAnsi" w:cs="Consolas"/>
          <w:szCs w:val="19"/>
          <w:lang w:eastAsia="ja-JP"/>
        </w:rPr>
        <w:t>(</w:t>
      </w:r>
      <w:r w:rsidRPr="00B458EE">
        <w:rPr>
          <w:rFonts w:asciiTheme="minorHAnsi" w:hAnsiTheme="minorHAnsi" w:cs="Consolas"/>
          <w:szCs w:val="19"/>
          <w:lang w:val="en-US" w:eastAsia="ja-JP"/>
        </w:rPr>
        <w:t>HWND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hwnd</w:t>
      </w:r>
      <w:r w:rsidRPr="00AA4790">
        <w:rPr>
          <w:rFonts w:asciiTheme="minorHAnsi" w:hAnsiTheme="minorHAnsi" w:cs="Consolas"/>
          <w:szCs w:val="19"/>
          <w:lang w:eastAsia="ja-JP"/>
        </w:rPr>
        <w:t>)</w:t>
      </w:r>
      <w:r w:rsidR="00AA4790">
        <w:rPr>
          <w:rFonts w:asciiTheme="minorHAnsi" w:hAnsiTheme="minorHAnsi" w:cs="Consolas"/>
          <w:szCs w:val="19"/>
          <w:lang w:eastAsia="ja-JP"/>
        </w:rPr>
        <w:t xml:space="preserve"> – распечатка стека</w:t>
      </w:r>
      <w:r w:rsidRPr="00AA4790">
        <w:rPr>
          <w:rFonts w:asciiTheme="minorHAnsi" w:hAnsiTheme="minorHAnsi" w:cs="Consolas"/>
          <w:szCs w:val="19"/>
          <w:lang w:eastAsia="ja-JP"/>
        </w:rPr>
        <w:t>;</w:t>
      </w:r>
    </w:p>
    <w:p w:rsidR="00B458EE" w:rsidRPr="00AA4790" w:rsidRDefault="00B458EE" w:rsidP="00B458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 w:rsidRPr="00AA4790">
        <w:rPr>
          <w:rFonts w:asciiTheme="minorHAnsi" w:hAnsiTheme="minorHAnsi" w:cs="Consolas"/>
          <w:szCs w:val="19"/>
          <w:lang w:eastAsia="ja-JP"/>
        </w:rPr>
        <w:tab/>
      </w:r>
      <w:r w:rsidRPr="00B458EE">
        <w:rPr>
          <w:rFonts w:asciiTheme="minorHAnsi" w:hAnsiTheme="minorHAnsi" w:cs="Consolas"/>
          <w:szCs w:val="19"/>
          <w:lang w:val="en-US" w:eastAsia="ja-JP"/>
        </w:rPr>
        <w:t>Triangle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Pop</w:t>
      </w:r>
      <w:r w:rsidRPr="00AA4790">
        <w:rPr>
          <w:rFonts w:asciiTheme="minorHAnsi" w:hAnsiTheme="minorHAnsi" w:cs="Consolas"/>
          <w:szCs w:val="19"/>
          <w:lang w:eastAsia="ja-JP"/>
        </w:rPr>
        <w:t>()</w:t>
      </w:r>
      <w:r w:rsidR="00AA4790">
        <w:rPr>
          <w:rFonts w:asciiTheme="minorHAnsi" w:hAnsiTheme="minorHAnsi" w:cs="Consolas"/>
          <w:szCs w:val="19"/>
          <w:lang w:eastAsia="ja-JP"/>
        </w:rPr>
        <w:t xml:space="preserve"> – взятие(удаление) элемента из стека</w:t>
      </w:r>
      <w:r w:rsidRPr="00AA4790">
        <w:rPr>
          <w:rFonts w:asciiTheme="minorHAnsi" w:hAnsiTheme="minorHAnsi" w:cs="Consolas"/>
          <w:szCs w:val="19"/>
          <w:lang w:eastAsia="ja-JP"/>
        </w:rPr>
        <w:t>;</w:t>
      </w:r>
    </w:p>
    <w:p w:rsidR="00B458EE" w:rsidRPr="00B458EE" w:rsidRDefault="00B458EE" w:rsidP="00B458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val="en-US" w:eastAsia="ja-JP"/>
        </w:rPr>
      </w:pPr>
      <w:r w:rsidRPr="00AA4790">
        <w:rPr>
          <w:rFonts w:asciiTheme="minorHAnsi" w:hAnsiTheme="minorHAnsi" w:cs="Consolas"/>
          <w:szCs w:val="19"/>
          <w:lang w:eastAsia="ja-JP"/>
        </w:rPr>
        <w:tab/>
      </w:r>
      <w:r w:rsidRPr="00B458EE">
        <w:rPr>
          <w:rFonts w:asciiTheme="minorHAnsi" w:hAnsiTheme="minorHAnsi" w:cs="Consolas"/>
          <w:szCs w:val="19"/>
          <w:lang w:val="en-US" w:eastAsia="ja-JP"/>
        </w:rPr>
        <w:t>Triangle find(int *key)</w:t>
      </w:r>
      <w:r w:rsidR="00AA4790" w:rsidRPr="00AA4790">
        <w:rPr>
          <w:rFonts w:asciiTheme="minorHAnsi" w:hAnsiTheme="minorHAnsi" w:cs="Consolas"/>
          <w:szCs w:val="19"/>
          <w:lang w:val="en-US" w:eastAsia="ja-JP"/>
        </w:rPr>
        <w:t xml:space="preserve"> – </w:t>
      </w:r>
      <w:r w:rsidR="00AA4790">
        <w:rPr>
          <w:rFonts w:asciiTheme="minorHAnsi" w:hAnsiTheme="minorHAnsi" w:cs="Consolas"/>
          <w:szCs w:val="19"/>
          <w:lang w:eastAsia="ja-JP"/>
        </w:rPr>
        <w:t>поиск</w:t>
      </w:r>
      <w:r w:rsidR="00AA4790" w:rsidRPr="00AA4790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AA4790">
        <w:rPr>
          <w:rFonts w:asciiTheme="minorHAnsi" w:hAnsiTheme="minorHAnsi" w:cs="Consolas"/>
          <w:szCs w:val="19"/>
          <w:lang w:eastAsia="ja-JP"/>
        </w:rPr>
        <w:t>элемента</w:t>
      </w:r>
      <w:r w:rsidR="00AA4790" w:rsidRPr="00AA4790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AA4790">
        <w:rPr>
          <w:rFonts w:asciiTheme="minorHAnsi" w:hAnsiTheme="minorHAnsi" w:cs="Consolas"/>
          <w:szCs w:val="19"/>
          <w:lang w:eastAsia="ja-JP"/>
        </w:rPr>
        <w:t>в</w:t>
      </w:r>
      <w:r w:rsidR="00AA4790" w:rsidRPr="00AA4790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="00AA4790">
        <w:rPr>
          <w:rFonts w:asciiTheme="minorHAnsi" w:hAnsiTheme="minorHAnsi" w:cs="Consolas"/>
          <w:szCs w:val="19"/>
          <w:lang w:eastAsia="ja-JP"/>
        </w:rPr>
        <w:t>стеке</w:t>
      </w:r>
      <w:r w:rsidRPr="00B458EE">
        <w:rPr>
          <w:rFonts w:asciiTheme="minorHAnsi" w:hAnsiTheme="minorHAnsi" w:cs="Consolas"/>
          <w:szCs w:val="19"/>
          <w:lang w:val="en-US" w:eastAsia="ja-JP"/>
        </w:rPr>
        <w:t>;</w:t>
      </w:r>
    </w:p>
    <w:p w:rsidR="00B458EE" w:rsidRPr="00AA4790" w:rsidRDefault="00B458EE" w:rsidP="00B458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 w:rsidRPr="00B458EE">
        <w:rPr>
          <w:rFonts w:asciiTheme="minorHAnsi" w:hAnsiTheme="minorHAnsi" w:cs="Consolas"/>
          <w:szCs w:val="19"/>
          <w:lang w:val="en-US" w:eastAsia="ja-JP"/>
        </w:rPr>
        <w:tab/>
        <w:t>void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Save</w:t>
      </w:r>
      <w:r w:rsidRPr="00AA4790">
        <w:rPr>
          <w:rFonts w:asciiTheme="minorHAnsi" w:hAnsiTheme="minorHAnsi" w:cs="Consolas"/>
          <w:szCs w:val="19"/>
          <w:lang w:eastAsia="ja-JP"/>
        </w:rPr>
        <w:t>(</w:t>
      </w:r>
      <w:r w:rsidRPr="00B458EE">
        <w:rPr>
          <w:rFonts w:asciiTheme="minorHAnsi" w:hAnsiTheme="minorHAnsi" w:cs="Consolas"/>
          <w:szCs w:val="19"/>
          <w:lang w:val="en-US" w:eastAsia="ja-JP"/>
        </w:rPr>
        <w:t>const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char</w:t>
      </w:r>
      <w:r w:rsidRPr="00AA4790">
        <w:rPr>
          <w:rFonts w:asciiTheme="minorHAnsi" w:hAnsiTheme="minorHAnsi" w:cs="Consolas"/>
          <w:szCs w:val="19"/>
          <w:lang w:eastAsia="ja-JP"/>
        </w:rPr>
        <w:t xml:space="preserve"> </w:t>
      </w:r>
      <w:r w:rsidRPr="00B458EE">
        <w:rPr>
          <w:rFonts w:asciiTheme="minorHAnsi" w:hAnsiTheme="minorHAnsi" w:cs="Consolas"/>
          <w:szCs w:val="19"/>
          <w:lang w:val="en-US" w:eastAsia="ja-JP"/>
        </w:rPr>
        <w:t>name</w:t>
      </w:r>
      <w:r w:rsidRPr="00AA4790">
        <w:rPr>
          <w:rFonts w:asciiTheme="minorHAnsi" w:hAnsiTheme="minorHAnsi" w:cs="Consolas"/>
          <w:szCs w:val="19"/>
          <w:lang w:eastAsia="ja-JP"/>
        </w:rPr>
        <w:t>[])</w:t>
      </w:r>
      <w:r w:rsidR="00AA4790">
        <w:rPr>
          <w:rFonts w:asciiTheme="minorHAnsi" w:hAnsiTheme="minorHAnsi" w:cs="Consolas"/>
          <w:szCs w:val="19"/>
          <w:lang w:eastAsia="ja-JP"/>
        </w:rPr>
        <w:t xml:space="preserve"> – сохранение содержимого стека в файл</w:t>
      </w:r>
      <w:r w:rsidRPr="00AA4790">
        <w:rPr>
          <w:rFonts w:asciiTheme="minorHAnsi" w:hAnsiTheme="minorHAnsi" w:cs="Consolas"/>
          <w:szCs w:val="19"/>
          <w:lang w:eastAsia="ja-JP"/>
        </w:rPr>
        <w:t>;</w:t>
      </w:r>
    </w:p>
    <w:p w:rsidR="00B458EE" w:rsidRPr="00B458EE" w:rsidRDefault="00B458EE" w:rsidP="00B458EE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19"/>
          <w:lang w:eastAsia="ja-JP"/>
        </w:rPr>
      </w:pPr>
      <w:r w:rsidRPr="00AA4790">
        <w:rPr>
          <w:rFonts w:asciiTheme="minorHAnsi" w:hAnsiTheme="minorHAnsi" w:cs="Consolas"/>
          <w:szCs w:val="19"/>
          <w:lang w:eastAsia="ja-JP"/>
        </w:rPr>
        <w:tab/>
      </w:r>
      <w:r w:rsidRPr="00B458EE">
        <w:rPr>
          <w:rFonts w:asciiTheme="minorHAnsi" w:hAnsiTheme="minorHAnsi" w:cs="Consolas"/>
          <w:szCs w:val="19"/>
          <w:lang w:eastAsia="ja-JP"/>
        </w:rPr>
        <w:t>bool isEmpty()</w:t>
      </w:r>
      <w:r w:rsidR="00AA4790">
        <w:rPr>
          <w:rFonts w:asciiTheme="minorHAnsi" w:hAnsiTheme="minorHAnsi" w:cs="Consolas"/>
          <w:szCs w:val="19"/>
          <w:lang w:eastAsia="ja-JP"/>
        </w:rPr>
        <w:t xml:space="preserve"> – проверка стека на пустоту</w:t>
      </w:r>
      <w:r w:rsidRPr="00B458EE">
        <w:rPr>
          <w:rFonts w:asciiTheme="minorHAnsi" w:hAnsiTheme="minorHAnsi" w:cs="Consolas"/>
          <w:szCs w:val="19"/>
          <w:lang w:eastAsia="ja-JP"/>
        </w:rPr>
        <w:t>;</w:t>
      </w:r>
    </w:p>
    <w:p w:rsidR="006F5558" w:rsidRDefault="00B458EE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  <w:r w:rsidRPr="00B458EE">
        <w:rPr>
          <w:rFonts w:asciiTheme="minorHAnsi" w:hAnsiTheme="minorHAnsi" w:cs="Consolas"/>
          <w:szCs w:val="19"/>
          <w:lang w:eastAsia="ja-JP"/>
        </w:rPr>
        <w:t>bool isFull()</w:t>
      </w:r>
      <w:r w:rsidR="00AA4790">
        <w:rPr>
          <w:rFonts w:asciiTheme="minorHAnsi" w:hAnsiTheme="minorHAnsi" w:cs="Consolas"/>
          <w:szCs w:val="19"/>
          <w:lang w:eastAsia="ja-JP"/>
        </w:rPr>
        <w:t xml:space="preserve"> – проверка стека на переполненность</w:t>
      </w:r>
      <w:r w:rsidRPr="00B458EE">
        <w:rPr>
          <w:rFonts w:asciiTheme="minorHAnsi" w:hAnsiTheme="minorHAnsi" w:cs="Consolas"/>
          <w:szCs w:val="19"/>
          <w:lang w:eastAsia="ja-JP"/>
        </w:rPr>
        <w:t>;</w:t>
      </w:r>
    </w:p>
    <w:p w:rsidR="00596E6C" w:rsidRDefault="00596E6C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596E6C" w:rsidRDefault="00596E6C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596E6C" w:rsidRDefault="00596E6C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596E6C" w:rsidRDefault="00596E6C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596E6C" w:rsidRDefault="00596E6C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596E6C" w:rsidRDefault="00596E6C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596E6C" w:rsidRPr="00596E6C" w:rsidRDefault="00596E6C" w:rsidP="00596E6C">
      <w:pPr>
        <w:pStyle w:val="af1"/>
        <w:rPr>
          <w:rFonts w:asciiTheme="minorHAnsi" w:hAnsiTheme="minorHAnsi" w:cs="Consolas"/>
          <w:szCs w:val="19"/>
          <w:lang w:eastAsia="ja-JP"/>
        </w:rPr>
      </w:pPr>
    </w:p>
    <w:p w:rsidR="00B0435B" w:rsidRPr="00B0435B" w:rsidRDefault="007302EA" w:rsidP="00B0435B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Алгоритм</w:t>
      </w:r>
    </w:p>
    <w:p w:rsidR="00B0576F" w:rsidRDefault="0008467A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Класс</w:t>
      </w:r>
      <w:r w:rsidR="00B0576F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B0576F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Triangle</w:t>
      </w:r>
      <w:r w:rsidR="00E34D13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:</w:t>
      </w:r>
    </w:p>
    <w:p w:rsidR="00B0435B" w:rsidRPr="00E34D13" w:rsidRDefault="00B0435B" w:rsidP="008639FC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Закрытая часть:</w:t>
      </w:r>
    </w:p>
    <w:p w:rsidR="00B0576F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EA501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Массив точек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[3]</w:t>
      </w:r>
      <w:r w:rsidR="00B31274"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координаты точек треугольника</w:t>
      </w:r>
    </w:p>
    <w:p w:rsidR="0069356A" w:rsidRPr="0069356A" w:rsidRDefault="0069356A" w:rsidP="0069356A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Массив точек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[3] –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координаты точек внутреннего треугольника</w:t>
      </w:r>
      <w:r w:rsidRPr="0069356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Целое число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стиль заливки</w:t>
      </w:r>
    </w:p>
    <w:p w:rsidR="00B0576F" w:rsidRPr="00B31274" w:rsidRDefault="00B0576F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Цветовой тип 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цвет заливки</w:t>
      </w:r>
    </w:p>
    <w:p w:rsidR="00B31274" w:rsidRPr="00B31274" w:rsidRDefault="00B31274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Целое число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ширина обводки, стиль обводки</w:t>
      </w:r>
    </w:p>
    <w:p w:rsidR="00B31274" w:rsidRDefault="00B31274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B31274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Цветовой тип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– цвет обводки</w:t>
      </w:r>
    </w:p>
    <w:p w:rsidR="00B0435B" w:rsidRDefault="00B0435B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B0435B" w:rsidRDefault="00B0435B" w:rsidP="00B0435B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Открытая часть:</w:t>
      </w:r>
    </w:p>
    <w:p w:rsidR="00B0435B" w:rsidRDefault="00B0435B" w:rsidP="00B0435B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</w:p>
    <w:p w:rsidR="00B0435B" w:rsidRPr="00B0435B" w:rsidRDefault="00B0435B" w:rsidP="006F5D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drawTriangle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контекст отображения</w:t>
      </w:r>
      <w:r w:rsidR="00EE780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) 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</w:t>
      </w:r>
      <w:r w:rsidR="00EE780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рисование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закрашенного треугольника</w:t>
      </w:r>
    </w:p>
    <w:p w:rsidR="00B0435B" w:rsidRPr="006F5DF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6F5DF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bstyle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border</w:t>
      </w:r>
      <w:r w:rsidRPr="006F5DFC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6F5DFC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 xml:space="preserve">hMyBrush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style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style-1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766BBD">
        <w:rPr>
          <w:rFonts w:asciiTheme="minorHAnsi" w:hAnsiTheme="minorHAnsi" w:cs="Consolas"/>
          <w:szCs w:val="19"/>
          <w:lang w:val="en-US" w:eastAsia="ja-JP"/>
        </w:rPr>
        <w:t>, hMy</w:t>
      </w:r>
      <w:r>
        <w:rPr>
          <w:rFonts w:asciiTheme="minorHAnsi" w:hAnsiTheme="minorHAnsi" w:cs="Consolas"/>
          <w:szCs w:val="19"/>
          <w:lang w:val="en-US" w:eastAsia="ja-JP"/>
        </w:rPr>
        <w:t>Brush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Построение фигуры(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points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Pr="00766BBD">
        <w:rPr>
          <w:rFonts w:asciiTheme="minorHAnsi" w:hAnsiTheme="minorHAnsi" w:cs="Consolas"/>
          <w:szCs w:val="19"/>
          <w:lang w:eastAsia="ja-JP"/>
        </w:rPr>
        <w:t>3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B0435B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кисти(hMyBrush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6F5DFC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B0435B" w:rsidRPr="006F5DFC" w:rsidRDefault="00B0435B" w:rsidP="006F5DFC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drawCounter</w:t>
      </w: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6F5DF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рисование контура</w:t>
      </w:r>
    </w:p>
    <w:p w:rsidR="00B0435B" w:rsidRPr="00766BBD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 xml:space="preserve">hMyPen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766BBD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bstyle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border</w:t>
      </w:r>
      <w:r w:rsidRPr="00766BBD">
        <w:rPr>
          <w:rFonts w:asciiTheme="minorHAnsi" w:hAnsiTheme="minorHAnsi" w:cs="Consolas"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766BBD">
        <w:rPr>
          <w:rFonts w:asciiTheme="minorHAnsi" w:hAnsiTheme="minorHAnsi" w:cs="Consolas"/>
          <w:szCs w:val="19"/>
          <w:lang w:val="en-US" w:eastAsia="ja-JP"/>
        </w:rPr>
        <w:t>)</w:t>
      </w:r>
    </w:p>
    <w:p w:rsidR="00B0435B" w:rsidRPr="00AE4221" w:rsidRDefault="00B0435B" w:rsidP="00B0435B">
      <w:pPr>
        <w:pStyle w:val="af1"/>
        <w:ind w:left="141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Массив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точек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ppt[4] = {</w:t>
      </w:r>
      <w:r w:rsidR="006F5DFC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points[0],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points[1],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points[2],</w:t>
      </w:r>
      <w:r w:rsidRPr="00AE4221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points[0]}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 xml:space="preserve">Построение </w:t>
      </w:r>
      <w:r>
        <w:rPr>
          <w:rFonts w:asciiTheme="minorHAnsi" w:hAnsiTheme="minorHAnsi" w:cs="Consolas"/>
          <w:szCs w:val="19"/>
          <w:lang w:eastAsia="ja-JP"/>
        </w:rPr>
        <w:t>линии</w:t>
      </w:r>
      <w:r w:rsidRPr="000B7441"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ppt</w:t>
      </w:r>
      <w:r w:rsidRPr="000B7441">
        <w:rPr>
          <w:rFonts w:asciiTheme="minorHAnsi" w:hAnsiTheme="minorHAnsi" w:cs="Consolas"/>
          <w:szCs w:val="19"/>
          <w:lang w:eastAsia="ja-JP"/>
        </w:rPr>
        <w:t xml:space="preserve">, </w:t>
      </w:r>
      <w:r w:rsidRPr="002E130F">
        <w:rPr>
          <w:rFonts w:asciiTheme="minorHAnsi" w:hAnsiTheme="minorHAnsi" w:cs="Consolas"/>
          <w:szCs w:val="19"/>
          <w:lang w:eastAsia="ja-JP"/>
        </w:rPr>
        <w:t>4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F5DFC" w:rsidRDefault="006F5DFC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B0435B" w:rsidRP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drawCut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hdc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142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рисование треугольника с вырезом</w:t>
      </w:r>
    </w:p>
    <w:p w:rsidR="00B0435B" w:rsidRPr="00EA2692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(0, </w:t>
      </w:r>
      <w:r>
        <w:rPr>
          <w:rFonts w:asciiTheme="minorHAnsi" w:hAnsiTheme="minorHAnsi" w:cs="Consolas"/>
          <w:szCs w:val="19"/>
          <w:lang w:eastAsia="ja-JP"/>
        </w:rPr>
        <w:t>0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RGB</w:t>
      </w:r>
      <w:r w:rsidRPr="00EA2692">
        <w:rPr>
          <w:rFonts w:asciiTheme="minorHAnsi" w:hAnsiTheme="minorHAnsi" w:cs="Consolas"/>
          <w:szCs w:val="19"/>
          <w:lang w:eastAsia="ja-JP"/>
        </w:rPr>
        <w:t>(0,0,0))</w:t>
      </w:r>
    </w:p>
    <w:p w:rsidR="00B0435B" w:rsidRPr="00EA2692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hMyBrush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= </w:t>
      </w:r>
      <w:r w:rsidRPr="000B7441">
        <w:rPr>
          <w:rFonts w:asciiTheme="minorHAnsi" w:hAnsiTheme="minorHAnsi" w:cs="Consolas"/>
          <w:szCs w:val="19"/>
          <w:lang w:eastAsia="ja-JP"/>
        </w:rPr>
        <w:t>Создание</w:t>
      </w:r>
      <w:r w:rsidRPr="00EA2692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EA2692"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RGB</w:t>
      </w:r>
      <w:r w:rsidRPr="00EA2692">
        <w:rPr>
          <w:rFonts w:asciiTheme="minorHAnsi" w:hAnsiTheme="minorHAnsi" w:cs="Consolas"/>
          <w:szCs w:val="19"/>
          <w:lang w:eastAsia="ja-JP"/>
        </w:rPr>
        <w:t>(0,0,0))</w:t>
      </w:r>
    </w:p>
    <w:p w:rsidR="00B0435B" w:rsidRPr="00A0174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пера</w:t>
      </w:r>
      <w:r w:rsidRPr="00A0174C"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A0174C">
        <w:rPr>
          <w:rFonts w:asciiTheme="minorHAnsi" w:hAnsiTheme="minorHAnsi" w:cs="Consolas"/>
          <w:szCs w:val="19"/>
          <w:lang w:eastAsia="ja-JP"/>
        </w:rPr>
        <w:t>)</w:t>
      </w:r>
    </w:p>
    <w:p w:rsidR="00B0435B" w:rsidRPr="00A0174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Выбор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кисти</w:t>
      </w:r>
      <w:r w:rsidRPr="00A0174C"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A0174C">
        <w:rPr>
          <w:rFonts w:asciiTheme="minorHAnsi" w:hAnsiTheme="minorHAnsi" w:cs="Consolas"/>
          <w:szCs w:val="19"/>
          <w:lang w:eastAsia="ja-JP"/>
        </w:rPr>
        <w:t xml:space="preserve">, </w:t>
      </w:r>
      <w:r w:rsidRPr="00766BBD">
        <w:rPr>
          <w:rFonts w:asciiTheme="minorHAnsi" w:hAnsiTheme="minorHAnsi" w:cs="Consolas"/>
          <w:szCs w:val="19"/>
          <w:lang w:val="en-US" w:eastAsia="ja-JP"/>
        </w:rPr>
        <w:t>hMy</w:t>
      </w:r>
      <w:r>
        <w:rPr>
          <w:rFonts w:asciiTheme="minorHAnsi" w:hAnsiTheme="minorHAnsi" w:cs="Consolas"/>
          <w:szCs w:val="19"/>
          <w:lang w:val="en-US" w:eastAsia="ja-JP"/>
        </w:rPr>
        <w:t>Brush</w:t>
      </w:r>
      <w:r w:rsidRPr="00A0174C">
        <w:rPr>
          <w:rFonts w:asciiTheme="minorHAnsi" w:hAnsiTheme="minorHAnsi" w:cs="Consolas"/>
          <w:szCs w:val="19"/>
          <w:lang w:eastAsia="ja-JP"/>
        </w:rPr>
        <w:t>)</w:t>
      </w:r>
    </w:p>
    <w:p w:rsidR="00B0435B" w:rsidRPr="00EA501C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Построение</w:t>
      </w:r>
      <w:r w:rsidRPr="00EA501C">
        <w:rPr>
          <w:rFonts w:asciiTheme="minorHAnsi" w:hAnsiTheme="minorHAnsi" w:cs="Consolas"/>
          <w:szCs w:val="19"/>
          <w:lang w:eastAsia="ja-JP"/>
        </w:rPr>
        <w:t xml:space="preserve"> </w:t>
      </w:r>
      <w:r w:rsidRPr="000B7441">
        <w:rPr>
          <w:rFonts w:asciiTheme="minorHAnsi" w:hAnsiTheme="minorHAnsi" w:cs="Consolas"/>
          <w:szCs w:val="19"/>
          <w:lang w:eastAsia="ja-JP"/>
        </w:rPr>
        <w:t>фигуры</w:t>
      </w:r>
      <w:r w:rsidRPr="00EA501C"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EA501C">
        <w:rPr>
          <w:rFonts w:asciiTheme="minorHAnsi" w:hAnsiTheme="minorHAnsi" w:cs="Consolas"/>
          <w:szCs w:val="19"/>
          <w:lang w:eastAsia="ja-JP"/>
        </w:rPr>
        <w:t xml:space="preserve">, </w:t>
      </w:r>
      <w:r w:rsidR="006F5DFC">
        <w:rPr>
          <w:rFonts w:asciiTheme="minorHAnsi" w:hAnsiTheme="minorHAnsi" w:cs="Consolas"/>
          <w:szCs w:val="19"/>
          <w:lang w:val="en-US" w:eastAsia="ja-JP"/>
        </w:rPr>
        <w:t>C</w:t>
      </w:r>
      <w:r>
        <w:rPr>
          <w:rFonts w:asciiTheme="minorHAnsi" w:hAnsiTheme="minorHAnsi" w:cs="Consolas"/>
          <w:szCs w:val="19"/>
          <w:lang w:val="en-US" w:eastAsia="ja-JP"/>
        </w:rPr>
        <w:t>points</w:t>
      </w:r>
      <w:r w:rsidRPr="00EA501C">
        <w:rPr>
          <w:rFonts w:asciiTheme="minorHAnsi" w:hAnsiTheme="minorHAnsi" w:cs="Consolas"/>
          <w:szCs w:val="19"/>
          <w:lang w:eastAsia="ja-JP"/>
        </w:rPr>
        <w:t>, 3);</w:t>
      </w:r>
    </w:p>
    <w:p w:rsidR="00B0435B" w:rsidRDefault="00B0435B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0B7441">
        <w:rPr>
          <w:rFonts w:asciiTheme="minorHAnsi" w:hAnsiTheme="minorHAnsi" w:cs="Consolas"/>
          <w:szCs w:val="19"/>
          <w:lang w:eastAsia="ja-JP"/>
        </w:rPr>
        <w:t>Удаление пера(</w:t>
      </w:r>
      <w:r>
        <w:rPr>
          <w:rFonts w:asciiTheme="minorHAnsi" w:hAnsiTheme="minorHAnsi" w:cs="Consolas"/>
          <w:szCs w:val="19"/>
          <w:lang w:val="en-US" w:eastAsia="ja-JP"/>
        </w:rPr>
        <w:t>hMyPen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4458A0" w:rsidRDefault="00B0435B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Удаление кисти(hMyBrush</w:t>
      </w:r>
      <w:r w:rsidRPr="000B7441">
        <w:rPr>
          <w:rFonts w:asciiTheme="minorHAnsi" w:hAnsiTheme="minorHAnsi" w:cs="Consolas"/>
          <w:szCs w:val="19"/>
          <w:lang w:eastAsia="ja-JP"/>
        </w:rPr>
        <w:t>);</w:t>
      </w:r>
    </w:p>
    <w:p w:rsid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50857" w:rsidRPr="00650857" w:rsidRDefault="00650857" w:rsidP="006508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4458A0" w:rsidRPr="00F142A0" w:rsidRDefault="004458A0" w:rsidP="00B0435B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mainDraw</w:t>
      </w:r>
      <w:r w:rsidRPr="00F142A0">
        <w:rPr>
          <w:rFonts w:asciiTheme="minorHAnsi" w:hAnsiTheme="minorHAnsi" w:cs="Consolas"/>
          <w:b/>
          <w:szCs w:val="19"/>
          <w:lang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h</w:t>
      </w:r>
      <w:r w:rsidR="00650857">
        <w:rPr>
          <w:rFonts w:asciiTheme="minorHAnsi" w:hAnsiTheme="minorHAnsi" w:cs="Consolas"/>
          <w:b/>
          <w:szCs w:val="19"/>
          <w:lang w:val="en-US" w:eastAsia="ja-JP"/>
        </w:rPr>
        <w:t>wnd</w:t>
      </w:r>
      <w:r w:rsidR="00650857" w:rsidRPr="00650857">
        <w:rPr>
          <w:rFonts w:asciiTheme="minorHAnsi" w:hAnsiTheme="minorHAnsi" w:cs="Consolas"/>
          <w:b/>
          <w:szCs w:val="19"/>
          <w:lang w:eastAsia="ja-JP"/>
        </w:rPr>
        <w:t xml:space="preserve"> –</w:t>
      </w:r>
      <w:r w:rsidR="00650857">
        <w:rPr>
          <w:rFonts w:asciiTheme="minorHAnsi" w:hAnsiTheme="minorHAnsi" w:cs="Consolas"/>
          <w:b/>
          <w:szCs w:val="19"/>
          <w:lang w:eastAsia="ja-JP"/>
        </w:rPr>
        <w:t xml:space="preserve"> идентификатор</w:t>
      </w:r>
      <w:r w:rsidR="00650857" w:rsidRPr="00650857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650857">
        <w:rPr>
          <w:rFonts w:asciiTheme="minorHAnsi" w:hAnsiTheme="minorHAnsi" w:cs="Consolas"/>
          <w:b/>
          <w:szCs w:val="19"/>
          <w:lang w:eastAsia="ja-JP"/>
        </w:rPr>
        <w:t>окна</w:t>
      </w:r>
      <w:r w:rsidRPr="00F142A0">
        <w:rPr>
          <w:rFonts w:asciiTheme="minorHAnsi" w:hAnsiTheme="minorHAnsi" w:cs="Consolas"/>
          <w:b/>
          <w:szCs w:val="19"/>
          <w:lang w:eastAsia="ja-JP"/>
        </w:rPr>
        <w:t>)</w:t>
      </w:r>
      <w:r w:rsidR="00F142A0" w:rsidRPr="00F142A0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650857">
        <w:rPr>
          <w:rFonts w:asciiTheme="minorHAnsi" w:hAnsiTheme="minorHAnsi" w:cs="Consolas"/>
          <w:b/>
          <w:szCs w:val="19"/>
          <w:lang w:eastAsia="ja-JP"/>
        </w:rPr>
        <w:t>Основная функция рисования</w:t>
      </w:r>
    </w:p>
    <w:p w:rsidR="00650857" w:rsidRPr="00DB1B8A" w:rsidRDefault="00815D54" w:rsidP="000A25F6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 xml:space="preserve">Получить контекст отображения </w:t>
      </w:r>
      <w:r w:rsidR="000A25F6" w:rsidRPr="00DB1B8A">
        <w:rPr>
          <w:rFonts w:asciiTheme="minorHAnsi" w:hAnsiTheme="minorHAnsi" w:cs="Consolas"/>
          <w:szCs w:val="19"/>
          <w:lang w:eastAsia="ja-JP"/>
        </w:rPr>
        <w:t>(</w:t>
      </w:r>
      <w:r w:rsidR="000A25F6">
        <w:rPr>
          <w:rFonts w:asciiTheme="minorHAnsi" w:hAnsiTheme="minorHAnsi" w:cs="Consolas"/>
          <w:szCs w:val="19"/>
          <w:lang w:val="en-US" w:eastAsia="ja-JP"/>
        </w:rPr>
        <w:t>hwnd</w:t>
      </w:r>
      <w:r w:rsidR="000A25F6" w:rsidRPr="00DB1B8A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="000A25F6" w:rsidRPr="00DB1B8A">
        <w:rPr>
          <w:rFonts w:asciiTheme="minorHAnsi" w:hAnsiTheme="minorHAnsi" w:cs="Consolas"/>
          <w:szCs w:val="19"/>
          <w:lang w:eastAsia="ja-JP"/>
        </w:rPr>
        <w:t>)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DB1B8A">
        <w:rPr>
          <w:rFonts w:asciiTheme="minorHAnsi" w:hAnsiTheme="minorHAnsi" w:cs="Consolas"/>
          <w:szCs w:val="19"/>
          <w:lang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>int oldx = 0, oldy = 0;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  <w:t>int rtx = 0, rty = 0;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  <w:t>char c = 0;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="00DB1B8A">
        <w:rPr>
          <w:rFonts w:asciiTheme="minorHAnsi" w:hAnsiTheme="minorHAnsi" w:cs="Consolas"/>
          <w:szCs w:val="19"/>
          <w:lang w:eastAsia="ja-JP"/>
        </w:rPr>
        <w:t>Делать</w:t>
      </w:r>
    </w:p>
    <w:p w:rsidR="00650857" w:rsidRPr="000A25F6" w:rsidRDefault="000A25F6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</w:r>
      <w:r w:rsidRPr="000A25F6">
        <w:rPr>
          <w:rFonts w:asciiTheme="minorHAnsi" w:hAnsiTheme="minorHAnsi" w:cs="Consolas"/>
          <w:szCs w:val="19"/>
          <w:lang w:eastAsia="ja-JP"/>
        </w:rPr>
        <w:t xml:space="preserve">Получить размер </w:t>
      </w:r>
      <w:r>
        <w:rPr>
          <w:rFonts w:asciiTheme="minorHAnsi" w:hAnsiTheme="minorHAnsi" w:cs="Consolas"/>
          <w:szCs w:val="19"/>
          <w:lang w:eastAsia="ja-JP"/>
        </w:rPr>
        <w:t>контекста отображения</w:t>
      </w:r>
      <w:r w:rsidRPr="000A25F6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hdc</w:t>
      </w:r>
      <w:r w:rsidRPr="000A25F6">
        <w:rPr>
          <w:rFonts w:asciiTheme="minorHAnsi" w:hAnsiTheme="minorHAnsi" w:cs="Consolas"/>
          <w:szCs w:val="19"/>
          <w:lang w:eastAsia="ja-JP"/>
        </w:rPr>
        <w:t xml:space="preserve">, </w:t>
      </w:r>
      <w:r>
        <w:rPr>
          <w:rFonts w:asciiTheme="minorHAnsi" w:hAnsiTheme="minorHAnsi" w:cs="Consolas"/>
          <w:szCs w:val="19"/>
          <w:lang w:val="en-US" w:eastAsia="ja-JP"/>
        </w:rPr>
        <w:t>rt</w:t>
      </w:r>
      <w:r w:rsidRPr="000A25F6">
        <w:rPr>
          <w:rFonts w:asciiTheme="minorHAnsi" w:hAnsiTheme="minorHAnsi" w:cs="Consolas"/>
          <w:szCs w:val="19"/>
          <w:lang w:eastAsia="ja-JP"/>
        </w:rPr>
        <w:t>)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0A25F6">
        <w:rPr>
          <w:rFonts w:asciiTheme="minorHAnsi" w:hAnsiTheme="minorHAnsi" w:cs="Consolas"/>
          <w:szCs w:val="19"/>
          <w:lang w:eastAsia="ja-JP"/>
        </w:rPr>
        <w:tab/>
      </w:r>
      <w:r w:rsidRPr="000A25F6">
        <w:rPr>
          <w:rFonts w:asciiTheme="minorHAnsi" w:hAnsiTheme="minorHAnsi" w:cs="Consolas"/>
          <w:szCs w:val="19"/>
          <w:lang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>rtx = rt.right;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rty = rt.bottom;</w:t>
      </w:r>
    </w:p>
    <w:p w:rsidR="00650857" w:rsidRPr="00545468" w:rsidRDefault="00650857" w:rsidP="00621CD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="00DB1B8A">
        <w:rPr>
          <w:rFonts w:asciiTheme="minorHAnsi" w:hAnsiTheme="minorHAnsi" w:cs="Consolas"/>
          <w:szCs w:val="19"/>
          <w:lang w:eastAsia="ja-JP"/>
        </w:rPr>
        <w:t>Если</w:t>
      </w:r>
      <w:r w:rsidRPr="00545468">
        <w:rPr>
          <w:rFonts w:asciiTheme="minorHAnsi" w:hAnsiTheme="minorHAnsi" w:cs="Consolas"/>
          <w:szCs w:val="19"/>
          <w:lang w:val="en-US" w:eastAsia="ja-JP"/>
        </w:rPr>
        <w:t xml:space="preserve"> (oldx != rtx || oldy != rty)</w:t>
      </w:r>
    </w:p>
    <w:p w:rsidR="00650857" w:rsidRPr="002A63BD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="002A63BD">
        <w:rPr>
          <w:rFonts w:asciiTheme="minorHAnsi" w:hAnsiTheme="minorHAnsi" w:cs="Consolas"/>
          <w:szCs w:val="19"/>
          <w:lang w:eastAsia="ja-JP"/>
        </w:rPr>
        <w:t>Очистить консоль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oldx = rtx;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oldy = rty;</w:t>
      </w:r>
    </w:p>
    <w:p w:rsidR="00650857" w:rsidRPr="002A63BD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="002A63BD">
        <w:rPr>
          <w:rFonts w:asciiTheme="minorHAnsi" w:hAnsiTheme="minorHAnsi" w:cs="Consolas"/>
          <w:szCs w:val="19"/>
          <w:lang w:eastAsia="ja-JP"/>
        </w:rPr>
        <w:t>Пытаться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="002A63BD">
        <w:rPr>
          <w:rFonts w:asciiTheme="minorHAnsi" w:hAnsiTheme="minorHAnsi" w:cs="Consolas"/>
          <w:szCs w:val="19"/>
          <w:lang w:eastAsia="ja-JP"/>
        </w:rPr>
        <w:t>Если</w:t>
      </w:r>
      <w:r w:rsidRPr="00545468">
        <w:rPr>
          <w:rFonts w:asciiTheme="minorHAnsi" w:hAnsiTheme="minorHAnsi" w:cs="Consolas"/>
          <w:szCs w:val="19"/>
          <w:lang w:val="en-US" w:eastAsia="ja-JP"/>
        </w:rPr>
        <w:t xml:space="preserve"> (mode)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0: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drawTriangle(hdc);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break;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1: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drawCounter(hdc);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break;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2: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drawTriangle(hdc);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drawCut(hdc);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  <w:t>break;</w:t>
      </w:r>
    </w:p>
    <w:p w:rsidR="00650857" w:rsidRPr="00545468" w:rsidRDefault="00650857" w:rsidP="00621CD3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="009E11F2">
        <w:rPr>
          <w:rFonts w:asciiTheme="minorHAnsi" w:hAnsiTheme="minorHAnsi" w:cs="Consolas"/>
          <w:szCs w:val="19"/>
          <w:lang w:eastAsia="ja-JP"/>
        </w:rPr>
        <w:t>Поймать</w:t>
      </w:r>
      <w:r w:rsidRPr="00545468">
        <w:rPr>
          <w:rFonts w:asciiTheme="minorHAnsi" w:hAnsiTheme="minorHAnsi" w:cs="Consolas"/>
          <w:szCs w:val="19"/>
          <w:lang w:val="en-US" w:eastAsia="ja-JP"/>
        </w:rPr>
        <w:t xml:space="preserve"> (</w:t>
      </w:r>
      <w:r w:rsidR="00E87A8A">
        <w:rPr>
          <w:rFonts w:asciiTheme="minorHAnsi" w:hAnsiTheme="minorHAnsi" w:cs="Consolas"/>
          <w:szCs w:val="19"/>
          <w:lang w:eastAsia="ja-JP"/>
        </w:rPr>
        <w:t>исключение</w:t>
      </w:r>
      <w:r w:rsidRPr="00545468">
        <w:rPr>
          <w:rFonts w:asciiTheme="minorHAnsi" w:hAnsiTheme="minorHAnsi" w:cs="Consolas"/>
          <w:szCs w:val="19"/>
          <w:lang w:val="en-US" w:eastAsia="ja-JP"/>
        </w:rPr>
        <w:t>)</w:t>
      </w:r>
    </w:p>
    <w:p w:rsidR="00650857" w:rsidRPr="0025108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="00251088">
        <w:rPr>
          <w:rFonts w:asciiTheme="minorHAnsi" w:hAnsiTheme="minorHAnsi" w:cs="Consolas"/>
          <w:szCs w:val="19"/>
          <w:lang w:eastAsia="ja-JP"/>
        </w:rPr>
        <w:t>Вывод</w:t>
      </w:r>
      <w:r w:rsidRPr="00545468">
        <w:rPr>
          <w:rFonts w:asciiTheme="minorHAnsi" w:hAnsiTheme="minorHAnsi" w:cs="Consolas"/>
          <w:szCs w:val="19"/>
          <w:lang w:val="en-US" w:eastAsia="ja-JP"/>
        </w:rPr>
        <w:t xml:space="preserve">("Increase window size(current is </w:t>
      </w:r>
      <w:r w:rsidR="00251088">
        <w:rPr>
          <w:rFonts w:asciiTheme="minorHAnsi" w:hAnsiTheme="minorHAnsi" w:cs="Consolas"/>
          <w:szCs w:val="19"/>
          <w:lang w:val="en-US" w:eastAsia="ja-JP"/>
        </w:rPr>
        <w:t>rtx</w:t>
      </w:r>
      <w:r w:rsidRPr="00545468">
        <w:rPr>
          <w:rFonts w:asciiTheme="minorHAnsi" w:hAnsiTheme="minorHAnsi" w:cs="Consolas"/>
          <w:szCs w:val="19"/>
          <w:lang w:val="en-US" w:eastAsia="ja-JP"/>
        </w:rPr>
        <w:t xml:space="preserve"> : </w:t>
      </w:r>
      <w:r w:rsidR="00251088">
        <w:rPr>
          <w:rFonts w:asciiTheme="minorHAnsi" w:hAnsiTheme="minorHAnsi" w:cs="Consolas"/>
          <w:szCs w:val="19"/>
          <w:lang w:val="en-US" w:eastAsia="ja-JP"/>
        </w:rPr>
        <w:t>rty”)</w:t>
      </w:r>
    </w:p>
    <w:p w:rsidR="00650857" w:rsidRPr="00621CD3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="00621CD3">
        <w:rPr>
          <w:rFonts w:asciiTheme="minorHAnsi" w:hAnsiTheme="minorHAnsi" w:cs="Consolas"/>
          <w:szCs w:val="19"/>
          <w:lang w:eastAsia="ja-JP"/>
        </w:rPr>
        <w:t>Если</w:t>
      </w:r>
      <w:r w:rsidR="00621CD3" w:rsidRPr="00621CD3">
        <w:rPr>
          <w:rFonts w:asciiTheme="minorHAnsi" w:hAnsiTheme="minorHAnsi" w:cs="Consolas"/>
          <w:szCs w:val="19"/>
          <w:lang w:eastAsia="ja-JP"/>
        </w:rPr>
        <w:t xml:space="preserve"> (</w:t>
      </w:r>
      <w:r w:rsidR="00621CD3">
        <w:rPr>
          <w:rFonts w:asciiTheme="minorHAnsi" w:hAnsiTheme="minorHAnsi" w:cs="Consolas"/>
          <w:szCs w:val="19"/>
          <w:lang w:eastAsia="ja-JP"/>
        </w:rPr>
        <w:t>Нажата клавиша</w:t>
      </w:r>
      <w:r w:rsidRPr="00621CD3">
        <w:rPr>
          <w:rFonts w:asciiTheme="minorHAnsi" w:hAnsiTheme="minorHAnsi" w:cs="Consolas"/>
          <w:szCs w:val="19"/>
          <w:lang w:eastAsia="ja-JP"/>
        </w:rPr>
        <w:t>) {</w:t>
      </w:r>
    </w:p>
    <w:p w:rsidR="00650857" w:rsidRPr="00621CD3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eastAsia="ja-JP"/>
        </w:rPr>
      </w:pPr>
      <w:r w:rsidRPr="00621CD3">
        <w:rPr>
          <w:rFonts w:asciiTheme="minorHAnsi" w:hAnsiTheme="minorHAnsi" w:cs="Consolas"/>
          <w:szCs w:val="19"/>
          <w:lang w:eastAsia="ja-JP"/>
        </w:rPr>
        <w:tab/>
      </w:r>
      <w:r w:rsidRPr="00621CD3">
        <w:rPr>
          <w:rFonts w:asciiTheme="minorHAnsi" w:hAnsiTheme="minorHAnsi" w:cs="Consolas"/>
          <w:szCs w:val="19"/>
          <w:lang w:eastAsia="ja-JP"/>
        </w:rPr>
        <w:tab/>
      </w:r>
      <w:r w:rsidRPr="00621CD3">
        <w:rPr>
          <w:rFonts w:asciiTheme="minorHAnsi" w:hAnsiTheme="minorHAnsi" w:cs="Consolas"/>
          <w:szCs w:val="19"/>
          <w:lang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>c</w:t>
      </w:r>
      <w:r w:rsidRPr="00621CD3">
        <w:rPr>
          <w:rFonts w:asciiTheme="minorHAnsi" w:hAnsiTheme="minorHAnsi" w:cs="Consolas"/>
          <w:szCs w:val="19"/>
          <w:lang w:eastAsia="ja-JP"/>
        </w:rPr>
        <w:t xml:space="preserve"> = </w:t>
      </w:r>
      <w:r w:rsidR="00621CD3">
        <w:rPr>
          <w:rFonts w:asciiTheme="minorHAnsi" w:hAnsiTheme="minorHAnsi" w:cs="Consolas"/>
          <w:szCs w:val="19"/>
          <w:lang w:eastAsia="ja-JP"/>
        </w:rPr>
        <w:t>Код клавиши</w:t>
      </w:r>
      <w:r w:rsidRPr="00621CD3">
        <w:rPr>
          <w:rFonts w:asciiTheme="minorHAnsi" w:hAnsiTheme="minorHAnsi" w:cs="Consolas"/>
          <w:szCs w:val="19"/>
          <w:lang w:eastAsia="ja-JP"/>
        </w:rPr>
        <w:t>;</w:t>
      </w:r>
    </w:p>
    <w:p w:rsidR="00650857" w:rsidRPr="00545468" w:rsidRDefault="00650857" w:rsidP="00650857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val="en-US" w:eastAsia="ja-JP"/>
        </w:rPr>
      </w:pPr>
      <w:r w:rsidRPr="00621CD3">
        <w:rPr>
          <w:rFonts w:asciiTheme="minorHAnsi" w:hAnsiTheme="minorHAnsi" w:cs="Consolas"/>
          <w:szCs w:val="19"/>
          <w:lang w:eastAsia="ja-JP"/>
        </w:rPr>
        <w:tab/>
      </w:r>
      <w:r w:rsidRPr="00621CD3">
        <w:rPr>
          <w:rFonts w:asciiTheme="minorHAnsi" w:hAnsiTheme="minorHAnsi" w:cs="Consolas"/>
          <w:szCs w:val="19"/>
          <w:lang w:eastAsia="ja-JP"/>
        </w:rPr>
        <w:tab/>
      </w:r>
      <w:r w:rsidRPr="00545468">
        <w:rPr>
          <w:rFonts w:asciiTheme="minorHAnsi" w:hAnsiTheme="minorHAnsi" w:cs="Consolas"/>
          <w:szCs w:val="19"/>
          <w:lang w:val="en-US" w:eastAsia="ja-JP"/>
        </w:rPr>
        <w:t>}</w:t>
      </w:r>
    </w:p>
    <w:p w:rsidR="00815D54" w:rsidRPr="003D0C6A" w:rsidRDefault="00650857" w:rsidP="00815D54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="Consolas"/>
          <w:szCs w:val="19"/>
          <w:lang w:eastAsia="ja-JP"/>
        </w:rPr>
      </w:pPr>
      <w:r w:rsidRPr="00545468">
        <w:rPr>
          <w:rFonts w:asciiTheme="minorHAnsi" w:hAnsiTheme="minorHAnsi" w:cs="Consolas"/>
          <w:szCs w:val="19"/>
          <w:lang w:val="en-US" w:eastAsia="ja-JP"/>
        </w:rPr>
        <w:tab/>
      </w:r>
      <w:r w:rsidRPr="003D0C6A">
        <w:rPr>
          <w:rFonts w:asciiTheme="minorHAnsi" w:hAnsiTheme="minorHAnsi" w:cs="Consolas"/>
          <w:szCs w:val="19"/>
          <w:lang w:eastAsia="ja-JP"/>
        </w:rPr>
        <w:t xml:space="preserve">} </w:t>
      </w:r>
      <w:r w:rsidR="0087190A">
        <w:rPr>
          <w:rFonts w:asciiTheme="minorHAnsi" w:hAnsiTheme="minorHAnsi" w:cs="Consolas"/>
          <w:szCs w:val="19"/>
          <w:lang w:eastAsia="ja-JP"/>
        </w:rPr>
        <w:t>Пока</w:t>
      </w:r>
      <w:r w:rsidRPr="003D0C6A">
        <w:rPr>
          <w:rFonts w:asciiTheme="minorHAnsi" w:hAnsiTheme="minorHAnsi" w:cs="Consolas"/>
          <w:szCs w:val="19"/>
          <w:lang w:eastAsia="ja-JP"/>
        </w:rPr>
        <w:t xml:space="preserve"> (</w:t>
      </w:r>
      <w:r w:rsidRPr="00545468">
        <w:rPr>
          <w:rFonts w:asciiTheme="minorHAnsi" w:hAnsiTheme="minorHAnsi" w:cs="Consolas"/>
          <w:szCs w:val="19"/>
          <w:lang w:val="en-US" w:eastAsia="ja-JP"/>
        </w:rPr>
        <w:t>c</w:t>
      </w:r>
      <w:r w:rsidRPr="003D0C6A">
        <w:rPr>
          <w:rFonts w:asciiTheme="minorHAnsi" w:hAnsiTheme="minorHAnsi" w:cs="Consolas"/>
          <w:szCs w:val="19"/>
          <w:lang w:eastAsia="ja-JP"/>
        </w:rPr>
        <w:t xml:space="preserve"> != 13);</w:t>
      </w:r>
    </w:p>
    <w:p w:rsidR="00763E8A" w:rsidRPr="003D0C6A" w:rsidRDefault="0087190A" w:rsidP="00815D54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Освободить контекст отображения</w:t>
      </w:r>
      <w:r w:rsidR="00650857" w:rsidRPr="003D0C6A">
        <w:rPr>
          <w:rFonts w:asciiTheme="minorHAnsi" w:hAnsiTheme="minorHAnsi" w:cs="Consolas"/>
          <w:szCs w:val="19"/>
          <w:lang w:eastAsia="ja-JP"/>
        </w:rPr>
        <w:t>(</w:t>
      </w:r>
      <w:r w:rsidR="00650857" w:rsidRPr="00815D54">
        <w:rPr>
          <w:rFonts w:asciiTheme="minorHAnsi" w:hAnsiTheme="minorHAnsi" w:cs="Consolas"/>
          <w:szCs w:val="19"/>
          <w:lang w:val="en-US" w:eastAsia="ja-JP"/>
        </w:rPr>
        <w:t>hwnd</w:t>
      </w:r>
      <w:r w:rsidR="00650857" w:rsidRPr="003D0C6A">
        <w:rPr>
          <w:rFonts w:asciiTheme="minorHAnsi" w:hAnsiTheme="minorHAnsi" w:cs="Consolas"/>
          <w:szCs w:val="19"/>
          <w:lang w:eastAsia="ja-JP"/>
        </w:rPr>
        <w:t xml:space="preserve">, </w:t>
      </w:r>
      <w:r w:rsidR="00650857" w:rsidRPr="00815D54">
        <w:rPr>
          <w:rFonts w:asciiTheme="minorHAnsi" w:hAnsiTheme="minorHAnsi" w:cs="Consolas"/>
          <w:szCs w:val="19"/>
          <w:lang w:val="en-US" w:eastAsia="ja-JP"/>
        </w:rPr>
        <w:t>hdc</w:t>
      </w:r>
      <w:r w:rsidR="00650857" w:rsidRPr="003D0C6A">
        <w:rPr>
          <w:rFonts w:asciiTheme="minorHAnsi" w:hAnsiTheme="minorHAnsi" w:cs="Consolas"/>
          <w:szCs w:val="19"/>
          <w:lang w:eastAsia="ja-JP"/>
        </w:rPr>
        <w:t>);</w:t>
      </w:r>
    </w:p>
    <w:p w:rsidR="00815D54" w:rsidRPr="003D0C6A" w:rsidRDefault="00815D54" w:rsidP="00815D54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Theme="minorHAnsi" w:hAnsiTheme="minorHAnsi" w:cs="Consolas"/>
          <w:szCs w:val="19"/>
          <w:lang w:eastAsia="ja-JP"/>
        </w:rPr>
      </w:pPr>
    </w:p>
    <w:p w:rsidR="00763E8A" w:rsidRPr="00545468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setMode</w:t>
      </w:r>
      <w:r w:rsidRPr="00545468">
        <w:rPr>
          <w:rFonts w:asciiTheme="minorHAnsi" w:hAnsiTheme="minorHAnsi" w:cs="Consolas"/>
          <w:b/>
          <w:szCs w:val="19"/>
          <w:lang w:val="en-US"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545468">
        <w:rPr>
          <w:rFonts w:asciiTheme="minorHAnsi" w:hAnsiTheme="minorHAnsi" w:cs="Consolas"/>
          <w:b/>
          <w:szCs w:val="19"/>
          <w:lang w:val="en-US"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mode</w:t>
      </w:r>
      <w:r w:rsidR="005D2A74" w:rsidRPr="00545468">
        <w:rPr>
          <w:rFonts w:asciiTheme="minorHAnsi" w:hAnsiTheme="minorHAnsi" w:cs="Consolas"/>
          <w:b/>
          <w:szCs w:val="19"/>
          <w:lang w:val="en-US" w:eastAsia="ja-JP"/>
        </w:rPr>
        <w:t xml:space="preserve"> - </w:t>
      </w:r>
      <w:r w:rsidR="005D2A74">
        <w:rPr>
          <w:rFonts w:asciiTheme="minorHAnsi" w:hAnsiTheme="minorHAnsi" w:cs="Consolas"/>
          <w:b/>
          <w:szCs w:val="19"/>
          <w:lang w:eastAsia="ja-JP"/>
        </w:rPr>
        <w:t>режим</w:t>
      </w:r>
      <w:r w:rsidRPr="00545468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0E62C7" w:rsidRPr="00545468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0E62C7" w:rsidRPr="000E62C7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0E62C7" w:rsidRPr="0054546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нового</w:t>
      </w:r>
      <w:r w:rsidR="000E62C7" w:rsidRPr="0054546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режима</w:t>
      </w:r>
      <w:r w:rsidR="000E62C7" w:rsidRPr="0054546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работы</w:t>
      </w:r>
    </w:p>
    <w:p w:rsid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new_mode &lt; 0 || new_mode &gt; 2, </w:t>
      </w:r>
      <w:r>
        <w:rPr>
          <w:rFonts w:asciiTheme="minorHAnsi" w:hAnsiTheme="minorHAnsi" w:cs="Consolas"/>
          <w:szCs w:val="19"/>
          <w:lang w:eastAsia="ja-JP"/>
        </w:rPr>
        <w:t>то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throw ERR_WRONG_MODE</w:t>
      </w:r>
    </w:p>
    <w:p w:rsid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mode = new_mode</w:t>
      </w:r>
    </w:p>
    <w:p w:rsidR="003D0C6A" w:rsidRPr="00A14375" w:rsidRDefault="003D0C6A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3D0C6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getMode</w:t>
      </w:r>
      <w:r w:rsidRPr="003D0C6A">
        <w:rPr>
          <w:rFonts w:asciiTheme="minorHAnsi" w:hAnsiTheme="minorHAnsi" w:cs="Consolas"/>
          <w:b/>
          <w:szCs w:val="19"/>
          <w:lang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3D0C6A">
        <w:rPr>
          <w:rFonts w:asciiTheme="minorHAnsi" w:hAnsiTheme="minorHAnsi" w:cs="Consolas"/>
          <w:b/>
          <w:szCs w:val="19"/>
          <w:lang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mode</w:t>
      </w:r>
      <w:r w:rsidRPr="003D0C6A">
        <w:rPr>
          <w:rFonts w:asciiTheme="minorHAnsi" w:hAnsiTheme="minorHAnsi" w:cs="Consolas"/>
          <w:b/>
          <w:szCs w:val="19"/>
          <w:lang w:eastAsia="ja-JP"/>
        </w:rPr>
        <w:t>)</w:t>
      </w:r>
      <w:r w:rsidR="000E62C7" w:rsidRPr="003D0C6A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0E62C7">
        <w:rPr>
          <w:rFonts w:asciiTheme="minorHAnsi" w:hAnsiTheme="minorHAnsi" w:cs="Consolas"/>
          <w:b/>
          <w:szCs w:val="19"/>
          <w:lang w:eastAsia="ja-JP"/>
        </w:rPr>
        <w:t>получение</w:t>
      </w:r>
      <w:r w:rsidR="000E62C7" w:rsidRPr="003D0C6A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текущего</w:t>
      </w:r>
      <w:r w:rsidR="000E62C7" w:rsidRPr="003D0C6A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="000E62C7">
        <w:rPr>
          <w:rFonts w:asciiTheme="minorHAnsi" w:hAnsiTheme="minorHAnsi" w:cs="Consolas"/>
          <w:b/>
          <w:szCs w:val="19"/>
          <w:lang w:eastAsia="ja-JP"/>
        </w:rPr>
        <w:t>режима</w:t>
      </w:r>
    </w:p>
    <w:p w:rsidR="00763E8A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curr_mode = mode</w:t>
      </w:r>
    </w:p>
    <w:p w:rsidR="00A14375" w:rsidRPr="00A14375" w:rsidRDefault="00A14375" w:rsidP="002C0E31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EA501C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(</w:t>
      </w:r>
      <w:r w:rsidR="000E62C7" w:rsidRPr="00EA501C">
        <w:rPr>
          <w:rFonts w:asciiTheme="minorHAnsi" w:hAnsiTheme="minorHAnsi" w:cs="Consolas"/>
          <w:b/>
          <w:szCs w:val="19"/>
          <w:lang w:val="en-US"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="005D2A7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5D2A74">
        <w:rPr>
          <w:rFonts w:asciiTheme="minorHAnsi" w:hAnsiTheme="minorHAnsi" w:cs="Consolas"/>
          <w:b/>
          <w:szCs w:val="19"/>
          <w:lang w:eastAsia="ja-JP"/>
        </w:rPr>
        <w:t>массив</w:t>
      </w:r>
      <w:r w:rsidR="005D2A7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координат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0E62C7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>–</w:t>
      </w:r>
      <w:r w:rsidR="000E62C7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5D2A7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</w:t>
      </w:r>
      <w:r w:rsidR="001A4554">
        <w:rPr>
          <w:rFonts w:asciiTheme="minorHAnsi" w:hAnsiTheme="minorHAnsi" w:cs="Consolas"/>
          <w:b/>
          <w:szCs w:val="19"/>
          <w:lang w:eastAsia="ja-JP"/>
        </w:rPr>
        <w:t>оч</w:t>
      </w:r>
      <w:r w:rsidR="005D2A74">
        <w:rPr>
          <w:rFonts w:asciiTheme="minorHAnsi" w:hAnsiTheme="minorHAnsi" w:cs="Consolas"/>
          <w:b/>
          <w:szCs w:val="19"/>
          <w:lang w:eastAsia="ja-JP"/>
        </w:rPr>
        <w:t>ек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основного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треугольника</w:t>
      </w:r>
    </w:p>
    <w:p w:rsidR="00A14375" w:rsidRPr="00EA501C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Для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EA501C">
        <w:rPr>
          <w:rFonts w:asciiTheme="minorHAnsi" w:hAnsiTheme="minorHAnsi" w:cs="Consolas"/>
          <w:szCs w:val="19"/>
          <w:lang w:val="en-US" w:eastAsia="ja-JP"/>
        </w:rPr>
        <w:t>)</w:t>
      </w:r>
    </w:p>
    <w:p w:rsidR="00A14375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EA501C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new_points[i].x &lt; 0 || new_points[i].y &lt; 0</w:t>
      </w:r>
    </w:p>
    <w:p w:rsidR="00A14375" w:rsidRDefault="00A1437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  <w:t>throw ERR_NEGATIVE_POINTS</w:t>
      </w:r>
    </w:p>
    <w:p w:rsidR="000751A9" w:rsidRDefault="000751A9" w:rsidP="00763E8A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0751A9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((new_points[2].x - new_points[0].x)*(new_points[1].y - new_points[0].y) == (new_points[2].y - new_points[0].y)*(new_points[1].x - new_points[0].x))</w:t>
      </w:r>
    </w:p>
    <w:p w:rsidR="000751A9" w:rsidRDefault="000751A9" w:rsidP="00763E8A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lastRenderedPageBreak/>
        <w:tab/>
        <w:t>throw ERR_POINTS_ONLINE</w:t>
      </w:r>
    </w:p>
    <w:p w:rsidR="000751A9" w:rsidRPr="000751A9" w:rsidRDefault="000751A9" w:rsidP="000751A9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Для</w:t>
      </w:r>
      <w:r w:rsidRPr="000751A9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0751A9">
        <w:rPr>
          <w:rFonts w:asciiTheme="minorHAnsi" w:hAnsiTheme="minorHAnsi" w:cs="Consolas"/>
          <w:szCs w:val="19"/>
          <w:lang w:val="en-US" w:eastAsia="ja-JP"/>
        </w:rPr>
        <w:t>)</w:t>
      </w:r>
    </w:p>
    <w:p w:rsidR="000751A9" w:rsidRDefault="000751A9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points[i] = new_points[i]</w:t>
      </w:r>
    </w:p>
    <w:p w:rsidR="003D0C6A" w:rsidRPr="000751A9" w:rsidRDefault="003D0C6A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A1437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>
        <w:rPr>
          <w:rFonts w:asciiTheme="minorHAnsi" w:hAnsiTheme="minorHAnsi" w:cs="Consolas"/>
          <w:b/>
          <w:szCs w:val="19"/>
          <w:lang w:val="en-US" w:eastAsia="ja-JP"/>
        </w:rPr>
        <w:t>(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curr_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points)</w:t>
      </w:r>
      <w:r w:rsidR="005D2A74" w:rsidRPr="00A14375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5D2A74">
        <w:rPr>
          <w:rFonts w:asciiTheme="minorHAnsi" w:hAnsiTheme="minorHAnsi" w:cs="Consolas"/>
          <w:b/>
          <w:szCs w:val="19"/>
          <w:lang w:eastAsia="ja-JP"/>
        </w:rPr>
        <w:t>Взятие</w:t>
      </w:r>
      <w:r w:rsidR="005D2A74" w:rsidRPr="00A1437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текущих</w:t>
      </w:r>
    </w:p>
    <w:p w:rsidR="00BC1DD5" w:rsidRPr="00EA501C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Для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EA501C">
        <w:rPr>
          <w:rFonts w:asciiTheme="minorHAnsi" w:hAnsiTheme="minorHAnsi" w:cs="Consolas"/>
          <w:szCs w:val="19"/>
          <w:lang w:val="en-US" w:eastAsia="ja-JP"/>
        </w:rPr>
        <w:t>)</w:t>
      </w:r>
    </w:p>
    <w:p w:rsidR="00763E8A" w:rsidRDefault="00BC1DD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curr_points[i] = points[i]</w:t>
      </w:r>
    </w:p>
    <w:p w:rsidR="00BC1DD5" w:rsidRPr="00BC1DD5" w:rsidRDefault="00BC1DD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(</w:t>
      </w:r>
      <w:r w:rsidR="000E62C7" w:rsidRPr="001A4554">
        <w:rPr>
          <w:rFonts w:asciiTheme="minorHAnsi" w:hAnsiTheme="minorHAnsi" w:cs="Consolas"/>
          <w:b/>
          <w:szCs w:val="19"/>
          <w:lang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1A4554">
        <w:rPr>
          <w:rFonts w:asciiTheme="minorHAnsi" w:hAnsiTheme="minorHAnsi" w:cs="Consolas"/>
          <w:b/>
          <w:szCs w:val="19"/>
          <w:lang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)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– </w:t>
      </w:r>
      <w:r w:rsidR="005D2A74">
        <w:rPr>
          <w:rFonts w:asciiTheme="minorHAnsi" w:hAnsiTheme="minorHAnsi" w:cs="Consolas"/>
          <w:b/>
          <w:szCs w:val="19"/>
          <w:lang w:eastAsia="ja-JP"/>
        </w:rPr>
        <w:t>Задание т</w:t>
      </w:r>
      <w:r w:rsidR="001A4554">
        <w:rPr>
          <w:rFonts w:asciiTheme="minorHAnsi" w:hAnsiTheme="minorHAnsi" w:cs="Consolas"/>
          <w:b/>
          <w:szCs w:val="19"/>
          <w:lang w:eastAsia="ja-JP"/>
        </w:rPr>
        <w:t>оч</w:t>
      </w:r>
      <w:r w:rsidR="005D2A74">
        <w:rPr>
          <w:rFonts w:asciiTheme="minorHAnsi" w:hAnsiTheme="minorHAnsi" w:cs="Consolas"/>
          <w:b/>
          <w:szCs w:val="19"/>
          <w:lang w:eastAsia="ja-JP"/>
        </w:rPr>
        <w:t>ек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малого треугольника</w:t>
      </w:r>
    </w:p>
    <w:p w:rsidR="00BC1DD5" w:rsidRP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Для</w:t>
      </w:r>
      <w:r w:rsidRPr="00BC1DD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C1DD5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BC1DD5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A14375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new_Cpoints[i].x &lt; 0 || new_Cpoints[i].y &lt; 0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ab/>
        <w:t>throw ERR_NEGATIVE_POINTS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0751A9">
        <w:rPr>
          <w:rFonts w:asciiTheme="minorHAnsi" w:hAnsiTheme="minorHAnsi" w:cs="Consolas"/>
          <w:szCs w:val="19"/>
          <w:lang w:val="en-US" w:eastAsia="ja-JP"/>
        </w:rPr>
        <w:t xml:space="preserve"> 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((new_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points[2].x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points[0].x)*(new_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points[1].y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points[0].y) == 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points[2].y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points[0].y)*(new_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points[1].x - new_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</w:t>
      </w:r>
      <w:r w:rsidRPr="000751A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points[0].x))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ERR_POINTS_ONLINE</w:t>
      </w:r>
    </w:p>
    <w:p w:rsidR="00BC1DD5" w:rsidRPr="000751A9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Для</w:t>
      </w:r>
      <w:r w:rsidRPr="000751A9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0751A9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Pr="000751A9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Cpoints[i] = new_Cpoints[i]</w:t>
      </w:r>
    </w:p>
    <w:p w:rsidR="00BC1DD5" w:rsidRPr="00BC1DD5" w:rsidRDefault="00BC1DD5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Pr="00EA501C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(</w:t>
      </w:r>
      <w:r w:rsidR="000E62C7" w:rsidRPr="00EA501C">
        <w:rPr>
          <w:rFonts w:asciiTheme="minorHAnsi" w:hAnsiTheme="minorHAnsi" w:cs="Consolas"/>
          <w:b/>
          <w:szCs w:val="19"/>
          <w:lang w:val="en-US" w:eastAsia="ja-JP"/>
        </w:rPr>
        <w:t>*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BC1DD5">
        <w:rPr>
          <w:rFonts w:asciiTheme="minorHAnsi" w:hAnsiTheme="minorHAnsi" w:cs="Consolas"/>
          <w:b/>
          <w:szCs w:val="19"/>
          <w:lang w:val="en-US" w:eastAsia="ja-JP"/>
        </w:rPr>
        <w:t>C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points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5D2A7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5D2A74">
        <w:rPr>
          <w:rFonts w:asciiTheme="minorHAnsi" w:hAnsiTheme="minorHAnsi" w:cs="Consolas"/>
          <w:b/>
          <w:szCs w:val="19"/>
          <w:lang w:eastAsia="ja-JP"/>
        </w:rPr>
        <w:t>Взятие</w:t>
      </w:r>
      <w:r w:rsidR="005D2A7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текущих</w:t>
      </w:r>
    </w:p>
    <w:p w:rsidR="00BC1DD5" w:rsidRP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Для</w:t>
      </w:r>
      <w:r w:rsidRPr="00BC1DD5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i = 0; i &lt; 3; i++</w:t>
      </w:r>
      <w:r w:rsidRPr="00BC1DD5">
        <w:rPr>
          <w:rFonts w:asciiTheme="minorHAnsi" w:hAnsiTheme="minorHAnsi" w:cs="Consolas"/>
          <w:szCs w:val="19"/>
          <w:lang w:val="en-US" w:eastAsia="ja-JP"/>
        </w:rPr>
        <w:t>)</w:t>
      </w:r>
    </w:p>
    <w:p w:rsidR="00BC1DD5" w:rsidRDefault="00BC1DD5" w:rsidP="00BC1DD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curr_Cpoints[i] = Cpoints[i]</w:t>
      </w:r>
    </w:p>
    <w:p w:rsidR="00763E8A" w:rsidRPr="00BC1DD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Pr="00EA501C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5D2A74">
        <w:rPr>
          <w:rFonts w:asciiTheme="minorHAnsi" w:hAnsiTheme="minorHAnsi" w:cs="Consolas"/>
          <w:b/>
          <w:szCs w:val="19"/>
          <w:lang w:eastAsia="ja-JP"/>
        </w:rPr>
        <w:t>Задание</w:t>
      </w:r>
      <w:r w:rsidR="005D2A7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толщины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контура</w:t>
      </w:r>
    </w:p>
    <w:p w:rsidR="00800C77" w:rsidRPr="00EA501C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 xml:space="preserve">new_border &lt; 0 </w:t>
      </w:r>
    </w:p>
    <w:p w:rsid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EA501C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ERR_NEGATIVE_BORDER</w:t>
      </w:r>
    </w:p>
    <w:p w:rsid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border = new_border</w:t>
      </w:r>
    </w:p>
    <w:p w:rsidR="00867030" w:rsidRP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867030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>
        <w:rPr>
          <w:rFonts w:asciiTheme="minorHAnsi" w:hAnsiTheme="minorHAnsi" w:cs="Consolas"/>
          <w:b/>
          <w:szCs w:val="19"/>
          <w:lang w:val="en-US" w:eastAsia="ja-JP"/>
        </w:rPr>
        <w:t>(&amp;curr_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border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5D2A74" w:rsidRPr="00867030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5D2A74">
        <w:rPr>
          <w:rFonts w:asciiTheme="minorHAnsi" w:hAnsiTheme="minorHAnsi" w:cs="Consolas"/>
          <w:b/>
          <w:szCs w:val="19"/>
          <w:lang w:eastAsia="ja-JP"/>
        </w:rPr>
        <w:t>Взятие</w:t>
      </w:r>
      <w:r w:rsidR="005D2A74" w:rsidRPr="00867030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D2A74">
        <w:rPr>
          <w:rFonts w:asciiTheme="minorHAnsi" w:hAnsiTheme="minorHAnsi" w:cs="Consolas"/>
          <w:b/>
          <w:szCs w:val="19"/>
          <w:lang w:eastAsia="ja-JP"/>
        </w:rPr>
        <w:t>текущей</w:t>
      </w:r>
    </w:p>
    <w:p w:rsidR="00763E8A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curr_border = border</w:t>
      </w:r>
    </w:p>
    <w:p w:rsidR="00867030" w:rsidRP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EA501C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Style</w:t>
      </w:r>
      <w:r>
        <w:rPr>
          <w:rFonts w:asciiTheme="minorHAnsi" w:hAnsiTheme="minorHAnsi" w:cs="Consolas"/>
          <w:b/>
          <w:szCs w:val="19"/>
          <w:lang w:val="en-US" w:eastAsia="ja-JP"/>
        </w:rPr>
        <w:t>(new_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Style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1A4554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Стиль</w:t>
      </w:r>
      <w:r w:rsidR="001A4554" w:rsidRPr="001A4554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86703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new_style &lt; 0 || new_style &gt; 6</w:t>
      </w:r>
    </w:p>
    <w:p w:rsid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throw ERR_WRONG_STYLE</w:t>
      </w:r>
    </w:p>
    <w:p w:rsidR="003D0C6A" w:rsidRPr="00867030" w:rsidRDefault="003D0C6A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 xml:space="preserve">Style </w:t>
      </w:r>
      <w:r>
        <w:rPr>
          <w:rFonts w:asciiTheme="minorHAnsi" w:hAnsiTheme="minorHAnsi" w:cs="Consolas"/>
          <w:b/>
          <w:szCs w:val="19"/>
          <w:lang w:val="en-US" w:eastAsia="ja-JP"/>
        </w:rPr>
        <w:t>(&amp;curr_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Styl</w:t>
      </w:r>
      <w:r>
        <w:rPr>
          <w:rFonts w:asciiTheme="minorHAnsi" w:hAnsiTheme="minorHAnsi" w:cs="Consolas"/>
          <w:b/>
          <w:szCs w:val="19"/>
          <w:lang w:val="en-US" w:eastAsia="ja-JP"/>
        </w:rPr>
        <w:t>e)</w:t>
      </w:r>
    </w:p>
    <w:p w:rsidR="00763E8A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curr_style = style</w:t>
      </w:r>
    </w:p>
    <w:p w:rsidR="00867030" w:rsidRPr="00867030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EA501C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>
        <w:rPr>
          <w:rFonts w:asciiTheme="minorHAnsi" w:hAnsiTheme="minorHAnsi" w:cs="Consolas"/>
          <w:b/>
          <w:szCs w:val="19"/>
          <w:lang w:val="en-US" w:eastAsia="ja-JP"/>
        </w:rPr>
        <w:t>(new_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Цвет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пера</w:t>
      </w:r>
    </w:p>
    <w:p w:rsidR="00867030" w:rsidRPr="00EA501C" w:rsidRDefault="00867030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EA501C">
        <w:rPr>
          <w:rFonts w:asciiTheme="minorHAnsi" w:hAnsiTheme="minorHAnsi" w:cs="Consolas"/>
          <w:szCs w:val="19"/>
          <w:lang w:val="en-US" w:eastAsia="ja-JP"/>
        </w:rPr>
        <w:t>) &lt; 0)</w:t>
      </w:r>
    </w:p>
    <w:p w:rsidR="008B2D85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EA501C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ERR_WRONG_COLOR</w:t>
      </w:r>
    </w:p>
    <w:p w:rsidR="008B2D85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color = new_color</w:t>
      </w:r>
    </w:p>
    <w:p w:rsidR="003D0C6A" w:rsidRDefault="003D0C6A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3D0C6A" w:rsidRDefault="003D0C6A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3D0C6A" w:rsidRPr="008B2D85" w:rsidRDefault="003D0C6A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EA501C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lastRenderedPageBreak/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 w:rsidR="000E62C7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(&amp;</w:t>
      </w:r>
      <w:r>
        <w:rPr>
          <w:rFonts w:asciiTheme="minorHAnsi" w:hAnsiTheme="minorHAnsi" w:cs="Consolas"/>
          <w:b/>
          <w:szCs w:val="19"/>
          <w:lang w:val="en-US" w:eastAsia="ja-JP"/>
        </w:rPr>
        <w:t>curr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Color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763E8A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curr_color = color</w:t>
      </w:r>
    </w:p>
    <w:p w:rsidR="008B2D85" w:rsidRPr="008B2D85" w:rsidRDefault="008B2D85" w:rsidP="00763E8A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Pr="00EA501C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BStyle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BStyle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Стиль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86703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new_bstyle &lt; 0 || new_bstyle &gt; 6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throw ERR_WRONG_BSTYLE</w:t>
      </w:r>
    </w:p>
    <w:p w:rsidR="003D0C6A" w:rsidRPr="008B2D85" w:rsidRDefault="003D0C6A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 xml:space="preserve">BStyle </w:t>
      </w:r>
      <w:r>
        <w:rPr>
          <w:rFonts w:asciiTheme="minorHAnsi" w:hAnsiTheme="minorHAnsi" w:cs="Consolas"/>
          <w:b/>
          <w:szCs w:val="19"/>
          <w:lang w:val="en-US" w:eastAsia="ja-JP"/>
        </w:rPr>
        <w:t>(&amp;curr_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BStyl</w:t>
      </w:r>
      <w:r>
        <w:rPr>
          <w:rFonts w:asciiTheme="minorHAnsi" w:hAnsiTheme="minorHAnsi" w:cs="Consolas"/>
          <w:b/>
          <w:szCs w:val="19"/>
          <w:lang w:val="en-US" w:eastAsia="ja-JP"/>
        </w:rPr>
        <w:t>e)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curr_bstyle = bstyle</w:t>
      </w: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Pr="008B2D85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set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>
        <w:rPr>
          <w:rFonts w:asciiTheme="minorHAnsi" w:hAnsiTheme="minorHAnsi" w:cs="Consolas"/>
          <w:b/>
          <w:szCs w:val="19"/>
          <w:lang w:val="en-US" w:eastAsia="ja-JP"/>
        </w:rPr>
        <w:t>(new_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8B2D85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Цвет</w:t>
      </w:r>
      <w:r w:rsidR="001A4554" w:rsidRPr="008B2D85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кисти</w:t>
      </w:r>
    </w:p>
    <w:p w:rsidR="008B2D85" w:rsidRPr="00EA501C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Красный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Зеленый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&lt; 0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EA501C">
        <w:rPr>
          <w:rFonts w:asciiTheme="minorHAnsi" w:hAnsiTheme="minorHAnsi" w:cs="Consolas"/>
          <w:szCs w:val="19"/>
          <w:lang w:val="en-US" w:eastAsia="ja-JP"/>
        </w:rPr>
        <w:t xml:space="preserve">) &gt; 255 || </w:t>
      </w:r>
      <w:r>
        <w:rPr>
          <w:rFonts w:asciiTheme="minorHAnsi" w:hAnsiTheme="minorHAnsi" w:cs="Consolas"/>
          <w:szCs w:val="19"/>
          <w:lang w:val="en-US" w:eastAsia="ja-JP"/>
        </w:rPr>
        <w:t>new</w:t>
      </w:r>
      <w:r w:rsidRPr="00EA501C">
        <w:rPr>
          <w:rFonts w:asciiTheme="minorHAnsi" w:hAnsiTheme="minorHAnsi" w:cs="Consolas"/>
          <w:szCs w:val="19"/>
          <w:lang w:val="en-US" w:eastAsia="ja-JP"/>
        </w:rPr>
        <w:t>_</w:t>
      </w:r>
      <w:r>
        <w:rPr>
          <w:rFonts w:asciiTheme="minorHAnsi" w:hAnsiTheme="minorHAnsi" w:cs="Consolas"/>
          <w:szCs w:val="19"/>
          <w:lang w:val="en-US" w:eastAsia="ja-JP"/>
        </w:rPr>
        <w:t>bcolor</w:t>
      </w:r>
      <w:r w:rsidRPr="00EA501C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eastAsia="ja-JP"/>
        </w:rPr>
        <w:t>Синий</w:t>
      </w:r>
      <w:r w:rsidRPr="00EA501C">
        <w:rPr>
          <w:rFonts w:asciiTheme="minorHAnsi" w:hAnsiTheme="minorHAnsi" w:cs="Consolas"/>
          <w:szCs w:val="19"/>
          <w:lang w:val="en-US" w:eastAsia="ja-JP"/>
        </w:rPr>
        <w:t>) &lt; 0)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 w:rsidRPr="00EA501C"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val="en-US" w:eastAsia="ja-JP"/>
        </w:rPr>
        <w:t>throw ERR_WRONG_BCOLOR</w:t>
      </w:r>
    </w:p>
    <w:p w:rsidR="008B2D85" w:rsidRDefault="008B2D85" w:rsidP="00750CB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bcolor = new_bcolor</w:t>
      </w:r>
    </w:p>
    <w:p w:rsidR="003D0C6A" w:rsidRPr="00750CB0" w:rsidRDefault="003D0C6A" w:rsidP="00750CB0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763E8A" w:rsidRDefault="00763E8A" w:rsidP="00763E8A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get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>
        <w:rPr>
          <w:rFonts w:asciiTheme="minorHAnsi" w:hAnsiTheme="minorHAnsi" w:cs="Consolas"/>
          <w:b/>
          <w:szCs w:val="19"/>
          <w:lang w:val="en-US" w:eastAsia="ja-JP"/>
        </w:rPr>
        <w:t>(&amp;curr_</w:t>
      </w:r>
      <w:r w:rsidR="000E62C7">
        <w:rPr>
          <w:rFonts w:asciiTheme="minorHAnsi" w:hAnsiTheme="minorHAnsi" w:cs="Consolas"/>
          <w:b/>
          <w:szCs w:val="19"/>
          <w:lang w:val="en-US" w:eastAsia="ja-JP"/>
        </w:rPr>
        <w:t>BColor</w:t>
      </w:r>
      <w:r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8B2D85" w:rsidRDefault="008B2D85" w:rsidP="008B2D85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curr_bcolor = bcolor</w:t>
      </w: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763E8A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checkSizeTC</w:t>
      </w:r>
      <w:r w:rsidRPr="001A4554">
        <w:rPr>
          <w:rFonts w:asciiTheme="minorHAnsi" w:hAnsiTheme="minorHAnsi" w:cs="Consolas"/>
          <w:b/>
          <w:szCs w:val="19"/>
          <w:lang w:eastAsia="ja-JP"/>
        </w:rPr>
        <w:t>(*</w:t>
      </w:r>
      <w:r>
        <w:rPr>
          <w:rFonts w:asciiTheme="minorHAnsi" w:hAnsiTheme="minorHAnsi" w:cs="Consolas"/>
          <w:b/>
          <w:szCs w:val="19"/>
          <w:lang w:val="en-US" w:eastAsia="ja-JP"/>
        </w:rPr>
        <w:t>new</w:t>
      </w:r>
      <w:r w:rsidRPr="001A4554">
        <w:rPr>
          <w:rFonts w:asciiTheme="minorHAnsi" w:hAnsiTheme="minorHAnsi" w:cs="Consolas"/>
          <w:b/>
          <w:szCs w:val="19"/>
          <w:lang w:eastAsia="ja-JP"/>
        </w:rPr>
        <w:t>_</w:t>
      </w:r>
      <w:r>
        <w:rPr>
          <w:rFonts w:asciiTheme="minorHAnsi" w:hAnsiTheme="minorHAnsi" w:cs="Consolas"/>
          <w:b/>
          <w:szCs w:val="19"/>
          <w:lang w:val="en-US" w:eastAsia="ja-JP"/>
        </w:rPr>
        <w:t>Cpoints</w:t>
      </w:r>
      <w:r w:rsidRPr="001A4554">
        <w:rPr>
          <w:rFonts w:asciiTheme="minorHAnsi" w:hAnsiTheme="minorHAnsi" w:cs="Consolas"/>
          <w:b/>
          <w:szCs w:val="19"/>
          <w:lang w:eastAsia="ja-JP"/>
        </w:rPr>
        <w:t>)</w:t>
      </w:r>
      <w:r w:rsidR="001A4554">
        <w:rPr>
          <w:rFonts w:asciiTheme="minorHAnsi" w:hAnsiTheme="minorHAnsi" w:cs="Consolas"/>
          <w:b/>
          <w:szCs w:val="19"/>
          <w:lang w:eastAsia="ja-JP"/>
        </w:rPr>
        <w:t xml:space="preserve"> – проверка вместимости малого треугольника в большой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i = 0; i &lt; 3; i++)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a = (points[0].x - new_Cpoints[i].x)*(points[1].y - points[0].y) - (points[1].x - points[0].x)*(points[0].y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b = (points[1].x - new_Cpoints[i].x)*(points[2].y - points[1].y) - (points[2].x - points[1].x)*(points[1].y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ind w:left="1410" w:firstLine="708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 = (points[2].x - new_Cpoints[i].x)*(points[0].y - points[2].y) - (points[0].x - points[2].x)*(points[2].y - new_Cpoints</w:t>
      </w:r>
      <w:r w:rsid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[i].y)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(!((a &gt;= 0 &amp;&amp; b &gt;= 0 &amp;&amp; c &gt;= 0) || (a &lt;= 0 &amp;&amp; b &lt;= 0 &amp;&amp; c &lt;= 0)))</w:t>
      </w:r>
    </w:p>
    <w:p w:rsidR="00750CB0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9C5731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ERR_WRONG_CUT_POINTS</w:t>
      </w:r>
    </w:p>
    <w:p w:rsidR="009C5731" w:rsidRPr="009C5731" w:rsidRDefault="009C5731" w:rsidP="009C573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</w:p>
    <w:p w:rsidR="00763E8A" w:rsidRPr="00EA501C" w:rsidRDefault="00763E8A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checkSizeT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(</w:t>
      </w:r>
      <w:r>
        <w:rPr>
          <w:rFonts w:asciiTheme="minorHAnsi" w:hAnsiTheme="minorHAnsi" w:cs="Consolas"/>
          <w:b/>
          <w:szCs w:val="19"/>
          <w:lang w:val="en-US" w:eastAsia="ja-JP"/>
        </w:rPr>
        <w:t>rtx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, </w:t>
      </w:r>
      <w:r>
        <w:rPr>
          <w:rFonts w:asciiTheme="minorHAnsi" w:hAnsiTheme="minorHAnsi" w:cs="Consolas"/>
          <w:b/>
          <w:szCs w:val="19"/>
          <w:lang w:val="en-US" w:eastAsia="ja-JP"/>
        </w:rPr>
        <w:t>rty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размер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окна</w:t>
      </w:r>
      <w:r w:rsidRPr="00EA501C">
        <w:rPr>
          <w:rFonts w:asciiTheme="minorHAnsi" w:hAnsiTheme="minorHAnsi" w:cs="Consolas"/>
          <w:b/>
          <w:szCs w:val="19"/>
          <w:lang w:val="en-US" w:eastAsia="ja-JP"/>
        </w:rPr>
        <w:t>)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1A4554">
        <w:rPr>
          <w:rFonts w:asciiTheme="minorHAnsi" w:hAnsiTheme="minorHAnsi" w:cs="Consolas"/>
          <w:b/>
          <w:szCs w:val="19"/>
          <w:lang w:eastAsia="ja-JP"/>
        </w:rPr>
        <w:t>проверка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вместимости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треугольника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в</w:t>
      </w:r>
      <w:r w:rsidR="001A4554" w:rsidRPr="00EA501C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1A4554">
        <w:rPr>
          <w:rFonts w:asciiTheme="minorHAnsi" w:hAnsiTheme="minorHAnsi" w:cs="Consolas"/>
          <w:b/>
          <w:szCs w:val="19"/>
          <w:lang w:eastAsia="ja-JP"/>
        </w:rPr>
        <w:t>окно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Для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(i = 0; i &lt; 3; i++)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poi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nts[i].x &lt; 0 || points[i].y &lt; 0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ERR_NEGATIVE_POINTS</w:t>
      </w:r>
    </w:p>
    <w:p w:rsidR="003A3749" w:rsidRPr="003A3749" w:rsidRDefault="003A3749" w:rsidP="003A3749">
      <w:pPr>
        <w:autoSpaceDE w:val="0"/>
        <w:autoSpaceDN w:val="0"/>
        <w:adjustRightInd w:val="0"/>
        <w:spacing w:after="0" w:line="240" w:lineRule="auto"/>
        <w:ind w:left="141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Или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color w:val="000000" w:themeColor="text1"/>
          <w:szCs w:val="19"/>
          <w:lang w:eastAsia="ja-JP"/>
        </w:rPr>
        <w:t>Если</w:t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 xml:space="preserve"> (points[i].x &gt; rtx || points[i].y &gt; rty)</w:t>
      </w:r>
    </w:p>
    <w:p w:rsidR="003A3749" w:rsidRPr="003A3749" w:rsidRDefault="003A3749" w:rsidP="003A3749">
      <w:pPr>
        <w:pStyle w:val="af1"/>
        <w:ind w:left="2136" w:firstLine="696"/>
        <w:rPr>
          <w:rFonts w:asciiTheme="minorHAnsi" w:hAnsiTheme="minorHAnsi" w:cs="Consolas"/>
          <w:b/>
          <w:color w:val="000000" w:themeColor="text1"/>
          <w:sz w:val="36"/>
          <w:szCs w:val="19"/>
          <w:lang w:val="en-US" w:eastAsia="ja-JP"/>
        </w:rPr>
      </w:pP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</w:r>
      <w:r w:rsidRPr="003A3749">
        <w:rPr>
          <w:rFonts w:asciiTheme="minorHAnsi" w:hAnsiTheme="minorHAnsi" w:cs="Consolas"/>
          <w:color w:val="000000" w:themeColor="text1"/>
          <w:szCs w:val="19"/>
          <w:lang w:val="en-US" w:eastAsia="ja-JP"/>
        </w:rPr>
        <w:tab/>
        <w:t>throw ERR_WRONG_SIZE</w:t>
      </w:r>
    </w:p>
    <w:p w:rsidR="001E1612" w:rsidRPr="001E1612" w:rsidRDefault="00763E8A" w:rsidP="001E1612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>
        <w:rPr>
          <w:rFonts w:asciiTheme="minorHAnsi" w:hAnsiTheme="minorHAnsi" w:cs="Consolas"/>
          <w:b/>
          <w:szCs w:val="19"/>
          <w:lang w:val="en-US" w:eastAsia="ja-JP"/>
        </w:rPr>
        <w:t>checkSizeT(hdc</w:t>
      </w:r>
      <w:r w:rsidR="001E1612" w:rsidRPr="001E1612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eastAsia="ja-JP"/>
        </w:rPr>
        <w:t>Взятие размеров окна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WindowFromDC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(</w:t>
      </w: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hdc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), &amp;</w:t>
      </w: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</w:t>
      </w:r>
      <w:r w:rsidRPr="001E1612">
        <w:rPr>
          <w:rFonts w:asciiTheme="minorHAnsi" w:hAnsiTheme="minorHAnsi" w:cs="Consolas"/>
          <w:color w:val="000000" w:themeColor="text1"/>
          <w:szCs w:val="19"/>
          <w:lang w:eastAsia="ja-JP"/>
        </w:rPr>
        <w:t>)</w:t>
      </w:r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rtx = rt.right</w:t>
      </w:r>
    </w:p>
    <w:p w:rsidR="001E1612" w:rsidRDefault="0018490D" w:rsidP="001E1612">
      <w:pPr>
        <w:pStyle w:val="af1"/>
        <w:ind w:firstLine="696"/>
        <w:rPr>
          <w:rFonts w:asciiTheme="minorHAnsi" w:hAnsiTheme="minorHAnsi" w:cs="Consolas"/>
          <w:color w:val="000000" w:themeColor="text1"/>
          <w:szCs w:val="19"/>
          <w:lang w:val="en-US" w:eastAsia="ja-JP"/>
        </w:rPr>
      </w:pP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rty = rt.bottom</w:t>
      </w:r>
    </w:p>
    <w:p w:rsidR="0018490D" w:rsidRPr="001E1612" w:rsidRDefault="0018490D" w:rsidP="001E1612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18490D">
        <w:rPr>
          <w:rFonts w:asciiTheme="minorHAnsi" w:hAnsiTheme="minorHAnsi" w:cs="Consolas"/>
          <w:color w:val="000000" w:themeColor="text1"/>
          <w:szCs w:val="19"/>
          <w:lang w:val="en-US" w:eastAsia="ja-JP"/>
        </w:rPr>
        <w:t>checkSizeT(rtx, rty)</w:t>
      </w:r>
    </w:p>
    <w:p w:rsidR="0008622D" w:rsidRDefault="0008622D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3D0C6A" w:rsidRPr="00763E8A" w:rsidRDefault="003D0C6A" w:rsidP="002C0E31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</w:p>
    <w:p w:rsidR="005E1B49" w:rsidRPr="003D0C6A" w:rsidRDefault="005E1B49" w:rsidP="00B0435B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lastRenderedPageBreak/>
        <w:t>readInf</w:t>
      </w:r>
      <w:r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const</w:t>
      </w:r>
      <w:r w:rsidR="004458A0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char</w:t>
      </w:r>
      <w:r w:rsidR="004458A0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name</w:t>
      </w:r>
      <w:r w:rsidR="004458A0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[] –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имя</w:t>
      </w:r>
      <w:r w:rsidR="004458A0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файла</w:t>
      </w:r>
      <w:r w:rsidR="004458A0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для</w:t>
      </w:r>
      <w:r w:rsidR="004458A0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4458A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чтения</w:t>
      </w:r>
      <w:r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D6591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чтение</w:t>
      </w:r>
      <w:r w:rsidR="00FD6591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данных</w:t>
      </w:r>
      <w:r w:rsidR="00FD6591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из</w:t>
      </w:r>
      <w:r w:rsidR="00FD6591" w:rsidRPr="003D0C6A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файла</w:t>
      </w:r>
    </w:p>
    <w:p w:rsidR="005E1B49" w:rsidRPr="00A0174C" w:rsidRDefault="005E1B49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3D0C6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Открытие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файла</w:t>
      </w: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547E3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5E1B49" w:rsidRDefault="005E1B49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A0174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не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открыт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вывод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«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Can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not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open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input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file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»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;</w:t>
      </w:r>
      <w:r w:rsidR="00323AEB"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23AE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вернуть -1</w:t>
      </w:r>
    </w:p>
    <w:p w:rsidR="00323AEB" w:rsidRDefault="00323AEB" w:rsidP="008639FC">
      <w:pPr>
        <w:pStyle w:val="af1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</w:t>
      </w:r>
    </w:p>
    <w:p w:rsidR="00323AEB" w:rsidRDefault="00323AEB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points[i].x,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points[i].y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color[i]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6A628B" w:rsidRPr="006A628B" w:rsidRDefault="006A628B" w:rsidP="006A628B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 = RGB(bcolor[0], bcolor[1], bcolor[2])</w:t>
      </w: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5E1B49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323AE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bcolor[i]</w:t>
      </w:r>
      <w:r w:rsidRPr="00E26184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E26184" w:rsidRPr="006A628B" w:rsidRDefault="006A628B" w:rsidP="006A628B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 = RGB(color[0], color[1], color[2])</w:t>
      </w:r>
    </w:p>
    <w:p w:rsidR="006A628B" w:rsidRPr="006A628B" w:rsidRDefault="006A628B" w:rsidP="006A628B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E26184" w:rsidRPr="006A628B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6A628B" w:rsidRPr="006A628B" w:rsidRDefault="00E26184" w:rsidP="006A628B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="006A628B"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== 2</w:t>
      </w:r>
    </w:p>
    <w:p w:rsidR="00317CA0" w:rsidRPr="00317CA0" w:rsidRDefault="00E26184" w:rsidP="00317CA0">
      <w:pPr>
        <w:pStyle w:val="af1"/>
        <w:ind w:left="1428"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(i = 0; i &lt; 3; i++) 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чтение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(C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points[i].x, </w:t>
      </w:r>
      <w:r w:rsid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</w:t>
      </w:r>
      <w:r w:rsidRPr="006A628B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points[i].y)</w:t>
      </w:r>
    </w:p>
    <w:p w:rsidR="00317CA0" w:rsidRPr="00EA501C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try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классу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</w:p>
    <w:p w:rsidR="00317CA0" w:rsidRPr="00EA501C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</w:p>
    <w:p w:rsidR="00317CA0" w:rsidRPr="00EA501C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border</w:t>
      </w:r>
    </w:p>
    <w:p w:rsidR="00317CA0" w:rsidRPr="00EA501C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Если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== 2</w:t>
      </w:r>
    </w:p>
    <w:p w:rsidR="00317CA0" w:rsidRPr="00EA501C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Задание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</w:t>
      </w:r>
    </w:p>
    <w:p w:rsidR="00317CA0" w:rsidRPr="00EA501C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catch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throw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исключение</w:t>
      </w:r>
    </w:p>
    <w:p w:rsidR="00317CA0" w:rsidRPr="00317CA0" w:rsidRDefault="00317CA0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E26184" w:rsidRDefault="00E2618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ие</w:t>
      </w:r>
      <w:r w:rsidR="0040464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файла</w:t>
      </w:r>
    </w:p>
    <w:p w:rsidR="00107CCD" w:rsidRPr="00FD6591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08622D" w:rsidRDefault="0008622D" w:rsidP="008639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saveInf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const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char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name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[]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– имя файла для сохранения</w:t>
      </w:r>
      <w:r w:rsidRPr="0008622D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Запись данных в файл</w:t>
      </w:r>
    </w:p>
    <w:p w:rsidR="0008622D" w:rsidRPr="00107CCD" w:rsidRDefault="00783BB4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Создание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файл</w:t>
      </w:r>
      <w:r w:rsidR="006A773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а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name</w:t>
      </w:r>
    </w:p>
    <w:p w:rsidR="00107CCD" w:rsidRPr="00E16292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Запись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</w:t>
      </w:r>
      <w:r w:rsidR="00E16292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в файл</w:t>
      </w:r>
    </w:p>
    <w:p w:rsidR="00107CCD" w:rsidRP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07CCD" w:rsidRPr="00EA501C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points[i].x, points[i].y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107CCD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107CCD" w:rsidRPr="007333F1" w:rsidRDefault="00107CCD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style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[0]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Красный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7333F1" w:rsidRPr="00EA501C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[1]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Зеленый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7333F1" w:rsidRPr="00EA501C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[2]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color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Синий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)</w:t>
      </w:r>
    </w:p>
    <w:p w:rsidR="007333F1" w:rsidRPr="00EA501C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rgb[i]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Pr="00EA501C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bstyle</w:t>
      </w:r>
    </w:p>
    <w:p w:rsidR="007333F1" w:rsidRPr="00EA501C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[0]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Красный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EA501C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lastRenderedPageBreak/>
        <w:t>brgb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[1]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Зеленый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EA501C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[2]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bcolor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Синий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Pr="007333F1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7333F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brgb[i]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border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Если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mode == 2</w:t>
      </w:r>
    </w:p>
    <w:p w:rsidR="007333F1" w:rsidRPr="00EA501C" w:rsidRDefault="007333F1" w:rsidP="007333F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Запись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Cpoints[i].x, Cpoints[i].y</w:t>
      </w:r>
      <w:r w:rsidRPr="00107CCD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7333F1" w:rsidRDefault="007333F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Закрытие файла</w:t>
      </w:r>
    </w:p>
    <w:p w:rsidR="00FD6591" w:rsidRPr="007333F1" w:rsidRDefault="00FD6591" w:rsidP="008639FC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08622D" w:rsidRPr="00FD6591" w:rsidRDefault="0008622D" w:rsidP="008639FC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move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_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horizontally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delta</w:t>
      </w:r>
      <w:r w:rsidR="00D018D0"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- </w:t>
      </w:r>
      <w:r w:rsidR="00D018D0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смещение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Сдвиг координат по горизонтали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points[i].x += delta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Если mode == 2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Cpoints[i].x += delta</w:t>
      </w:r>
    </w:p>
    <w:p w:rsidR="003D0C6A" w:rsidRPr="00FD6591" w:rsidRDefault="003D0C6A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</w:p>
    <w:p w:rsidR="00FB5245" w:rsidRPr="00EA501C" w:rsidRDefault="0008622D" w:rsidP="00FD6591">
      <w:pPr>
        <w:pStyle w:val="af1"/>
        <w:ind w:left="1428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move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_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vertically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(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delta</w:t>
      </w:r>
      <w:r w:rsidRP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)</w:t>
      </w:r>
      <w:r w:rsidR="00FD6591" w:rsidRPr="00EA501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–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Сдвиг</w:t>
      </w:r>
      <w:r w:rsidR="00FD6591" w:rsidRPr="00EA501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координат</w:t>
      </w:r>
      <w:r w:rsidR="00FD6591" w:rsidRPr="00EA501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по</w:t>
      </w:r>
      <w:r w:rsidR="00FD6591" w:rsidRPr="00EA501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 xml:space="preserve"> </w:t>
      </w:r>
      <w:r w:rsidR="00FD6591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вертикали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Для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 xml:space="preserve"> (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 = 0; i &lt; 3; i++</w:t>
      </w:r>
      <w:r w:rsidRPr="00FD6591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)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points[i].y += delta</w:t>
      </w:r>
    </w:p>
    <w:p w:rsid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Если mode == 2</w:t>
      </w:r>
    </w:p>
    <w:p w:rsidR="00FD6591" w:rsidRPr="00FD6591" w:rsidRDefault="00FD6591" w:rsidP="00FD6591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ab/>
        <w:t>Cpoints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[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i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].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y</w:t>
      </w:r>
      <w:r w:rsidRPr="00EA501C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+=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delta</w:t>
      </w:r>
    </w:p>
    <w:p w:rsidR="00FB5245" w:rsidRPr="00EA501C" w:rsidRDefault="00FB5245" w:rsidP="00FB5245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162BEA" w:rsidRPr="00FB5245" w:rsidRDefault="00162BEA" w:rsidP="00FB5245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hidecursor</w:t>
      </w:r>
      <w:r w:rsidRPr="00B0435B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() – скрытие приглашения к вводу в консоли</w:t>
      </w:r>
    </w:p>
    <w:p w:rsidR="00766DD2" w:rsidRDefault="00FE1716" w:rsidP="00766DD2">
      <w:pPr>
        <w:pStyle w:val="af1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ab/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ClearConsole</w:t>
      </w:r>
      <w:r w:rsidRPr="00EA501C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()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очищение консоли</w:t>
      </w:r>
    </w:p>
    <w:p w:rsidR="00766DD2" w:rsidRDefault="00766DD2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</w:p>
    <w:p w:rsidR="003D0C6A" w:rsidRDefault="003D0C6A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</w:p>
    <w:p w:rsidR="003D0C6A" w:rsidRDefault="003D0C6A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Класс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stack</w:t>
      </w:r>
    </w:p>
    <w:p w:rsidR="003D0C6A" w:rsidRDefault="003D0C6A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Открытая часть:</w:t>
      </w:r>
    </w:p>
    <w:p w:rsidR="003D0C6A" w:rsidRPr="003D0C6A" w:rsidRDefault="006F69E7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Массив объектов-фигур</w:t>
      </w:r>
      <w:r w:rsidR="003D0C6A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 w:rsidR="003D0C6A"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arr</w:t>
      </w:r>
    </w:p>
    <w:p w:rsidR="003D0C6A" w:rsidRPr="006F69E7" w:rsidRDefault="003D0C6A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Целочисленная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top</w:t>
      </w:r>
    </w:p>
    <w:p w:rsidR="003D0C6A" w:rsidRDefault="003D0C6A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Целочисленная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</w:t>
      </w:r>
    </w:p>
    <w:p w:rsidR="006F69E7" w:rsidRPr="006F69E7" w:rsidRDefault="006F69E7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3D0C6A" w:rsidRDefault="006F69E7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Закрытая часть:</w:t>
      </w:r>
    </w:p>
    <w:p w:rsidR="006F69E7" w:rsidRDefault="006F69E7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Stack</w:t>
      </w: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(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N</w:t>
      </w: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 xml:space="preserve"> – 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размер стека</w:t>
      </w: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</w:rPr>
        <w:t>)</w:t>
      </w:r>
    </w:p>
    <w:p w:rsidR="006F69E7" w:rsidRPr="005E7B67" w:rsidRDefault="005E7B67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top</w:t>
      </w:r>
      <w:r w:rsidRPr="005E7B67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= -1</w:t>
      </w:r>
    </w:p>
    <w:p w:rsidR="005E7B67" w:rsidRPr="005E7B67" w:rsidRDefault="005E7B67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</w:t>
      </w:r>
      <w:r w:rsidRPr="005E7B67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=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</w:t>
      </w:r>
    </w:p>
    <w:p w:rsidR="005E7B67" w:rsidRPr="007E29CE" w:rsidRDefault="005E7B67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Выделение памяти для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arr</w:t>
      </w:r>
      <w:r w:rsidRPr="005E7B67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под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N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-ое количество объектов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Triangle</w:t>
      </w:r>
      <w:r w:rsidR="007E29CE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.</w:t>
      </w:r>
    </w:p>
    <w:p w:rsidR="007E29CE" w:rsidRPr="007E29CE" w:rsidRDefault="007E29CE" w:rsidP="00766DD2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~</w:t>
      </w:r>
      <w:r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Stack</w:t>
      </w:r>
      <w:r w:rsidRPr="006F69E7"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  <w:t>()</w:t>
      </w:r>
    </w:p>
    <w:p w:rsidR="007E29CE" w:rsidRDefault="007E29CE" w:rsidP="006F69E7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Очищение памяти</w:t>
      </w:r>
      <w:r w:rsidRPr="007E29CE"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,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 xml:space="preserve">выделенной под 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  <w:lang w:val="en-US"/>
        </w:rPr>
        <w:t>arr</w:t>
      </w:r>
      <w:r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  <w:t>.</w:t>
      </w:r>
    </w:p>
    <w:p w:rsidR="007E29CE" w:rsidRDefault="007E29CE" w:rsidP="006F69E7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D100F7" w:rsidRDefault="00D100F7" w:rsidP="006F69E7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D100F7" w:rsidRPr="007E29CE" w:rsidRDefault="00D100F7" w:rsidP="006F69E7">
      <w:pPr>
        <w:pStyle w:val="af1"/>
        <w:ind w:firstLine="696"/>
        <w:rPr>
          <w:rFonts w:asciiTheme="minorHAnsi" w:hAnsiTheme="minorHAnsi" w:cs="Arial"/>
          <w:color w:val="000000" w:themeColor="text1"/>
          <w:szCs w:val="24"/>
          <w:shd w:val="clear" w:color="auto" w:fill="FFFFFF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lastRenderedPageBreak/>
        <w:t>void</w:t>
      </w:r>
      <w:r w:rsidRPr="005A6067">
        <w:rPr>
          <w:rFonts w:asciiTheme="minorHAnsi" w:hAnsiTheme="minorHAnsi" w:cs="Consolas"/>
          <w:b/>
          <w:szCs w:val="19"/>
          <w:lang w:eastAsia="ja-JP"/>
        </w:rPr>
        <w:t xml:space="preserve"> </w:t>
      </w:r>
      <w:r w:rsidRPr="006F69E7">
        <w:rPr>
          <w:rFonts w:asciiTheme="minorHAnsi" w:hAnsiTheme="minorHAnsi" w:cs="Consolas"/>
          <w:b/>
          <w:szCs w:val="19"/>
          <w:lang w:val="en-US" w:eastAsia="ja-JP"/>
        </w:rPr>
        <w:t>Push</w:t>
      </w:r>
      <w:r w:rsidRPr="005A6067">
        <w:rPr>
          <w:rFonts w:asciiTheme="minorHAnsi" w:hAnsiTheme="minorHAnsi" w:cs="Consolas"/>
          <w:b/>
          <w:szCs w:val="19"/>
          <w:lang w:eastAsia="ja-JP"/>
        </w:rPr>
        <w:t>(</w:t>
      </w:r>
      <w:r w:rsidRPr="006F69E7">
        <w:rPr>
          <w:rFonts w:asciiTheme="minorHAnsi" w:hAnsiTheme="minorHAnsi" w:cs="Consolas"/>
          <w:b/>
          <w:szCs w:val="19"/>
          <w:lang w:val="en-US" w:eastAsia="ja-JP"/>
        </w:rPr>
        <w:t>d</w:t>
      </w:r>
      <w:r w:rsidR="005A6067">
        <w:rPr>
          <w:rFonts w:asciiTheme="minorHAnsi" w:hAnsiTheme="minorHAnsi" w:cs="Consolas"/>
          <w:b/>
          <w:szCs w:val="19"/>
          <w:lang w:eastAsia="ja-JP"/>
        </w:rPr>
        <w:t xml:space="preserve"> – элемент – объект-фигура</w:t>
      </w:r>
      <w:r w:rsidRPr="005A6067">
        <w:rPr>
          <w:rFonts w:asciiTheme="minorHAnsi" w:hAnsiTheme="minorHAnsi" w:cs="Consolas"/>
          <w:b/>
          <w:szCs w:val="19"/>
          <w:lang w:eastAsia="ja-JP"/>
        </w:rPr>
        <w:t>)</w:t>
      </w:r>
    </w:p>
    <w:p w:rsidR="007A2743" w:rsidRDefault="007A274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 (</w:t>
      </w:r>
      <w:r>
        <w:rPr>
          <w:rFonts w:asciiTheme="minorHAnsi" w:hAnsiTheme="minorHAnsi" w:cs="Consolas"/>
          <w:szCs w:val="19"/>
          <w:lang w:val="en-US" w:eastAsia="ja-JP"/>
        </w:rPr>
        <w:t>isFull()</w:t>
      </w:r>
      <w:r>
        <w:rPr>
          <w:rFonts w:asciiTheme="minorHAnsi" w:hAnsiTheme="minorHAnsi" w:cs="Consolas"/>
          <w:szCs w:val="19"/>
          <w:lang w:eastAsia="ja-JP"/>
        </w:rPr>
        <w:t xml:space="preserve">) кинуть </w:t>
      </w:r>
      <w:r>
        <w:rPr>
          <w:rFonts w:asciiTheme="minorHAnsi" w:hAnsiTheme="minorHAnsi" w:cs="Consolas"/>
          <w:szCs w:val="19"/>
          <w:lang w:val="en-US" w:eastAsia="ja-JP"/>
        </w:rPr>
        <w:t>ERR_FULL</w:t>
      </w:r>
    </w:p>
    <w:p w:rsidR="00D100F7" w:rsidRDefault="00D100F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top++</w:t>
      </w:r>
    </w:p>
    <w:p w:rsidR="00D100F7" w:rsidRDefault="00D100F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arr[top] = d</w:t>
      </w:r>
    </w:p>
    <w:p w:rsidR="00D100F7" w:rsidRPr="00D100F7" w:rsidRDefault="00D100F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t>void</w:t>
      </w:r>
      <w:r w:rsidRPr="00D100F7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Pr="006F69E7">
        <w:rPr>
          <w:rFonts w:asciiTheme="minorHAnsi" w:hAnsiTheme="minorHAnsi" w:cs="Consolas"/>
          <w:b/>
          <w:szCs w:val="19"/>
          <w:lang w:val="en-US" w:eastAsia="ja-JP"/>
        </w:rPr>
        <w:t>Print</w:t>
      </w:r>
      <w:r w:rsidRPr="00D100F7">
        <w:rPr>
          <w:rFonts w:asciiTheme="minorHAnsi" w:hAnsiTheme="minorHAnsi" w:cs="Consolas"/>
          <w:b/>
          <w:szCs w:val="19"/>
          <w:lang w:val="en-US" w:eastAsia="ja-JP"/>
        </w:rPr>
        <w:t>(</w:t>
      </w:r>
      <w:r w:rsidRPr="006F69E7">
        <w:rPr>
          <w:rFonts w:asciiTheme="minorHAnsi" w:hAnsiTheme="minorHAnsi" w:cs="Consolas"/>
          <w:b/>
          <w:szCs w:val="19"/>
          <w:lang w:val="en-US" w:eastAsia="ja-JP"/>
        </w:rPr>
        <w:t>hwnd</w:t>
      </w:r>
      <w:r w:rsidR="005A6067" w:rsidRPr="00D100F7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5A6067">
        <w:rPr>
          <w:rFonts w:asciiTheme="minorHAnsi" w:hAnsiTheme="minorHAnsi" w:cs="Consolas"/>
          <w:b/>
          <w:szCs w:val="19"/>
          <w:lang w:eastAsia="ja-JP"/>
        </w:rPr>
        <w:t>идентификатор</w:t>
      </w:r>
      <w:r w:rsidR="005A6067" w:rsidRPr="00D100F7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окна</w:t>
      </w:r>
      <w:r w:rsidRPr="00D100F7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D100F7" w:rsidRPr="00D100F7" w:rsidRDefault="00D100F7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isEmpty()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ERR_EMPTY</w:t>
      </w:r>
    </w:p>
    <w:p w:rsidR="00D100F7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 = arr</w:t>
      </w: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temp_top = top</w:t>
      </w: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Пока</w:t>
      </w:r>
      <w:r w:rsidRPr="00500FA8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temp_top != -1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temp_arr[temp_top].mainDraw(hwnd)</w:t>
      </w:r>
    </w:p>
    <w:p w:rsid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temp_top—</w:t>
      </w:r>
    </w:p>
    <w:p w:rsidR="00500FA8" w:rsidRPr="00500FA8" w:rsidRDefault="00500FA8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t>Triangle Pop()</w:t>
      </w:r>
    </w:p>
    <w:p w:rsidR="007D37D0" w:rsidRDefault="007D37D0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7D37D0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isEmpty()</w:t>
      </w:r>
      <w:r w:rsidRPr="007D37D0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7D37D0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ERR_EMPTY</w:t>
      </w:r>
    </w:p>
    <w:p w:rsidR="007D37D0" w:rsidRDefault="007D37D0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top—</w:t>
      </w:r>
    </w:p>
    <w:p w:rsidR="007D37D0" w:rsidRPr="007D37D0" w:rsidRDefault="007D37D0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 xml:space="preserve">Вернуть </w:t>
      </w:r>
      <w:r>
        <w:rPr>
          <w:rFonts w:asciiTheme="minorHAnsi" w:hAnsiTheme="minorHAnsi" w:cs="Consolas"/>
          <w:szCs w:val="19"/>
          <w:lang w:val="en-US" w:eastAsia="ja-JP"/>
        </w:rPr>
        <w:t>arr[top+1]</w:t>
      </w:r>
    </w:p>
    <w:p w:rsidR="007D37D0" w:rsidRPr="007D37D0" w:rsidRDefault="007D37D0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t>Triangle</w:t>
      </w:r>
      <w:r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Pr="006F69E7">
        <w:rPr>
          <w:rFonts w:asciiTheme="minorHAnsi" w:hAnsiTheme="minorHAnsi" w:cs="Consolas"/>
          <w:b/>
          <w:szCs w:val="19"/>
          <w:lang w:val="en-US" w:eastAsia="ja-JP"/>
        </w:rPr>
        <w:t>find</w:t>
      </w:r>
      <w:r w:rsidRPr="00500FA8">
        <w:rPr>
          <w:rFonts w:asciiTheme="minorHAnsi" w:hAnsiTheme="minorHAnsi" w:cs="Consolas"/>
          <w:b/>
          <w:szCs w:val="19"/>
          <w:lang w:val="en-US" w:eastAsia="ja-JP"/>
        </w:rPr>
        <w:t>(</w:t>
      </w:r>
      <w:r w:rsidRPr="006F69E7">
        <w:rPr>
          <w:rFonts w:asciiTheme="minorHAnsi" w:hAnsiTheme="minorHAnsi" w:cs="Consolas"/>
          <w:b/>
          <w:szCs w:val="19"/>
          <w:lang w:val="en-US" w:eastAsia="ja-JP"/>
        </w:rPr>
        <w:t>key</w:t>
      </w:r>
      <w:r w:rsidR="005A6067"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5A6067">
        <w:rPr>
          <w:rFonts w:asciiTheme="minorHAnsi" w:hAnsiTheme="minorHAnsi" w:cs="Consolas"/>
          <w:b/>
          <w:szCs w:val="19"/>
          <w:lang w:eastAsia="ja-JP"/>
        </w:rPr>
        <w:t>значение</w:t>
      </w:r>
      <w:r w:rsidR="005A6067"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ключа</w:t>
      </w:r>
      <w:r w:rsidR="005A6067"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для</w:t>
      </w:r>
      <w:r w:rsidR="005A6067"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поиска</w:t>
      </w:r>
      <w:r w:rsidRPr="00500FA8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6E5C5D" w:rsidRPr="00D100F7" w:rsidRDefault="006E5C5D" w:rsidP="006E5C5D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isEmpty()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500FA8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ERR_EMPTY</w:t>
      </w:r>
    </w:p>
    <w:p w:rsidR="006E5C5D" w:rsidRDefault="006E5C5D" w:rsidP="006E5C5D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 = arr</w:t>
      </w:r>
    </w:p>
    <w:p w:rsidR="006E5C5D" w:rsidRDefault="006E5C5D" w:rsidP="006E5C5D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temp_top = top</w:t>
      </w:r>
    </w:p>
    <w:p w:rsidR="006E5C5D" w:rsidRP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Цветовой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массив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color, t_color</w:t>
      </w:r>
    </w:p>
    <w:p w:rsid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color = RGB(key[0], key[1], key[2])</w:t>
      </w:r>
    </w:p>
    <w:p w:rsid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temp_arr[temp_top].getColor(t_color)</w:t>
      </w:r>
    </w:p>
    <w:p w:rsidR="006E5C5D" w:rsidRDefault="006E5C5D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Пока</w:t>
      </w:r>
      <w:r w:rsidRPr="006E5C5D">
        <w:rPr>
          <w:rFonts w:asciiTheme="minorHAnsi" w:hAnsiTheme="minorHAnsi" w:cs="Consolas"/>
          <w:szCs w:val="19"/>
          <w:lang w:val="en-US" w:eastAsia="ja-JP"/>
        </w:rPr>
        <w:t xml:space="preserve"> (</w:t>
      </w:r>
      <w:r w:rsidR="00777103">
        <w:rPr>
          <w:rFonts w:asciiTheme="minorHAnsi" w:hAnsiTheme="minorHAnsi" w:cs="Consolas"/>
          <w:szCs w:val="19"/>
          <w:lang w:val="en-US" w:eastAsia="ja-JP"/>
        </w:rPr>
        <w:t>t_color != color</w:t>
      </w:r>
      <w:r w:rsidRPr="006E5C5D">
        <w:rPr>
          <w:rFonts w:asciiTheme="minorHAnsi" w:hAnsiTheme="minorHAnsi" w:cs="Consolas"/>
          <w:szCs w:val="19"/>
          <w:lang w:val="en-US" w:eastAsia="ja-JP"/>
        </w:rPr>
        <w:t>)</w:t>
      </w:r>
    </w:p>
    <w:p w:rsid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</w:r>
      <w:r>
        <w:rPr>
          <w:rFonts w:asciiTheme="minorHAnsi" w:hAnsiTheme="minorHAnsi" w:cs="Consolas"/>
          <w:szCs w:val="19"/>
          <w:lang w:eastAsia="ja-JP"/>
        </w:rPr>
        <w:t>Если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temp_top == -1</w:t>
      </w:r>
      <w:r w:rsidRPr="00777103">
        <w:rPr>
          <w:rFonts w:asciiTheme="minorHAnsi" w:hAnsiTheme="minorHAnsi" w:cs="Consolas"/>
          <w:szCs w:val="19"/>
          <w:lang w:val="en-US" w:eastAsia="ja-JP"/>
        </w:rPr>
        <w:t>)</w:t>
      </w:r>
      <w:r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eastAsia="ja-JP"/>
        </w:rPr>
        <w:t>кинуть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ERR_NOT_FOUND</w:t>
      </w:r>
    </w:p>
    <w:p w:rsid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temp_top—</w:t>
      </w:r>
    </w:p>
    <w:p w:rsid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temp_arr[temp_top].getColor(t_color)</w:t>
      </w:r>
    </w:p>
    <w:p w:rsid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Вернуть</w:t>
      </w:r>
      <w:r w:rsidRPr="00777103">
        <w:rPr>
          <w:rFonts w:asciiTheme="minorHAnsi" w:hAnsiTheme="minorHAnsi" w:cs="Consolas"/>
          <w:szCs w:val="19"/>
          <w:lang w:val="en-US"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temp_arr[temp_top]</w:t>
      </w:r>
    </w:p>
    <w:p w:rsidR="00777103" w:rsidRPr="00777103" w:rsidRDefault="00777103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6F69E7">
        <w:rPr>
          <w:rFonts w:asciiTheme="minorHAnsi" w:hAnsiTheme="minorHAnsi" w:cs="Consolas"/>
          <w:b/>
          <w:szCs w:val="19"/>
          <w:lang w:val="en-US" w:eastAsia="ja-JP"/>
        </w:rPr>
        <w:t>void Save(const char name[]</w:t>
      </w:r>
      <w:r w:rsidR="005A6067"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– </w:t>
      </w:r>
      <w:r w:rsidR="005A6067">
        <w:rPr>
          <w:rFonts w:asciiTheme="minorHAnsi" w:hAnsiTheme="minorHAnsi" w:cs="Consolas"/>
          <w:b/>
          <w:szCs w:val="19"/>
          <w:lang w:eastAsia="ja-JP"/>
        </w:rPr>
        <w:t>имя</w:t>
      </w:r>
      <w:r w:rsidR="005A6067"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файла</w:t>
      </w:r>
      <w:r w:rsidR="005A6067"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для</w:t>
      </w:r>
      <w:r w:rsidR="005A6067" w:rsidRPr="00500FA8">
        <w:rPr>
          <w:rFonts w:asciiTheme="minorHAnsi" w:hAnsiTheme="minorHAnsi" w:cs="Consolas"/>
          <w:b/>
          <w:szCs w:val="19"/>
          <w:lang w:val="en-US" w:eastAsia="ja-JP"/>
        </w:rPr>
        <w:t xml:space="preserve"> </w:t>
      </w:r>
      <w:r w:rsidR="005A6067">
        <w:rPr>
          <w:rFonts w:asciiTheme="minorHAnsi" w:hAnsiTheme="minorHAnsi" w:cs="Consolas"/>
          <w:b/>
          <w:szCs w:val="19"/>
          <w:lang w:eastAsia="ja-JP"/>
        </w:rPr>
        <w:t>сохранения</w:t>
      </w:r>
      <w:r w:rsidR="00811576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temp_arr = arr</w:t>
      </w: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>temp_top = top</w:t>
      </w:r>
    </w:p>
    <w:p w:rsidR="00811576" w:rsidRDefault="00811576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eastAsia="ja-JP"/>
        </w:rPr>
        <w:t>Пока</w:t>
      </w:r>
      <w:r w:rsidRPr="00500FA8">
        <w:rPr>
          <w:rFonts w:asciiTheme="minorHAnsi" w:hAnsiTheme="minorHAnsi" w:cs="Consolas"/>
          <w:szCs w:val="19"/>
          <w:lang w:val="en-US" w:eastAsia="ja-JP"/>
        </w:rPr>
        <w:t>(</w:t>
      </w:r>
      <w:r>
        <w:rPr>
          <w:rFonts w:asciiTheme="minorHAnsi" w:hAnsiTheme="minorHAnsi" w:cs="Consolas"/>
          <w:szCs w:val="19"/>
          <w:lang w:val="en-US" w:eastAsia="ja-JP"/>
        </w:rPr>
        <w:t>temp_top != -1</w:t>
      </w:r>
      <w:r w:rsidRPr="00500FA8">
        <w:rPr>
          <w:rFonts w:asciiTheme="minorHAnsi" w:hAnsiTheme="minorHAnsi" w:cs="Consolas"/>
          <w:szCs w:val="19"/>
          <w:lang w:val="en-US" w:eastAsia="ja-JP"/>
        </w:rPr>
        <w:t>)</w:t>
      </w: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temp_arr[temp_top].</w:t>
      </w:r>
      <w:r>
        <w:rPr>
          <w:rFonts w:asciiTheme="minorHAnsi" w:hAnsiTheme="minorHAnsi" w:cs="Consolas"/>
          <w:szCs w:val="19"/>
          <w:lang w:val="en-US" w:eastAsia="ja-JP"/>
        </w:rPr>
        <w:t>saveInf(name</w:t>
      </w:r>
      <w:r>
        <w:rPr>
          <w:rFonts w:asciiTheme="minorHAnsi" w:hAnsiTheme="minorHAnsi" w:cs="Consolas"/>
          <w:szCs w:val="19"/>
          <w:lang w:val="en-US" w:eastAsia="ja-JP"/>
        </w:rPr>
        <w:t>)</w:t>
      </w:r>
    </w:p>
    <w:p w:rsidR="00811576" w:rsidRDefault="00811576" w:rsidP="00811576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  <w:r>
        <w:rPr>
          <w:rFonts w:asciiTheme="minorHAnsi" w:hAnsiTheme="minorHAnsi" w:cs="Consolas"/>
          <w:szCs w:val="19"/>
          <w:lang w:val="en-US" w:eastAsia="ja-JP"/>
        </w:rPr>
        <w:tab/>
        <w:t>temp_top—</w:t>
      </w:r>
    </w:p>
    <w:p w:rsidR="00811576" w:rsidRPr="00811576" w:rsidRDefault="00811576" w:rsidP="006F69E7">
      <w:pPr>
        <w:pStyle w:val="af1"/>
        <w:ind w:firstLine="696"/>
        <w:rPr>
          <w:rFonts w:asciiTheme="minorHAnsi" w:hAnsiTheme="minorHAnsi" w:cs="Consolas"/>
          <w:szCs w:val="19"/>
          <w:lang w:val="en-US"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500FA8">
        <w:rPr>
          <w:rFonts w:asciiTheme="minorHAnsi" w:hAnsiTheme="minorHAnsi" w:cs="Consolas"/>
          <w:b/>
          <w:szCs w:val="19"/>
          <w:lang w:val="en-US" w:eastAsia="ja-JP"/>
        </w:rPr>
        <w:t>bool isEmpty(</w:t>
      </w:r>
      <w:r w:rsidR="00EB4357">
        <w:rPr>
          <w:rFonts w:asciiTheme="minorHAnsi" w:hAnsiTheme="minorHAnsi" w:cs="Consolas"/>
          <w:b/>
          <w:szCs w:val="19"/>
          <w:lang w:val="en-US" w:eastAsia="ja-JP"/>
        </w:rPr>
        <w:t>)</w:t>
      </w:r>
    </w:p>
    <w:p w:rsidR="00EB4357" w:rsidRPr="00EB4357" w:rsidRDefault="00EB4357" w:rsidP="006F69E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EB4357">
        <w:rPr>
          <w:rFonts w:asciiTheme="minorHAnsi" w:hAnsiTheme="minorHAnsi" w:cs="Consolas"/>
          <w:szCs w:val="19"/>
          <w:lang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top</w:t>
      </w:r>
      <w:r w:rsidRPr="00EB4357">
        <w:rPr>
          <w:rFonts w:asciiTheme="minorHAnsi" w:hAnsiTheme="minorHAnsi" w:cs="Consolas"/>
          <w:szCs w:val="19"/>
          <w:lang w:eastAsia="ja-JP"/>
        </w:rPr>
        <w:t xml:space="preserve"> == -1) </w:t>
      </w:r>
      <w:r>
        <w:rPr>
          <w:rFonts w:asciiTheme="minorHAnsi" w:hAnsiTheme="minorHAnsi" w:cs="Consolas"/>
          <w:szCs w:val="19"/>
          <w:lang w:eastAsia="ja-JP"/>
        </w:rPr>
        <w:t xml:space="preserve">вернуть </w:t>
      </w:r>
      <w:r>
        <w:rPr>
          <w:rFonts w:asciiTheme="minorHAnsi" w:hAnsiTheme="minorHAnsi" w:cs="Consolas"/>
          <w:szCs w:val="19"/>
          <w:lang w:val="en-US" w:eastAsia="ja-JP"/>
        </w:rPr>
        <w:t>true</w:t>
      </w:r>
    </w:p>
    <w:p w:rsidR="00EB4357" w:rsidRPr="00EB4357" w:rsidRDefault="00EB4357" w:rsidP="006F69E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 xml:space="preserve">вернуть </w:t>
      </w:r>
      <w:r>
        <w:rPr>
          <w:rFonts w:asciiTheme="minorHAnsi" w:hAnsiTheme="minorHAnsi" w:cs="Consolas"/>
          <w:szCs w:val="19"/>
          <w:lang w:val="en-US" w:eastAsia="ja-JP"/>
        </w:rPr>
        <w:t>false</w:t>
      </w:r>
    </w:p>
    <w:p w:rsidR="00EB4357" w:rsidRDefault="00EB4357" w:rsidP="006F69E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EB4357" w:rsidRPr="00EB4357" w:rsidRDefault="00EB4357" w:rsidP="006F69E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</w:p>
    <w:p w:rsidR="006F69E7" w:rsidRDefault="006F69E7" w:rsidP="006F69E7">
      <w:pPr>
        <w:pStyle w:val="af1"/>
        <w:ind w:firstLine="696"/>
        <w:rPr>
          <w:rFonts w:asciiTheme="minorHAnsi" w:hAnsiTheme="minorHAnsi" w:cs="Consolas"/>
          <w:b/>
          <w:szCs w:val="19"/>
          <w:lang w:val="en-US" w:eastAsia="ja-JP"/>
        </w:rPr>
      </w:pPr>
      <w:r w:rsidRPr="006E5C5D">
        <w:rPr>
          <w:rFonts w:asciiTheme="minorHAnsi" w:hAnsiTheme="minorHAnsi" w:cs="Consolas"/>
          <w:b/>
          <w:szCs w:val="19"/>
          <w:lang w:val="en-US" w:eastAsia="ja-JP"/>
        </w:rPr>
        <w:lastRenderedPageBreak/>
        <w:t>bool isFull()</w:t>
      </w:r>
    </w:p>
    <w:p w:rsidR="00EB4357" w:rsidRPr="00167F6C" w:rsidRDefault="00EB4357" w:rsidP="00EB43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>Если</w:t>
      </w:r>
      <w:r w:rsidRPr="00167F6C">
        <w:rPr>
          <w:rFonts w:asciiTheme="minorHAnsi" w:hAnsiTheme="minorHAnsi" w:cs="Consolas"/>
          <w:szCs w:val="19"/>
          <w:lang w:eastAsia="ja-JP"/>
        </w:rPr>
        <w:t xml:space="preserve"> (</w:t>
      </w:r>
      <w:r>
        <w:rPr>
          <w:rFonts w:asciiTheme="minorHAnsi" w:hAnsiTheme="minorHAnsi" w:cs="Consolas"/>
          <w:szCs w:val="19"/>
          <w:lang w:val="en-US" w:eastAsia="ja-JP"/>
        </w:rPr>
        <w:t>top</w:t>
      </w:r>
      <w:r w:rsidRPr="00167F6C">
        <w:rPr>
          <w:rFonts w:asciiTheme="minorHAnsi" w:hAnsiTheme="minorHAnsi" w:cs="Consolas"/>
          <w:szCs w:val="19"/>
          <w:lang w:eastAsia="ja-JP"/>
        </w:rPr>
        <w:t xml:space="preserve"> == </w:t>
      </w:r>
      <w:r>
        <w:rPr>
          <w:rFonts w:asciiTheme="minorHAnsi" w:hAnsiTheme="minorHAnsi" w:cs="Consolas"/>
          <w:szCs w:val="19"/>
          <w:lang w:val="en-US" w:eastAsia="ja-JP"/>
        </w:rPr>
        <w:t>n</w:t>
      </w:r>
      <w:r w:rsidRPr="00167F6C">
        <w:rPr>
          <w:rFonts w:asciiTheme="minorHAnsi" w:hAnsiTheme="minorHAnsi" w:cs="Consolas"/>
          <w:szCs w:val="19"/>
          <w:lang w:eastAsia="ja-JP"/>
        </w:rPr>
        <w:t xml:space="preserve"> </w:t>
      </w:r>
      <w:r w:rsidRPr="00167F6C">
        <w:rPr>
          <w:rFonts w:asciiTheme="minorHAnsi" w:hAnsiTheme="minorHAnsi" w:cs="Consolas"/>
          <w:szCs w:val="19"/>
          <w:lang w:eastAsia="ja-JP"/>
        </w:rPr>
        <w:t>-</w:t>
      </w:r>
      <w:r w:rsidRPr="00167F6C">
        <w:rPr>
          <w:rFonts w:asciiTheme="minorHAnsi" w:hAnsiTheme="minorHAnsi" w:cs="Consolas"/>
          <w:szCs w:val="19"/>
          <w:lang w:eastAsia="ja-JP"/>
        </w:rPr>
        <w:t xml:space="preserve"> </w:t>
      </w:r>
      <w:r w:rsidRPr="00167F6C">
        <w:rPr>
          <w:rFonts w:asciiTheme="minorHAnsi" w:hAnsiTheme="minorHAnsi" w:cs="Consolas"/>
          <w:szCs w:val="19"/>
          <w:lang w:eastAsia="ja-JP"/>
        </w:rPr>
        <w:t xml:space="preserve">1) </w:t>
      </w:r>
      <w:r>
        <w:rPr>
          <w:rFonts w:asciiTheme="minorHAnsi" w:hAnsiTheme="minorHAnsi" w:cs="Consolas"/>
          <w:szCs w:val="19"/>
          <w:lang w:eastAsia="ja-JP"/>
        </w:rPr>
        <w:t>вернуть</w:t>
      </w:r>
      <w:r w:rsidRPr="00167F6C">
        <w:rPr>
          <w:rFonts w:asciiTheme="minorHAnsi" w:hAnsiTheme="minorHAnsi" w:cs="Consolas"/>
          <w:szCs w:val="19"/>
          <w:lang w:eastAsia="ja-JP"/>
        </w:rPr>
        <w:t xml:space="preserve"> </w:t>
      </w:r>
      <w:r>
        <w:rPr>
          <w:rFonts w:asciiTheme="minorHAnsi" w:hAnsiTheme="minorHAnsi" w:cs="Consolas"/>
          <w:szCs w:val="19"/>
          <w:lang w:val="en-US" w:eastAsia="ja-JP"/>
        </w:rPr>
        <w:t>true</w:t>
      </w:r>
    </w:p>
    <w:p w:rsidR="00EB4357" w:rsidRPr="00EB4357" w:rsidRDefault="00EB4357" w:rsidP="00EB4357">
      <w:pPr>
        <w:pStyle w:val="af1"/>
        <w:ind w:firstLine="696"/>
        <w:rPr>
          <w:rFonts w:asciiTheme="minorHAnsi" w:hAnsiTheme="minorHAnsi" w:cs="Consolas"/>
          <w:szCs w:val="19"/>
          <w:lang w:eastAsia="ja-JP"/>
        </w:rPr>
      </w:pPr>
      <w:r>
        <w:rPr>
          <w:rFonts w:asciiTheme="minorHAnsi" w:hAnsiTheme="minorHAnsi" w:cs="Consolas"/>
          <w:szCs w:val="19"/>
          <w:lang w:eastAsia="ja-JP"/>
        </w:rPr>
        <w:t xml:space="preserve">вернуть </w:t>
      </w:r>
      <w:r>
        <w:rPr>
          <w:rFonts w:asciiTheme="minorHAnsi" w:hAnsiTheme="minorHAnsi" w:cs="Consolas"/>
          <w:szCs w:val="19"/>
          <w:lang w:val="en-US" w:eastAsia="ja-JP"/>
        </w:rPr>
        <w:t>false</w:t>
      </w:r>
    </w:p>
    <w:p w:rsidR="00EB4357" w:rsidRPr="00167F6C" w:rsidRDefault="00EB4357" w:rsidP="006F69E7">
      <w:pPr>
        <w:pStyle w:val="af1"/>
        <w:ind w:firstLine="696"/>
        <w:rPr>
          <w:rFonts w:asciiTheme="minorHAnsi" w:hAnsiTheme="minorHAnsi" w:cs="Arial"/>
          <w:szCs w:val="24"/>
          <w:shd w:val="clear" w:color="auto" w:fill="FFFFFF"/>
        </w:rPr>
      </w:pPr>
    </w:p>
    <w:p w:rsidR="0032450E" w:rsidRPr="006E5C5D" w:rsidRDefault="00EC1815" w:rsidP="00766DD2">
      <w:pPr>
        <w:pStyle w:val="af1"/>
        <w:ind w:firstLine="696"/>
        <w:rPr>
          <w:rFonts w:asciiTheme="minorHAnsi" w:hAnsiTheme="minorHAnsi" w:cs="Arial"/>
          <w:b/>
          <w:color w:val="000000" w:themeColor="text1"/>
          <w:szCs w:val="24"/>
          <w:shd w:val="clear" w:color="auto" w:fill="FFFFFF"/>
          <w:lang w:val="en-US"/>
        </w:rPr>
      </w:pPr>
      <w:r w:rsidRPr="00766DD2">
        <w:rPr>
          <w:rFonts w:asciiTheme="minorHAnsi" w:hAnsiTheme="minorHAnsi" w:cs="Consolas"/>
          <w:b/>
          <w:szCs w:val="19"/>
          <w:lang w:val="en-US" w:eastAsia="ja-JP"/>
        </w:rPr>
        <w:t>main</w:t>
      </w:r>
      <w:r w:rsidRPr="006E5C5D">
        <w:rPr>
          <w:rFonts w:asciiTheme="minorHAnsi" w:hAnsiTheme="minorHAnsi" w:cs="Consolas"/>
          <w:b/>
          <w:szCs w:val="19"/>
          <w:lang w:val="en-US" w:eastAsia="ja-JP"/>
        </w:rPr>
        <w:t>():</w:t>
      </w:r>
    </w:p>
    <w:p w:rsidR="00167F6C" w:rsidRPr="00167F6C" w:rsidRDefault="00EC1815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167F6C">
        <w:rPr>
          <w:rFonts w:asciiTheme="minorHAnsi" w:hAnsiTheme="minorHAnsi" w:cs="Consolas"/>
          <w:szCs w:val="24"/>
          <w:lang w:val="en-US" w:eastAsia="ja-JP"/>
        </w:rPr>
        <w:tab/>
      </w:r>
      <w:r w:rsidR="00167F6C">
        <w:rPr>
          <w:rFonts w:asciiTheme="minorHAnsi" w:hAnsiTheme="minorHAnsi" w:cs="Consolas"/>
          <w:szCs w:val="24"/>
          <w:lang w:eastAsia="ja-JP"/>
        </w:rPr>
        <w:t>Взятие</w:t>
      </w:r>
      <w:r w:rsidR="00167F6C" w:rsidRPr="00C710D6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167F6C">
        <w:rPr>
          <w:rFonts w:asciiTheme="minorHAnsi" w:hAnsiTheme="minorHAnsi" w:cs="Consolas"/>
          <w:szCs w:val="24"/>
          <w:lang w:eastAsia="ja-JP"/>
        </w:rPr>
        <w:t>идентификатора</w:t>
      </w:r>
      <w:r w:rsidR="00167F6C" w:rsidRPr="00C710D6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167F6C">
        <w:rPr>
          <w:rFonts w:asciiTheme="minorHAnsi" w:hAnsiTheme="minorHAnsi" w:cs="Consolas"/>
          <w:szCs w:val="24"/>
          <w:lang w:eastAsia="ja-JP"/>
        </w:rPr>
        <w:t>окна</w:t>
      </w:r>
      <w:r w:rsidR="00167F6C" w:rsidRPr="00C710D6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167F6C">
        <w:rPr>
          <w:rFonts w:asciiTheme="minorHAnsi" w:hAnsiTheme="minorHAnsi" w:cs="Consolas"/>
          <w:szCs w:val="24"/>
          <w:lang w:val="en-US" w:eastAsia="ja-JP"/>
        </w:rPr>
        <w:t>hwnd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>
        <w:rPr>
          <w:rFonts w:asciiTheme="minorHAnsi" w:hAnsiTheme="minorHAnsi" w:cs="Consolas"/>
          <w:szCs w:val="24"/>
          <w:lang w:val="en-US" w:eastAsia="ja-JP"/>
        </w:rPr>
        <w:tab/>
      </w:r>
      <w:r w:rsidR="00C710D6">
        <w:rPr>
          <w:rFonts w:asciiTheme="minorHAnsi" w:hAnsiTheme="minorHAnsi" w:cs="Consolas"/>
          <w:szCs w:val="24"/>
          <w:lang w:eastAsia="ja-JP"/>
        </w:rPr>
        <w:t>Вывод</w:t>
      </w:r>
      <w:r w:rsidRPr="00167F6C">
        <w:rPr>
          <w:rFonts w:asciiTheme="minorHAnsi" w:hAnsiTheme="minorHAnsi" w:cs="Consolas"/>
          <w:szCs w:val="24"/>
          <w:lang w:val="en-US" w:eastAsia="ja-JP"/>
        </w:rPr>
        <w:t>("Menu:\n1 - Push triangle into stack from buffer\n2 - Pop triangle from stack into buffer\n3 - Print stack(push Enter for every element)\n4 - Find in stack by color and buffer it\n5 - Save stack into file\n6 - Image triangle in buffer\n7 - Load triangle from file\n"</w:t>
      </w:r>
      <w:r w:rsidR="00C710D6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2FE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162FE1">
        <w:rPr>
          <w:rFonts w:asciiTheme="minorHAnsi" w:hAnsiTheme="minorHAnsi" w:cs="Consolas"/>
          <w:szCs w:val="24"/>
          <w:lang w:val="en-US" w:eastAsia="ja-JP"/>
        </w:rPr>
        <w:tab/>
      </w:r>
      <w:r w:rsidR="00162FE1">
        <w:rPr>
          <w:rFonts w:asciiTheme="minorHAnsi" w:hAnsiTheme="minorHAnsi" w:cs="Consolas"/>
          <w:szCs w:val="24"/>
          <w:lang w:eastAsia="ja-JP"/>
        </w:rPr>
        <w:t>Делать</w:t>
      </w:r>
    </w:p>
    <w:p w:rsidR="00167F6C" w:rsidRPr="0099558C" w:rsidRDefault="00167F6C" w:rsidP="0099558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162FE1">
        <w:rPr>
          <w:rFonts w:asciiTheme="minorHAnsi" w:hAnsiTheme="minorHAnsi" w:cs="Consolas"/>
          <w:szCs w:val="24"/>
          <w:lang w:val="en-US" w:eastAsia="ja-JP"/>
        </w:rPr>
        <w:tab/>
      </w:r>
      <w:r w:rsidR="00162FE1">
        <w:rPr>
          <w:rFonts w:asciiTheme="minorHAnsi" w:hAnsiTheme="minorHAnsi" w:cs="Consolas"/>
          <w:szCs w:val="24"/>
          <w:lang w:eastAsia="ja-JP"/>
        </w:rPr>
        <w:t>Пытаться</w:t>
      </w:r>
    </w:p>
    <w:p w:rsidR="00167F6C" w:rsidRPr="0099558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="0099558C" w:rsidRPr="0099558C">
        <w:rPr>
          <w:rFonts w:asciiTheme="minorHAnsi" w:hAnsiTheme="minorHAnsi" w:cs="Consolas"/>
          <w:szCs w:val="24"/>
          <w:lang w:eastAsia="ja-JP"/>
        </w:rPr>
        <w:tab/>
      </w:r>
      <w:r w:rsidR="0099558C">
        <w:rPr>
          <w:rFonts w:asciiTheme="minorHAnsi" w:hAnsiTheme="minorHAnsi" w:cs="Consolas"/>
          <w:szCs w:val="24"/>
          <w:lang w:eastAsia="ja-JP"/>
        </w:rPr>
        <w:t xml:space="preserve">Если </w:t>
      </w:r>
      <w:r w:rsidR="0099558C" w:rsidRPr="0099558C">
        <w:rPr>
          <w:rFonts w:asciiTheme="minorHAnsi" w:hAnsiTheme="minorHAnsi" w:cs="Consolas"/>
          <w:szCs w:val="24"/>
          <w:lang w:eastAsia="ja-JP"/>
        </w:rPr>
        <w:t>(</w:t>
      </w:r>
      <w:r w:rsidR="0099558C">
        <w:rPr>
          <w:rFonts w:asciiTheme="minorHAnsi" w:hAnsiTheme="minorHAnsi" w:cs="Consolas"/>
          <w:szCs w:val="24"/>
          <w:lang w:eastAsia="ja-JP"/>
        </w:rPr>
        <w:t>Н</w:t>
      </w:r>
      <w:r w:rsidR="0099558C" w:rsidRPr="0099558C">
        <w:rPr>
          <w:rFonts w:asciiTheme="minorHAnsi" w:hAnsiTheme="minorHAnsi" w:cs="Consolas"/>
          <w:szCs w:val="24"/>
          <w:lang w:eastAsia="ja-JP"/>
        </w:rPr>
        <w:t>ажата клавиша</w:t>
      </w:r>
      <w:r w:rsidR="0099558C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99558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="00235D0A">
        <w:rPr>
          <w:rFonts w:asciiTheme="minorHAnsi" w:hAnsiTheme="minorHAnsi" w:cs="Consolas"/>
          <w:szCs w:val="24"/>
          <w:lang w:eastAsia="ja-JP"/>
        </w:rPr>
        <w:tab/>
      </w:r>
      <w:r w:rsidR="0099558C">
        <w:rPr>
          <w:rFonts w:asciiTheme="minorHAnsi" w:hAnsiTheme="minorHAnsi" w:cs="Consolas"/>
          <w:szCs w:val="24"/>
          <w:lang w:eastAsia="ja-JP"/>
        </w:rPr>
        <w:t>Очистить консоль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Pr="0099558C">
        <w:rPr>
          <w:rFonts w:asciiTheme="minorHAnsi" w:hAnsiTheme="minorHAnsi" w:cs="Consolas"/>
          <w:szCs w:val="24"/>
          <w:lang w:eastAsia="ja-JP"/>
        </w:rPr>
        <w:tab/>
      </w:r>
      <w:r w:rsidR="00235D0A">
        <w:rPr>
          <w:rFonts w:asciiTheme="minorHAnsi" w:hAnsiTheme="minorHAnsi" w:cs="Consolas"/>
          <w:szCs w:val="24"/>
          <w:lang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("Menu:\n1 - Push triangle into stack from buffer\n2 - Pop triangle from stack into buffer\n3 - Print stack(push Enter for every element)\n4 - Find in stack by color and buffer it\n5 - Save stack into file\n6 - Image triangle in buffer\n7 - Load triangle from file\n"</w:t>
      </w:r>
      <w:r w:rsidR="00FD2ABD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781CD6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235D0A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= </w:t>
      </w:r>
      <w:r w:rsidR="00235D0A">
        <w:rPr>
          <w:rFonts w:asciiTheme="minorHAnsi" w:hAnsiTheme="minorHAnsi" w:cs="Consolas"/>
          <w:szCs w:val="24"/>
          <w:lang w:eastAsia="ja-JP"/>
        </w:rPr>
        <w:t>код клавиши</w:t>
      </w:r>
    </w:p>
    <w:p w:rsidR="00167F6C" w:rsidRPr="00167F6C" w:rsidRDefault="00167F6C" w:rsidP="00781CD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781CD6">
        <w:rPr>
          <w:rFonts w:asciiTheme="minorHAnsi" w:hAnsiTheme="minorHAnsi" w:cs="Consolas"/>
          <w:szCs w:val="24"/>
          <w:lang w:eastAsia="ja-JP"/>
        </w:rPr>
        <w:tab/>
      </w:r>
      <w:r w:rsidRPr="00781CD6">
        <w:rPr>
          <w:rFonts w:asciiTheme="minorHAnsi" w:hAnsiTheme="minorHAnsi" w:cs="Consolas"/>
          <w:szCs w:val="24"/>
          <w:lang w:eastAsia="ja-JP"/>
        </w:rPr>
        <w:tab/>
      </w:r>
      <w:r w:rsidRPr="00781CD6">
        <w:rPr>
          <w:rFonts w:asciiTheme="minorHAnsi" w:hAnsiTheme="minorHAnsi" w:cs="Consolas"/>
          <w:szCs w:val="24"/>
          <w:lang w:eastAsia="ja-JP"/>
        </w:rPr>
        <w:tab/>
      </w:r>
      <w:r w:rsidRPr="00781CD6">
        <w:rPr>
          <w:rFonts w:asciiTheme="minorHAnsi" w:hAnsiTheme="minorHAnsi" w:cs="Consolas"/>
          <w:szCs w:val="24"/>
          <w:lang w:eastAsia="ja-JP"/>
        </w:rPr>
        <w:tab/>
      </w:r>
      <w:r w:rsidR="00781CD6" w:rsidRPr="00781CD6">
        <w:rPr>
          <w:rFonts w:asciiTheme="minorHAnsi" w:hAnsiTheme="minorHAnsi" w:cs="Consolas"/>
          <w:szCs w:val="24"/>
          <w:lang w:eastAsia="ja-JP"/>
        </w:rPr>
        <w:tab/>
      </w:r>
      <w:r w:rsidR="00781CD6">
        <w:rPr>
          <w:rFonts w:asciiTheme="minorHAnsi" w:hAnsiTheme="minorHAnsi" w:cs="Consolas"/>
          <w:szCs w:val="24"/>
          <w:lang w:eastAsia="ja-JP"/>
        </w:rPr>
        <w:t>Если</w:t>
      </w:r>
      <w:r w:rsidRPr="00781CD6">
        <w:rPr>
          <w:rFonts w:asciiTheme="minorHAnsi" w:hAnsiTheme="minorHAnsi" w:cs="Consolas"/>
          <w:szCs w:val="24"/>
          <w:lang w:eastAsia="ja-JP"/>
        </w:rPr>
        <w:t xml:space="preserve"> (</w:t>
      </w:r>
      <w:r w:rsidRPr="00167F6C">
        <w:rPr>
          <w:rFonts w:asciiTheme="minorHAnsi" w:hAnsiTheme="minorHAnsi" w:cs="Consolas"/>
          <w:szCs w:val="24"/>
          <w:lang w:val="en-US" w:eastAsia="ja-JP"/>
        </w:rPr>
        <w:t>c</w:t>
      </w:r>
      <w:r w:rsidRPr="00781CD6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val="en-US" w:eastAsia="ja-JP"/>
        </w:rPr>
        <w:t>49: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FD2ABD">
        <w:rPr>
          <w:rFonts w:asciiTheme="minorHAnsi" w:hAnsiTheme="minorHAnsi" w:cs="Consolas"/>
          <w:szCs w:val="24"/>
          <w:lang w:val="en-US" w:eastAsia="ja-JP"/>
        </w:rPr>
        <w:tab/>
        <w:t>stack.Push(triangle)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("Element pushed successfully!\n"</w:t>
      </w:r>
      <w:r w:rsidR="00FD2ABD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val="en-US" w:eastAsia="ja-JP"/>
        </w:rPr>
        <w:t>50: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triangle =</w:t>
      </w:r>
      <w:r w:rsidR="00FD2ABD">
        <w:rPr>
          <w:rFonts w:asciiTheme="minorHAnsi" w:hAnsiTheme="minorHAnsi" w:cs="Consolas"/>
          <w:szCs w:val="24"/>
          <w:lang w:val="en-US" w:eastAsia="ja-JP"/>
        </w:rPr>
        <w:t xml:space="preserve"> stack.Pop()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("Element popped successfully!\n"</w:t>
      </w:r>
      <w:r w:rsidR="00FD2ABD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FD2ABD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 w:rsidRPr="00FD2ABD">
        <w:rPr>
          <w:rFonts w:asciiTheme="minorHAnsi" w:hAnsiTheme="minorHAnsi" w:cs="Consolas"/>
          <w:szCs w:val="24"/>
          <w:lang w:eastAsia="ja-JP"/>
        </w:rPr>
        <w:t>51:</w:t>
      </w:r>
    </w:p>
    <w:p w:rsidR="00167F6C" w:rsidRPr="000E179F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="00781CD6"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="000E179F">
        <w:rPr>
          <w:rFonts w:asciiTheme="minorHAnsi" w:hAnsiTheme="minorHAnsi" w:cs="Consolas"/>
          <w:szCs w:val="24"/>
          <w:lang w:eastAsia="ja-JP"/>
        </w:rPr>
        <w:t>Очистить консоль</w:t>
      </w:r>
    </w:p>
    <w:p w:rsidR="00167F6C" w:rsidRPr="00FD2ABD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="00781CD6" w:rsidRPr="00FD2ABD">
        <w:rPr>
          <w:rFonts w:asciiTheme="minorHAnsi" w:hAnsiTheme="minorHAnsi" w:cs="Consolas"/>
          <w:szCs w:val="24"/>
          <w:lang w:eastAsia="ja-JP"/>
        </w:rPr>
        <w:tab/>
      </w:r>
      <w:r w:rsidR="00FD2ABD" w:rsidRPr="00FD2ABD">
        <w:rPr>
          <w:rFonts w:asciiTheme="minorHAnsi" w:hAnsiTheme="minorHAnsi" w:cs="Consolas"/>
          <w:szCs w:val="24"/>
          <w:lang w:eastAsia="ja-JP"/>
        </w:rPr>
        <w:tab/>
      </w:r>
      <w:r w:rsidR="00FD2ABD">
        <w:rPr>
          <w:rFonts w:asciiTheme="minorHAnsi" w:hAnsiTheme="minorHAnsi" w:cs="Consolas"/>
          <w:szCs w:val="24"/>
          <w:lang w:val="en-US" w:eastAsia="ja-JP"/>
        </w:rPr>
        <w:t>stack</w:t>
      </w:r>
      <w:r w:rsidR="00FD2ABD" w:rsidRPr="00FD2ABD">
        <w:rPr>
          <w:rFonts w:asciiTheme="minorHAnsi" w:hAnsiTheme="minorHAnsi" w:cs="Consolas"/>
          <w:szCs w:val="24"/>
          <w:lang w:eastAsia="ja-JP"/>
        </w:rPr>
        <w:t>.</w:t>
      </w:r>
      <w:r w:rsidR="00FD2ABD">
        <w:rPr>
          <w:rFonts w:asciiTheme="minorHAnsi" w:hAnsiTheme="minorHAnsi" w:cs="Consolas"/>
          <w:szCs w:val="24"/>
          <w:lang w:val="en-US" w:eastAsia="ja-JP"/>
        </w:rPr>
        <w:t>Print</w:t>
      </w:r>
      <w:r w:rsidR="00FD2ABD" w:rsidRPr="00FD2ABD">
        <w:rPr>
          <w:rFonts w:asciiTheme="minorHAnsi" w:hAnsiTheme="minorHAnsi" w:cs="Consolas"/>
          <w:szCs w:val="24"/>
          <w:lang w:eastAsia="ja-JP"/>
        </w:rPr>
        <w:t>(</w:t>
      </w:r>
      <w:r w:rsidR="00FD2ABD">
        <w:rPr>
          <w:rFonts w:asciiTheme="minorHAnsi" w:hAnsiTheme="minorHAnsi" w:cs="Consolas"/>
          <w:szCs w:val="24"/>
          <w:lang w:val="en-US" w:eastAsia="ja-JP"/>
        </w:rPr>
        <w:t>hwnd</w:t>
      </w:r>
      <w:r w:rsidR="00FD2ABD" w:rsidRPr="00FD2ABD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="00781CD6"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val="en-US" w:eastAsia="ja-JP"/>
        </w:rPr>
        <w:t>52: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("Set color in format R G B : \n"</w:t>
      </w:r>
      <w:r w:rsidR="00FD2ABD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8E1A39">
        <w:rPr>
          <w:rFonts w:asciiTheme="minorHAnsi" w:hAnsiTheme="minorHAnsi" w:cs="Consolas"/>
          <w:szCs w:val="24"/>
          <w:lang w:eastAsia="ja-JP"/>
        </w:rPr>
        <w:t>Для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(i = 0; i &lt; 3; i++) </w:t>
      </w:r>
      <w:r w:rsidR="004B3253">
        <w:rPr>
          <w:rFonts w:asciiTheme="minorHAnsi" w:hAnsiTheme="minorHAnsi" w:cs="Consolas"/>
          <w:szCs w:val="24"/>
          <w:lang w:eastAsia="ja-JP"/>
        </w:rPr>
        <w:t>Ввод</w:t>
      </w:r>
      <w:r w:rsidRPr="00167F6C">
        <w:rPr>
          <w:rFonts w:asciiTheme="minorHAnsi" w:hAnsiTheme="minorHAnsi" w:cs="Consolas"/>
          <w:szCs w:val="24"/>
          <w:lang w:val="en-US" w:eastAsia="ja-JP"/>
        </w:rPr>
        <w:t>("%d"</w:t>
      </w:r>
      <w:r w:rsidR="00FD2ABD">
        <w:rPr>
          <w:rFonts w:asciiTheme="minorHAnsi" w:hAnsiTheme="minorHAnsi" w:cs="Consolas"/>
          <w:szCs w:val="24"/>
          <w:lang w:val="en-US" w:eastAsia="ja-JP"/>
        </w:rPr>
        <w:t>, &amp;color[i])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  <w:t>triangle =</w:t>
      </w:r>
      <w:r w:rsidR="00FD2ABD">
        <w:rPr>
          <w:rFonts w:asciiTheme="minorHAnsi" w:hAnsiTheme="minorHAnsi" w:cs="Consolas"/>
          <w:szCs w:val="24"/>
          <w:lang w:val="en-US" w:eastAsia="ja-JP"/>
        </w:rPr>
        <w:t xml:space="preserve"> stack.find(color)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("Triangle found and buffered!\n"</w:t>
      </w:r>
      <w:r w:rsidR="00FD2ABD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  <w:t>break</w:t>
      </w:r>
    </w:p>
    <w:p w:rsidR="00167F6C" w:rsidRPr="00167F6C" w:rsidRDefault="00167F6C" w:rsidP="008E1A3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val="en-US" w:eastAsia="ja-JP"/>
        </w:rPr>
        <w:t>53:</w:t>
      </w:r>
    </w:p>
    <w:p w:rsidR="00167F6C" w:rsidRPr="00FD2ABD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8E1A39">
        <w:rPr>
          <w:rFonts w:asciiTheme="minorHAnsi" w:hAnsiTheme="minorHAnsi" w:cs="Consolas"/>
          <w:szCs w:val="24"/>
          <w:lang w:eastAsia="ja-JP"/>
        </w:rPr>
        <w:t>Открыть</w:t>
      </w:r>
      <w:r w:rsidR="008E1A39" w:rsidRPr="00FD2ABD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="008E1A39">
        <w:rPr>
          <w:rFonts w:asciiTheme="minorHAnsi" w:hAnsiTheme="minorHAnsi" w:cs="Consolas"/>
          <w:szCs w:val="24"/>
          <w:lang w:eastAsia="ja-JP"/>
        </w:rPr>
        <w:t>файл</w:t>
      </w:r>
      <w:r w:rsidRPr="00FD2ABD">
        <w:rPr>
          <w:rFonts w:asciiTheme="minorHAnsi" w:hAnsiTheme="minorHAnsi" w:cs="Consolas"/>
          <w:szCs w:val="24"/>
          <w:lang w:val="en-US" w:eastAsia="ja-JP"/>
        </w:rPr>
        <w:t>("</w:t>
      </w:r>
      <w:r w:rsidRPr="00167F6C">
        <w:rPr>
          <w:rFonts w:asciiTheme="minorHAnsi" w:hAnsiTheme="minorHAnsi" w:cs="Consolas"/>
          <w:szCs w:val="24"/>
          <w:lang w:val="en-US" w:eastAsia="ja-JP"/>
        </w:rPr>
        <w:t>stackout</w:t>
      </w:r>
      <w:r w:rsidRPr="00FD2ABD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txt</w:t>
      </w:r>
      <w:r w:rsidR="008E1A39" w:rsidRPr="00FD2ABD">
        <w:rPr>
          <w:rFonts w:asciiTheme="minorHAnsi" w:hAnsiTheme="minorHAnsi" w:cs="Consolas"/>
          <w:szCs w:val="24"/>
          <w:lang w:val="en-US" w:eastAsia="ja-JP"/>
        </w:rPr>
        <w:t xml:space="preserve">”, </w:t>
      </w:r>
      <w:r w:rsidR="008E1A39">
        <w:rPr>
          <w:rFonts w:asciiTheme="minorHAnsi" w:hAnsiTheme="minorHAnsi" w:cs="Consolas"/>
          <w:szCs w:val="24"/>
          <w:lang w:val="en-US" w:eastAsia="ja-JP"/>
        </w:rPr>
        <w:t>”w”</w:t>
      </w:r>
      <w:r w:rsidR="00FD2ABD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8E1A39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FD2ABD">
        <w:rPr>
          <w:rFonts w:asciiTheme="minorHAnsi" w:hAnsiTheme="minorHAnsi" w:cs="Consolas"/>
          <w:szCs w:val="24"/>
          <w:lang w:val="en-US" w:eastAsia="ja-JP"/>
        </w:rPr>
        <w:tab/>
      </w:r>
      <w:r w:rsidRPr="00FD2ABD">
        <w:rPr>
          <w:rFonts w:asciiTheme="minorHAnsi" w:hAnsiTheme="minorHAnsi" w:cs="Consolas"/>
          <w:szCs w:val="24"/>
          <w:lang w:val="en-US" w:eastAsia="ja-JP"/>
        </w:rPr>
        <w:tab/>
      </w:r>
      <w:r w:rsidRPr="00FD2ABD">
        <w:rPr>
          <w:rFonts w:asciiTheme="minorHAnsi" w:hAnsiTheme="minorHAnsi" w:cs="Consolas"/>
          <w:szCs w:val="24"/>
          <w:lang w:val="en-US" w:eastAsia="ja-JP"/>
        </w:rPr>
        <w:tab/>
      </w:r>
      <w:r w:rsidRPr="00FD2ABD">
        <w:rPr>
          <w:rFonts w:asciiTheme="minorHAnsi" w:hAnsiTheme="minorHAnsi" w:cs="Consolas"/>
          <w:szCs w:val="24"/>
          <w:lang w:val="en-US" w:eastAsia="ja-JP"/>
        </w:rPr>
        <w:tab/>
      </w:r>
      <w:r w:rsidRPr="00FD2ABD">
        <w:rPr>
          <w:rFonts w:asciiTheme="minorHAnsi" w:hAnsiTheme="minorHAnsi" w:cs="Consolas"/>
          <w:szCs w:val="24"/>
          <w:lang w:val="en-US" w:eastAsia="ja-JP"/>
        </w:rPr>
        <w:tab/>
      </w:r>
      <w:r w:rsidR="00781CD6" w:rsidRPr="00FD2ABD">
        <w:rPr>
          <w:rFonts w:asciiTheme="minorHAnsi" w:hAnsiTheme="minorHAnsi" w:cs="Consolas"/>
          <w:szCs w:val="24"/>
          <w:lang w:val="en-US" w:eastAsia="ja-JP"/>
        </w:rPr>
        <w:tab/>
      </w:r>
      <w:r w:rsidR="008E1A39">
        <w:rPr>
          <w:rFonts w:asciiTheme="minorHAnsi" w:hAnsiTheme="minorHAnsi" w:cs="Consolas"/>
          <w:szCs w:val="24"/>
          <w:lang w:eastAsia="ja-JP"/>
        </w:rPr>
        <w:t>Закрыть файл</w:t>
      </w:r>
      <w:r w:rsidRPr="008E1A39">
        <w:rPr>
          <w:rFonts w:asciiTheme="minorHAnsi" w:hAnsiTheme="minorHAnsi" w:cs="Consolas"/>
          <w:szCs w:val="24"/>
          <w:lang w:eastAsia="ja-JP"/>
        </w:rPr>
        <w:t>(</w:t>
      </w:r>
      <w:r w:rsidRPr="00167F6C">
        <w:rPr>
          <w:rFonts w:asciiTheme="minorHAnsi" w:hAnsiTheme="minorHAnsi" w:cs="Consolas"/>
          <w:szCs w:val="24"/>
          <w:lang w:val="en-US" w:eastAsia="ja-JP"/>
        </w:rPr>
        <w:t>f</w:t>
      </w:r>
      <w:r w:rsidR="00FD2ABD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8E1A39">
        <w:rPr>
          <w:rFonts w:asciiTheme="minorHAnsi" w:hAnsiTheme="minorHAnsi" w:cs="Consolas"/>
          <w:szCs w:val="24"/>
          <w:lang w:eastAsia="ja-JP"/>
        </w:rPr>
        <w:tab/>
      </w:r>
      <w:r w:rsidRPr="008E1A39">
        <w:rPr>
          <w:rFonts w:asciiTheme="minorHAnsi" w:hAnsiTheme="minorHAnsi" w:cs="Consolas"/>
          <w:szCs w:val="24"/>
          <w:lang w:eastAsia="ja-JP"/>
        </w:rPr>
        <w:tab/>
      </w:r>
      <w:r w:rsidRPr="008E1A39">
        <w:rPr>
          <w:rFonts w:asciiTheme="minorHAnsi" w:hAnsiTheme="minorHAnsi" w:cs="Consolas"/>
          <w:szCs w:val="24"/>
          <w:lang w:eastAsia="ja-JP"/>
        </w:rPr>
        <w:tab/>
      </w:r>
      <w:r w:rsidRPr="008E1A39">
        <w:rPr>
          <w:rFonts w:asciiTheme="minorHAnsi" w:hAnsiTheme="minorHAnsi" w:cs="Consolas"/>
          <w:szCs w:val="24"/>
          <w:lang w:eastAsia="ja-JP"/>
        </w:rPr>
        <w:tab/>
      </w:r>
      <w:r w:rsidRPr="008E1A39">
        <w:rPr>
          <w:rFonts w:asciiTheme="minorHAnsi" w:hAnsiTheme="minorHAnsi" w:cs="Consolas"/>
          <w:szCs w:val="24"/>
          <w:lang w:eastAsia="ja-JP"/>
        </w:rPr>
        <w:tab/>
      </w:r>
      <w:r w:rsidR="00781CD6" w:rsidRPr="008E1A39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stack.Save("stackout.txt"</w:t>
      </w:r>
      <w:r w:rsidR="00FD2ABD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("Your stack saved into stackout.txt\n"</w:t>
      </w:r>
      <w:r w:rsidR="00FD2ABD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>break</w:t>
      </w:r>
    </w:p>
    <w:p w:rsidR="003E7FEA" w:rsidRPr="00167F6C" w:rsidRDefault="003E7FEA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="00781CD6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>54: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="00781CD6">
        <w:rPr>
          <w:rFonts w:asciiTheme="minorHAnsi" w:hAnsiTheme="minorHAnsi" w:cs="Consolas"/>
          <w:szCs w:val="24"/>
          <w:lang w:eastAsia="ja-JP"/>
        </w:rPr>
        <w:tab/>
      </w:r>
      <w:r w:rsidR="00FD2ABD">
        <w:rPr>
          <w:rFonts w:asciiTheme="minorHAnsi" w:hAnsiTheme="minorHAnsi" w:cs="Consolas"/>
          <w:szCs w:val="24"/>
          <w:lang w:eastAsia="ja-JP"/>
        </w:rPr>
        <w:t>Очистить консоль</w:t>
      </w:r>
    </w:p>
    <w:p w:rsidR="00167F6C" w:rsidRPr="00FD2ABD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ab/>
      </w:r>
      <w:r w:rsidR="00781CD6">
        <w:rPr>
          <w:rFonts w:asciiTheme="minorHAnsi" w:hAnsiTheme="minorHAnsi" w:cs="Consolas"/>
          <w:szCs w:val="24"/>
          <w:lang w:eastAsia="ja-JP"/>
        </w:rPr>
        <w:tab/>
      </w:r>
      <w:r w:rsidR="00FD2ABD">
        <w:rPr>
          <w:rFonts w:asciiTheme="minorHAnsi" w:hAnsiTheme="minorHAnsi" w:cs="Consolas"/>
          <w:szCs w:val="24"/>
          <w:lang w:val="en-US" w:eastAsia="ja-JP"/>
        </w:rPr>
        <w:t>triangle</w:t>
      </w:r>
      <w:r w:rsidR="00FD2ABD" w:rsidRPr="00FD2ABD">
        <w:rPr>
          <w:rFonts w:asciiTheme="minorHAnsi" w:hAnsiTheme="minorHAnsi" w:cs="Consolas"/>
          <w:szCs w:val="24"/>
          <w:lang w:eastAsia="ja-JP"/>
        </w:rPr>
        <w:t>.</w:t>
      </w:r>
      <w:r w:rsidR="00FD2ABD">
        <w:rPr>
          <w:rFonts w:asciiTheme="minorHAnsi" w:hAnsiTheme="minorHAnsi" w:cs="Consolas"/>
          <w:szCs w:val="24"/>
          <w:lang w:val="en-US" w:eastAsia="ja-JP"/>
        </w:rPr>
        <w:t>mainDraw</w:t>
      </w:r>
      <w:r w:rsidR="00FD2ABD" w:rsidRPr="00FD2ABD">
        <w:rPr>
          <w:rFonts w:asciiTheme="minorHAnsi" w:hAnsiTheme="minorHAnsi" w:cs="Consolas"/>
          <w:szCs w:val="24"/>
          <w:lang w:eastAsia="ja-JP"/>
        </w:rPr>
        <w:t>(</w:t>
      </w:r>
      <w:r w:rsidR="00FD2ABD">
        <w:rPr>
          <w:rFonts w:asciiTheme="minorHAnsi" w:hAnsiTheme="minorHAnsi" w:cs="Consolas"/>
          <w:szCs w:val="24"/>
          <w:lang w:val="en-US" w:eastAsia="ja-JP"/>
        </w:rPr>
        <w:t>hwnd</w:t>
      </w:r>
      <w:r w:rsidR="00FD2ABD" w:rsidRPr="00FD2ABD">
        <w:rPr>
          <w:rFonts w:asciiTheme="minorHAnsi" w:hAnsiTheme="minorHAnsi" w:cs="Consolas"/>
          <w:szCs w:val="24"/>
          <w:lang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Pr="00FD2ABD">
        <w:rPr>
          <w:rFonts w:asciiTheme="minorHAnsi" w:hAnsiTheme="minorHAnsi" w:cs="Consolas"/>
          <w:szCs w:val="24"/>
          <w:lang w:eastAsia="ja-JP"/>
        </w:rPr>
        <w:tab/>
      </w:r>
      <w:r w:rsidR="00781CD6" w:rsidRPr="00FD2ABD">
        <w:rPr>
          <w:rFonts w:asciiTheme="minorHAnsi" w:hAnsiTheme="minorHAnsi" w:cs="Consolas"/>
          <w:szCs w:val="24"/>
          <w:lang w:eastAsia="ja-JP"/>
        </w:rPr>
        <w:tab/>
      </w:r>
      <w:r w:rsidR="009D67B7">
        <w:rPr>
          <w:rFonts w:asciiTheme="minorHAnsi" w:hAnsiTheme="minorHAnsi" w:cs="Consolas"/>
          <w:szCs w:val="24"/>
          <w:lang w:val="en-US" w:eastAsia="ja-JP"/>
        </w:rPr>
        <w:t>clearConsole()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lastRenderedPageBreak/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3E7FEA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55:</w:t>
      </w:r>
    </w:p>
    <w:p w:rsidR="00167F6C" w:rsidRPr="00167F6C" w:rsidRDefault="00167F6C" w:rsidP="003E7FEA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>triangle.readInf("input.txt"</w:t>
      </w:r>
      <w:r w:rsidR="009D67B7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("Triangle loaded successfully!\n"</w:t>
      </w:r>
      <w:r w:rsidR="009D67B7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781CD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  <w:t>break</w:t>
      </w:r>
    </w:p>
    <w:p w:rsidR="00167F6C" w:rsidRPr="00167F6C" w:rsidRDefault="00167F6C" w:rsidP="00781CD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FD2ABD">
        <w:rPr>
          <w:rFonts w:asciiTheme="minorHAnsi" w:hAnsiTheme="minorHAnsi" w:cs="Consolas"/>
          <w:szCs w:val="24"/>
          <w:lang w:eastAsia="ja-JP"/>
        </w:rPr>
        <w:t>Поймать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</w:t>
      </w:r>
      <w:r w:rsidR="00FD2ABD">
        <w:rPr>
          <w:rFonts w:asciiTheme="minorHAnsi" w:hAnsiTheme="minorHAnsi" w:cs="Consolas"/>
          <w:szCs w:val="24"/>
          <w:lang w:eastAsia="ja-JP"/>
        </w:rPr>
        <w:t>исключение</w:t>
      </w:r>
      <w:r w:rsidRPr="00167F6C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781CD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B736CF">
        <w:rPr>
          <w:rFonts w:asciiTheme="minorHAnsi" w:hAnsiTheme="minorHAnsi" w:cs="Consolas"/>
          <w:szCs w:val="24"/>
          <w:lang w:eastAsia="ja-JP"/>
        </w:rPr>
        <w:t>Если</w:t>
      </w:r>
      <w:r w:rsidRPr="00167F6C">
        <w:rPr>
          <w:rFonts w:asciiTheme="minorHAnsi" w:hAnsiTheme="minorHAnsi" w:cs="Consolas"/>
          <w:szCs w:val="24"/>
          <w:lang w:val="en-US" w:eastAsia="ja-JP"/>
        </w:rPr>
        <w:t xml:space="preserve"> (</w:t>
      </w:r>
      <w:r w:rsidR="00246F5A">
        <w:rPr>
          <w:rFonts w:asciiTheme="minorHAnsi" w:hAnsiTheme="minorHAnsi" w:cs="Consolas"/>
          <w:szCs w:val="24"/>
          <w:lang w:eastAsia="ja-JP"/>
        </w:rPr>
        <w:t>исключение</w:t>
      </w:r>
      <w:r w:rsidRPr="00167F6C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ERR_EMPTY: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("Can't pop/print any element! Your stack is empty</w:t>
      </w:r>
      <w:r w:rsidR="009D67B7" w:rsidRPr="000C180C">
        <w:rPr>
          <w:rFonts w:asciiTheme="minorHAnsi" w:hAnsiTheme="minorHAnsi" w:cs="Consolas"/>
          <w:szCs w:val="24"/>
          <w:lang w:val="en-US" w:eastAsia="ja-JP"/>
        </w:rPr>
        <w:t>.</w:t>
      </w:r>
      <w:r w:rsidR="003E7775">
        <w:rPr>
          <w:rFonts w:asciiTheme="minorHAnsi" w:hAnsiTheme="minorHAnsi" w:cs="Consolas"/>
          <w:szCs w:val="24"/>
          <w:lang w:val="en-US" w:eastAsia="ja-JP"/>
        </w:rPr>
        <w:t>\</w:t>
      </w:r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 w:rsidR="009D67B7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ERR_FULL: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("Can't add an e</w:t>
      </w:r>
      <w:r w:rsidR="009D67B7">
        <w:rPr>
          <w:rFonts w:asciiTheme="minorHAnsi" w:hAnsiTheme="minorHAnsi" w:cs="Consolas"/>
          <w:szCs w:val="24"/>
          <w:lang w:val="en-US" w:eastAsia="ja-JP"/>
        </w:rPr>
        <w:t>lement! Your stack is full</w:t>
      </w:r>
      <w:r w:rsidR="009D67B7" w:rsidRPr="009D67B7">
        <w:rPr>
          <w:rFonts w:asciiTheme="minorHAnsi" w:hAnsiTheme="minorHAnsi" w:cs="Consolas"/>
          <w:szCs w:val="24"/>
          <w:lang w:val="en-US" w:eastAsia="ja-JP"/>
        </w:rPr>
        <w:t>.</w:t>
      </w:r>
      <w:r w:rsidRPr="00167F6C">
        <w:rPr>
          <w:rFonts w:asciiTheme="minorHAnsi" w:hAnsiTheme="minorHAnsi" w:cs="Consolas"/>
          <w:szCs w:val="24"/>
          <w:lang w:val="en-US" w:eastAsia="ja-JP"/>
        </w:rPr>
        <w:t>\n"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ERR_NOT_FOUND: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781CD6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</w:t>
      </w:r>
      <w:r w:rsidR="000C180C">
        <w:rPr>
          <w:rFonts w:asciiTheme="minorHAnsi" w:hAnsiTheme="minorHAnsi" w:cs="Consolas"/>
          <w:szCs w:val="24"/>
          <w:lang w:val="en-US" w:eastAsia="ja-JP"/>
        </w:rPr>
        <w:t>There is no</w:t>
      </w:r>
      <w:r w:rsidR="009D67B7">
        <w:rPr>
          <w:rFonts w:asciiTheme="minorHAnsi" w:hAnsiTheme="minorHAnsi" w:cs="Consolas"/>
          <w:szCs w:val="24"/>
          <w:lang w:val="en-US" w:eastAsia="ja-JP"/>
        </w:rPr>
        <w:t xml:space="preserve"> triangle with such color.\</w:t>
      </w:r>
      <w:r w:rsidRPr="00167F6C">
        <w:rPr>
          <w:rFonts w:asciiTheme="minorHAnsi" w:hAnsiTheme="minorHAnsi" w:cs="Consolas"/>
          <w:szCs w:val="24"/>
          <w:lang w:val="en-US" w:eastAsia="ja-JP"/>
        </w:rPr>
        <w:t>n"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ERR_WRONG_MODE: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("Wrong mode (should be in range [0,2])"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ERR_NEGATIVE_POINTS: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("Negative coords"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ERR_POINTS_ONLINE: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("Points belong to line"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ERR_NEGATIVE_BORDER: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("Negative border value"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ERR_WRONG_STYLE: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("Wrong brush style value(should be in range[0,6])"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ERR_WRONG_BSTYLE: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("Wrong pen style value(should be in range[0, 6])"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ERR_WRONG_COLOR: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("Wrong brush color value (each color should be in range[0,255])"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ERR_WRONG_BCOLOR: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("Wrong pen color value (each color should be in range[0,255])"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break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>ERR_WRONG_CUT_POINTS:</w:t>
      </w:r>
    </w:p>
    <w:p w:rsidR="00167F6C" w:rsidRPr="00167F6C" w:rsidRDefault="00167F6C" w:rsidP="00167F6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="003E7FEA">
        <w:rPr>
          <w:rFonts w:asciiTheme="minorHAnsi" w:hAnsiTheme="minorHAnsi" w:cs="Consolas"/>
          <w:szCs w:val="24"/>
          <w:lang w:eastAsia="ja-JP"/>
        </w:rPr>
        <w:t>Вывод</w:t>
      </w:r>
      <w:r w:rsidR="003E7FEA" w:rsidRPr="00167F6C">
        <w:rPr>
          <w:rFonts w:asciiTheme="minorHAnsi" w:hAnsiTheme="minorHAnsi" w:cs="Consolas"/>
          <w:szCs w:val="24"/>
          <w:lang w:val="en-US" w:eastAsia="ja-JP"/>
        </w:rPr>
        <w:t xml:space="preserve"> </w:t>
      </w:r>
      <w:r w:rsidRPr="00167F6C">
        <w:rPr>
          <w:rFonts w:asciiTheme="minorHAnsi" w:hAnsiTheme="minorHAnsi" w:cs="Consolas"/>
          <w:szCs w:val="24"/>
          <w:lang w:val="en-US" w:eastAsia="ja-JP"/>
        </w:rPr>
        <w:t>("Second triangle cannot be placed in the first one"</w:t>
      </w:r>
      <w:r w:rsidR="00E32C91">
        <w:rPr>
          <w:rFonts w:asciiTheme="minorHAnsi" w:hAnsiTheme="minorHAnsi" w:cs="Consolas"/>
          <w:szCs w:val="24"/>
          <w:lang w:val="en-US" w:eastAsia="ja-JP"/>
        </w:rPr>
        <w:t>)</w:t>
      </w:r>
    </w:p>
    <w:p w:rsidR="00CC68DC" w:rsidRDefault="00167F6C" w:rsidP="00CC68D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nsolas"/>
          <w:szCs w:val="24"/>
          <w:lang w:eastAsia="ja-JP"/>
        </w:rPr>
      </w:pP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val="en-US" w:eastAsia="ja-JP"/>
        </w:rPr>
        <w:tab/>
      </w:r>
      <w:r w:rsidR="00A53583">
        <w:rPr>
          <w:rFonts w:asciiTheme="minorHAnsi" w:hAnsiTheme="minorHAnsi" w:cs="Consolas"/>
          <w:szCs w:val="24"/>
          <w:lang w:val="en-US" w:eastAsia="ja-JP"/>
        </w:rPr>
        <w:tab/>
      </w:r>
      <w:r w:rsidRPr="00167F6C">
        <w:rPr>
          <w:rFonts w:asciiTheme="minorHAnsi" w:hAnsiTheme="minorHAnsi" w:cs="Consolas"/>
          <w:szCs w:val="24"/>
          <w:lang w:eastAsia="ja-JP"/>
        </w:rPr>
        <w:t>break</w:t>
      </w:r>
    </w:p>
    <w:p w:rsidR="00650857" w:rsidRPr="003E7FEA" w:rsidRDefault="003E7FEA" w:rsidP="00CC68D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Theme="minorHAnsi" w:hAnsiTheme="minorHAnsi" w:cs="Consolas"/>
          <w:szCs w:val="24"/>
          <w:lang w:val="en-US" w:eastAsia="ja-JP"/>
        </w:rPr>
      </w:pPr>
      <w:r>
        <w:rPr>
          <w:rFonts w:asciiTheme="minorHAnsi" w:hAnsiTheme="minorHAnsi" w:cs="Consolas"/>
          <w:szCs w:val="24"/>
          <w:lang w:eastAsia="ja-JP"/>
        </w:rPr>
        <w:t>Пока</w:t>
      </w:r>
      <w:r w:rsidR="00E32C91">
        <w:rPr>
          <w:rFonts w:asciiTheme="minorHAnsi" w:hAnsiTheme="minorHAnsi" w:cs="Consolas"/>
          <w:szCs w:val="24"/>
          <w:lang w:val="en-US" w:eastAsia="ja-JP"/>
        </w:rPr>
        <w:t xml:space="preserve"> (c != 27)</w:t>
      </w:r>
    </w:p>
    <w:p w:rsidR="00A0174C" w:rsidRPr="00167F6C" w:rsidRDefault="00A0174C" w:rsidP="009941DF">
      <w:pPr>
        <w:ind w:left="1404"/>
        <w:rPr>
          <w:rFonts w:asciiTheme="minorHAnsi" w:hAnsiTheme="minorHAnsi" w:cs="Consolas"/>
          <w:szCs w:val="24"/>
          <w:lang w:val="en-US" w:eastAsia="ja-JP"/>
        </w:rPr>
      </w:pPr>
      <w:r w:rsidRPr="00167F6C">
        <w:rPr>
          <w:rFonts w:asciiTheme="minorHAnsi" w:hAnsiTheme="minorHAnsi"/>
          <w:szCs w:val="24"/>
          <w:lang w:val="en-US" w:eastAsia="ja-JP"/>
        </w:rPr>
        <w:br w:type="page"/>
      </w:r>
    </w:p>
    <w:p w:rsidR="003F6714" w:rsidRPr="003E7FEA" w:rsidRDefault="007302EA" w:rsidP="00A92D68">
      <w:pPr>
        <w:pStyle w:val="af1"/>
        <w:numPr>
          <w:ilvl w:val="0"/>
          <w:numId w:val="6"/>
        </w:numPr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lastRenderedPageBreak/>
        <w:t>Текст</w:t>
      </w:r>
      <w:r w:rsidRPr="00C04B9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 xml:space="preserve"> </w:t>
      </w:r>
      <w:r w:rsidR="004E3AE4" w:rsidRPr="00B7098E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программы</w:t>
      </w:r>
    </w:p>
    <w:p w:rsidR="003F6714" w:rsidRDefault="003F6714" w:rsidP="00A92D68">
      <w:pPr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oop</w:t>
      </w:r>
      <w:r w:rsidR="00A31549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3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lab</w:t>
      </w:r>
      <w:r w:rsidRPr="003E7FEA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.</w:t>
      </w:r>
      <w:r w:rsidRPr="003F6714"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cpp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"external.h"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"stack.h"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N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30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main()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2B91AF"/>
          <w:sz w:val="19"/>
          <w:szCs w:val="19"/>
          <w:lang w:val="en-US" w:eastAsia="ja-JP"/>
        </w:rPr>
        <w:t>HWND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hwnd = GetConsoleWindow();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 = </w:t>
      </w:r>
      <w:r w:rsidRPr="002E113A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N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triangle = </w:t>
      </w:r>
      <w:r w:rsidRPr="002E113A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();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 = 0;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"Menu:\n1 - Push triangle into stack from buffer\n2 - Pop triangle from stack into buffer\n3 - Print stack(push Enter for every element)\n4 - Find in stack by color and buffer it\n5 - Save stack into file\n6 - Image triangle in buffer\n7 - Load triangle from file\n"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(_kbhit()) {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clearConsole();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"Menu:\n1 - Push triangle into stack from buffer\n2 - Pop triangle from stack into buffer\n3 - Print stack(push Enter for every element)\n4 - Find in stack by color and buffer it\n5 - Save stack into file\n6 - Image triangle in buffer\n7 - Load triangle from file\n"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_getch();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(c)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49: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>//1 - push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stack.Push(triangle);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pushed successfully!\n"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50: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>//2 - pop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triangle </w:t>
      </w:r>
      <w:r w:rsidRPr="002E113A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stack.Pop();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"Element popped successfully!\n"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51: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>//3 - print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clearConsole();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stack.Print(hwnd);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52: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>//4 - find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color[3];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"Set color in format R G B : 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scanf_s(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&amp;color[i]);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triangle </w:t>
      </w:r>
      <w:r w:rsidRPr="002E113A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stack.find(color);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 found and buffered!\n"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53: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>//5 - save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fopen_s(&amp;f, 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"stackout.txt"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"w"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stack.Save(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"stackout.txt"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"Your stack saved into stackout.txt\n"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case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54: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//6 - рисование текущего треугольника</w:t>
      </w:r>
    </w:p>
    <w:p w:rsid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clearConsole();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triangle.mainDraw(hwnd);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clearConsole();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55: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//7 -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загрузить</w:t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</w:t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из</w:t>
      </w:r>
      <w:r w:rsidRPr="002E113A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файла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triangle.readInf(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"input.txt"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 loaded successfully!\n"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(exception)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"Can't pop/print any element! Your stack is empty.\n"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ERR_FULL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"Can't add an element! Your stack is full.\n"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ERR_NOT_FOUND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"There is no triangle with such color.\n"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mode (should be in range [0,2])"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coords"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"Points belong to line"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"Negative border value"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brush style value(should be in range[0,6])"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pen style value(should be in range[0, 6])"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brush color value (each color should be in range[0,255])"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"Wrong pen color value (each color should be in range[0,255])"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2E113A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2E113A" w:rsidRP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2E113A">
        <w:rPr>
          <w:rFonts w:ascii="Consolas" w:hAnsi="Consolas" w:cs="Consolas"/>
          <w:color w:val="A31515"/>
          <w:sz w:val="19"/>
          <w:szCs w:val="19"/>
          <w:lang w:val="en-US" w:eastAsia="ja-JP"/>
        </w:rPr>
        <w:t>"Second triangle cannot be placed in the first one"</w:t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2E113A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>}</w:t>
      </w:r>
    </w:p>
    <w:p w:rsidR="002E113A" w:rsidRDefault="002E113A" w:rsidP="002E11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while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(c != 27);</w:t>
      </w:r>
    </w:p>
    <w:p w:rsidR="002E113A" w:rsidRPr="003E7FEA" w:rsidRDefault="002E113A" w:rsidP="002E113A">
      <w:pPr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26075A" w:rsidRDefault="00A0174C" w:rsidP="0026075A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triangle.h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TRIANGLE_H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TRIANGLE_H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-2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-1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lastRenderedPageBreak/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4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5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6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7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8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&lt;windows.h&gt;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&lt;windowsx.h&gt;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&lt;stdio.h&gt;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A31515"/>
          <w:sz w:val="19"/>
          <w:szCs w:val="19"/>
          <w:lang w:val="en-US" w:eastAsia="ja-JP"/>
        </w:rPr>
        <w:t>&lt;conio.h&gt;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points[3], Cpoints[3];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style, bstyle, border, mode;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color, bcolor;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drawTriangle(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Рисование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drawCounter(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drawCut(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вырезом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mainDraw(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HWND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hwnd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Рисование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setMode(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Тип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getMode(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setPoints(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Точки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getPoints(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setCPoints(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Точки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для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выреза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getCPoints(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setBorder(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Толщина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getBorder(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setStyle(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Стиль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getStyle(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setColor(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new_tcolor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Цвет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пера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контура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getColor(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curr_tcolor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setBStyle(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Стиль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кисти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заливки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getBStyle(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setBColor(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Цвет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кисти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(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заливки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)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getBColor(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checkSizeTC(</w:t>
      </w:r>
      <w:r w:rsidRPr="00C77D24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); 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Входит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ли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вырез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</w:t>
      </w:r>
    </w:p>
    <w:p w:rsid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checkSizeT(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rtx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rty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//Входит ли треугольник в окно</w:t>
      </w:r>
    </w:p>
    <w:p w:rsid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checkSizeT( </w:t>
      </w:r>
      <w:r>
        <w:rPr>
          <w:rFonts w:ascii="Consolas" w:hAnsi="Consolas" w:cs="Consolas"/>
          <w:color w:val="2B91AF"/>
          <w:sz w:val="19"/>
          <w:szCs w:val="19"/>
          <w:lang w:eastAsia="ja-JP"/>
        </w:rPr>
        <w:t>HDC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eastAsia="ja-JP"/>
        </w:rPr>
        <w:t>hdc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);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//Входит ли треугольник в окно</w:t>
      </w:r>
    </w:p>
    <w:p w:rsid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readInf(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Ввод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из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файла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saveInf(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Вывод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треугольника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файл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move_horizontally(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по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горизонтали</w:t>
      </w:r>
    </w:p>
    <w:p w:rsidR="00C77D24" w:rsidRP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move_vertically(</w:t>
      </w:r>
      <w:r w:rsidRPr="00C77D24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C77D24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  <w:r w:rsidRPr="00C77D24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Сдвиг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фигуры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по</w:t>
      </w:r>
      <w:r w:rsidRPr="00C77D24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вертикали</w:t>
      </w:r>
    </w:p>
    <w:p w:rsid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};</w:t>
      </w:r>
    </w:p>
    <w:p w:rsidR="00C77D24" w:rsidRDefault="00C77D24" w:rsidP="00C77D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:rsidR="00C77D24" w:rsidRDefault="00C77D24" w:rsidP="00C77D24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eastAsia="ja-JP"/>
        </w:rPr>
      </w:pPr>
      <w:r>
        <w:rPr>
          <w:rFonts w:ascii="Consolas" w:hAnsi="Consolas" w:cs="Consolas"/>
          <w:color w:val="808080"/>
          <w:sz w:val="19"/>
          <w:szCs w:val="19"/>
          <w:lang w:eastAsia="ja-JP"/>
        </w:rPr>
        <w:t>#endif</w:t>
      </w:r>
    </w:p>
    <w:p w:rsidR="00DF5D58" w:rsidRDefault="00DF5D58" w:rsidP="00C77D24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eastAsia="ja-JP"/>
        </w:rPr>
      </w:pPr>
    </w:p>
    <w:p w:rsidR="00DF5D58" w:rsidRDefault="00DF5D58" w:rsidP="00C77D24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eastAsia="ja-JP"/>
        </w:rPr>
      </w:pPr>
    </w:p>
    <w:p w:rsidR="00DF5D58" w:rsidRDefault="00DF5D58" w:rsidP="00C77D24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eastAsia="ja-JP"/>
        </w:rPr>
      </w:pPr>
    </w:p>
    <w:p w:rsidR="00DF5D58" w:rsidRDefault="00DF5D58" w:rsidP="00C77D24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eastAsia="ja-JP"/>
        </w:rPr>
      </w:pPr>
    </w:p>
    <w:p w:rsidR="00DF5D58" w:rsidRDefault="00DF5D58" w:rsidP="00C77D24">
      <w:pPr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3F6714" w:rsidRDefault="00A92D68" w:rsidP="0026075A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lastRenderedPageBreak/>
        <w:t>triangle.cpp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::drawTriangle(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buffcolor = bcolor;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(border == 0)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buffcolor = color;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CreatePen(bstyle, border, buffcolor);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* logBrush =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LOGBRUSH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logBrush-&gt;lbStyle = (style == 0) ?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BS_SOLID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: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BS_HATCHED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logBrush-&gt;lbHatch = style - 1;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logBrush-&gt;lbColor = color;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hMyBrush = CreateBrushIndirect(logBrush);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hMyBrush);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Polygon(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points, 3);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(hMyPen);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logBrush;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(hMyBrush);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::drawCounter(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CreatePen(bstyle, border, bcolor);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ppt[4] = { points[0],points[1],points[2],points[0] };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Polyline(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ppt, 4);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(hMyPen);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::drawCut(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hMyPen = CreatePen(0, 0,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(0, 0, 0));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HBRUSH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hMyBrush = CreateSolidBrush(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(0, 0, 0));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hMyPen);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SelectBrush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hMyBrush);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Polygon(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Cpoints, 3);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DeletePen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(hMyPen);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DeleteBrush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(hMyBrush);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::mainDraw(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hdc = GetDC(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RECT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oldx = 0, oldy = 0;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rtx = 0, rty = 0;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 = 0;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do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GetClientRect(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&amp;rt);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rtx = rt.right;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rty = rt.bottom;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(oldx != rtx || oldy != rty)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oldx = rtx;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oldy = rty;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switch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0: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drawTriangle(hdc);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1: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drawCounter(hdc);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case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2: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drawTriangle(hdc);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drawCut(hdc);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break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printf_s(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"Increase window size(current is %d : %d)"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rtx, rty);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(_kbhit())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 = _getch();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}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(c != 13);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ReleaseDC(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hdc);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::setMode(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&lt; 0 || mode &gt; 2)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ERR_WRONG_MODE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mode 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new_mode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::getMode(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curr_mode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mode;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::setPoints(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 &lt; 0 ||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[i].y &lt; 0)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[2].x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[0].x)*(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[1].y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 == 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[2].y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[0].y)*(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[1].x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points[i] </w:t>
      </w:r>
      <w:r w:rsidRPr="00800FA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[i];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::getPoints(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800FA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points[i];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::setCPoints(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checkSizeTC(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 &lt; 0 ||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[i].y &lt; 0)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[2].x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[0].x)*(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[1].y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 == 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[2].y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[0].y)*(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[1].x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[0].x))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ERR_POINTS_ONLINE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 </w:t>
      </w:r>
      <w:r w:rsidRPr="00800FA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[i];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::getCPoints(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 </w:t>
      </w:r>
      <w:r w:rsidRPr="00800FA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Cpoints[i];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lastRenderedPageBreak/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::setBorder(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ERR_NEGATIVE_BORDER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border 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new_border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::getBorder(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curr_border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border;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::setStyle(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 ||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6)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style 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::getStyle(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style;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::setColor(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::getColor(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color;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::setBStyle(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0 ||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 6)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bstyle 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::getBStyle(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curr_bstyle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bstyle;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::setBColor(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&gt; 255 ||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) &lt; 0)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bcolor 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::getBColor(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&amp;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curr_bcolor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bcolor;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::checkSizeTC(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a, b, c;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 = (points[0].x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[i].x)*(points[1].y - points[0].y) - (points[1].x - points[0].x)*(points[0].y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 = (points[1].x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[i].x)*(points[2].y - points[1].y) - (points[2].x - points[1].x)*(points[1].y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 = (points[2].x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[i].x)*(points[0].y - points[2].y) - (points[0].x - points[2].x)*(points[2].y -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new_Cpoints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[i].y);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(!((a &gt;= 0 &amp;&amp; b &gt;= 0 &amp;&amp; c &gt;= 0) || (a &lt;= 0 &amp;&amp; b &lt;= 0 &amp;&amp; c &lt;= 0)))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ERR_WRONG_CUT_POINTS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::checkSizeT(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rtx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rty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(points[i].x &lt; 0 || points[i].y &lt; 0)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ERR_NEGATIVE_POINTS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else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(points[i].x &gt;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rtx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|| points[i].y &gt;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rty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ERR_WRONG_SIZE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::checkSizeT(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RECT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GetClientRect(WindowFromDC(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hdc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), &amp;rt);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rtx = rt.right;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rty = rt.bottom;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checkSizeT(rtx, rty);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::readInf(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fopen_s(&amp;f,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"rt"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(f == </w:t>
      </w:r>
      <w:r>
        <w:rPr>
          <w:rFonts w:ascii="Consolas" w:hAnsi="Consolas" w:cs="Consolas"/>
          <w:color w:val="6F008A"/>
          <w:sz w:val="19"/>
          <w:szCs w:val="19"/>
          <w:lang w:eastAsia="ja-JP"/>
        </w:rPr>
        <w:t>NULL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ERR_CANNOT_OPEN_INPUT_FILE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brgb[3], rgb[3], style, bstyle, border;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bcolor, color;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POINT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points[3], Cpoints[3];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fscanf_s(f,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&amp;mode);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//mode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fscanf_s(f,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"%d%d"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&amp;(points[i].x), &amp;(points[i].y));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//points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fscanf_s(f,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&amp;(style));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//style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//color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fscanf_s(f,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&amp;(rgb[i]));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(rgb[0], rgb[1], rgb[2]);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fscanf_s(f,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&amp;(bstyle));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//bstyle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//bcolor</w:t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fscanf_s(f,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&amp;(brgb[i]));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bcolor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(brgb[0], brgb[1], brgb[2]);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fscanf_s(f,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&amp;(border));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//border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fscanf_s(f,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"%d%d"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&amp;(Cpoints[i].x), &amp;(Cpoints[i].y));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try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setPoints(points);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setStyle(style);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setColor(color);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setBStyle(bstyle);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setBColor(bcolor);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setBorder(border);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setCPoints(Cpoints);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catch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exception;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::saveInf(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FILE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*f;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fopen_s(&amp;f,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"at"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brgb[3], rgb[3];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fprintf_s(f,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"%d\n\n"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mode);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//mode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fprintf_s(f,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 %d\n"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points[i].x, points[i].y);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//points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fprintf_s(f,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"\n%d\n"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style);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="00DF5D5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="00DF5D58">
        <w:rPr>
          <w:rFonts w:ascii="Consolas" w:hAnsi="Consolas" w:cs="Consolas"/>
          <w:color w:val="008000"/>
          <w:sz w:val="19"/>
          <w:szCs w:val="19"/>
          <w:lang w:val="en-US" w:eastAsia="ja-JP"/>
        </w:rPr>
        <w:t>//</w:t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style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rgb[0]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rgb[1]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rgb[2]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="00DF5D58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//color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fprintf_s(f,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 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rgb[i]);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fprintf_s(f,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"\n\n%d\n"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bstyle);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//bstyle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brgb[0]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GetRValue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brgb[1]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GetGValue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brgb[2]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GetBValue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(bcolor);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//bcolor</w:t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ab/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fprintf_s(f,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 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brgb[i]);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fprintf_s(f,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"\n\n%d\n\n"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border);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//border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8000"/>
          <w:sz w:val="19"/>
          <w:szCs w:val="19"/>
          <w:lang w:val="en-US" w:eastAsia="ja-JP"/>
        </w:rPr>
        <w:t>//Cpoints(ToCut)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fprintf_s(f,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"%d %d\n"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, Cpoints[i].x, Cpoints[i].y);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fclose(f);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::move_horizontally(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points[i].x +=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Cpoints[i].x +=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::move_vertically(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 = 0; i &lt; 3; i++)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points[i].y +=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(mode == 2)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Cpoints[i].y +=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delta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800FAE" w:rsidRDefault="00800FAE" w:rsidP="00800FAE">
      <w:pPr>
        <w:spacing w:after="0" w:line="240" w:lineRule="auto"/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26075A" w:rsidRDefault="0026075A" w:rsidP="0026075A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stack.h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STACK_H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STACK_H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ERR_FULL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10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20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ERR_NOT_FOUND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30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class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private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*arr;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top;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public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Stack(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~Stack();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Push(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Print(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Pop();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find(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Save(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[]);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isEmpty();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isFull();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Default="00800FAE" w:rsidP="00800FAE">
      <w:pPr>
        <w:spacing w:after="0" w:line="240" w:lineRule="auto"/>
        <w:contextualSpacing/>
        <w:rPr>
          <w:rFonts w:ascii="Consolas" w:hAnsi="Consolas" w:cs="Consolas"/>
          <w:color w:val="80808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DF5D58" w:rsidRPr="00800FAE" w:rsidRDefault="00DF5D58" w:rsidP="00800FAE">
      <w:pPr>
        <w:spacing w:after="0" w:line="240" w:lineRule="auto"/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26075A" w:rsidRDefault="0026075A" w:rsidP="0026075A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stack.cpp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A31515"/>
          <w:sz w:val="19"/>
          <w:szCs w:val="19"/>
          <w:lang w:val="en-US" w:eastAsia="ja-JP"/>
        </w:rPr>
        <w:t>"stack.h"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::Stack(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top = -1;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n =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 =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new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::~Stack()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delete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[] arr;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::Push(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(isFull())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ERR_FULL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top++;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arr[top] </w:t>
      </w:r>
      <w:r w:rsidRPr="00800FAE">
        <w:rPr>
          <w:rFonts w:ascii="Consolas" w:hAnsi="Consolas" w:cs="Consolas"/>
          <w:color w:val="008080"/>
          <w:sz w:val="19"/>
          <w:szCs w:val="19"/>
          <w:lang w:val="en-US" w:eastAsia="ja-JP"/>
        </w:rPr>
        <w:t>=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::Pop()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(isEmpty())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top--;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arr[top + 1];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::Print(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(isEmpty())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*temp_arr = arr;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temp_top = top;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(temp_top != -1)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temp_arr[temp_top].mainDraw(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hwnd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temp_top--;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::find(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(isEmpty())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ERR_EMPTY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*temp_arr = arr;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temp_top = top;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COLORREF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color, t_color;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color =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RGB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[0],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[1],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key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[2]);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temp_arr[temp_top].getColor(t_color);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(t_color != color)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(temp_top == -1)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throw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6F008A"/>
          <w:sz w:val="19"/>
          <w:szCs w:val="19"/>
          <w:lang w:val="en-US" w:eastAsia="ja-JP"/>
        </w:rPr>
        <w:t>ERR_NOT_FOUND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temp_top--;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temp_arr[temp_top].getColor(t_color);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temp_arr[temp_top];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::Save(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char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[])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Triangle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*temp_arr = arr;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lastRenderedPageBreak/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temp_top = top;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while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(temp_top != -1)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temp_arr[temp_top].saveInf(</w:t>
      </w:r>
      <w:r w:rsidRPr="00800FAE">
        <w:rPr>
          <w:rFonts w:ascii="Consolas" w:hAnsi="Consolas" w:cs="Consolas"/>
          <w:color w:val="808080"/>
          <w:sz w:val="19"/>
          <w:szCs w:val="19"/>
          <w:lang w:val="en-US" w:eastAsia="ja-JP"/>
        </w:rPr>
        <w:t>name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temp_top--;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::isEmpty()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(top == -1)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false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bool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2B91AF"/>
          <w:sz w:val="19"/>
          <w:szCs w:val="19"/>
          <w:lang w:val="en-US" w:eastAsia="ja-JP"/>
        </w:rPr>
        <w:t>Stack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::isFull() {</w:t>
      </w:r>
    </w:p>
    <w:p w:rsidR="00800FAE" w:rsidRP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if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(top == n - 1)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return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800FAE">
        <w:rPr>
          <w:rFonts w:ascii="Consolas" w:hAnsi="Consolas" w:cs="Consolas"/>
          <w:color w:val="0000FF"/>
          <w:sz w:val="19"/>
          <w:szCs w:val="19"/>
          <w:lang w:val="en-US" w:eastAsia="ja-JP"/>
        </w:rPr>
        <w:t>true</w:t>
      </w: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800FAE" w:rsidRDefault="00800FAE" w:rsidP="00800F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800FAE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eastAsia="ja-JP"/>
        </w:rPr>
        <w:t>false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:rsidR="00800FAE" w:rsidRDefault="00800FAE" w:rsidP="00800FAE">
      <w:pPr>
        <w:spacing w:after="0" w:line="240" w:lineRule="auto"/>
        <w:contextualSpacing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3B5EFE" w:rsidRDefault="003B5EFE" w:rsidP="00800FAE">
      <w:pPr>
        <w:spacing w:after="0" w:line="240" w:lineRule="auto"/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4F6157" w:rsidP="004F6157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external.h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#ifndef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EXTERNAL_H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#define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EXTERNAL_H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&lt;windows.h&gt;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&lt;windowsx.h&gt;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&lt;stdio.h&gt;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&lt;conio.h&gt;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hidecursor();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clearConsole();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Default="00592CCB" w:rsidP="00592CCB">
      <w:pPr>
        <w:spacing w:after="0" w:line="240" w:lineRule="auto"/>
        <w:contextualSpacing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#endif</w:t>
      </w:r>
    </w:p>
    <w:p w:rsidR="004F6157" w:rsidRDefault="004F6157" w:rsidP="004F6157">
      <w:pPr>
        <w:spacing w:after="0" w:line="240" w:lineRule="auto"/>
        <w:contextualSpacing/>
        <w:jc w:val="center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  <w:t>external.cpp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"external.h"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"triangle.h"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hidecursor()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{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92CCB">
        <w:rPr>
          <w:rFonts w:ascii="Consolas" w:hAnsi="Consolas" w:cs="Consolas"/>
          <w:color w:val="2B91AF"/>
          <w:sz w:val="19"/>
          <w:szCs w:val="19"/>
          <w:lang w:val="en-US" w:eastAsia="ja-JP"/>
        </w:rPr>
        <w:t>HANDLE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consoleHandle = GetStdHandle(</w:t>
      </w:r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STD_OUTPUT_HANDLE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</w:r>
      <w:r w:rsidRPr="00592CCB">
        <w:rPr>
          <w:rFonts w:ascii="Consolas" w:hAnsi="Consolas" w:cs="Consolas"/>
          <w:color w:val="2B91AF"/>
          <w:sz w:val="19"/>
          <w:szCs w:val="19"/>
          <w:lang w:val="en-US" w:eastAsia="ja-JP"/>
        </w:rPr>
        <w:t>CONSOLE_CURSOR_INFO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info;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info.dwSize = 25;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 xml:space="preserve">info.bVisible = </w:t>
      </w:r>
      <w:r w:rsidRPr="00592CCB">
        <w:rPr>
          <w:rFonts w:ascii="Consolas" w:hAnsi="Consolas" w:cs="Consolas"/>
          <w:color w:val="6F008A"/>
          <w:sz w:val="19"/>
          <w:szCs w:val="19"/>
          <w:lang w:val="en-US" w:eastAsia="ja-JP"/>
        </w:rPr>
        <w:t>FALSE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SetConsoleCursorInfo(consoleHandle, &amp;info);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}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FF"/>
          <w:sz w:val="19"/>
          <w:szCs w:val="19"/>
          <w:lang w:val="en-US" w:eastAsia="ja-JP"/>
        </w:rPr>
        <w:t>void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clearConsole() {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592CCB" w:rsidRPr="00592CCB" w:rsidRDefault="00592CCB" w:rsidP="0059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ab/>
        <w:t>system(</w:t>
      </w:r>
      <w:r w:rsidRPr="00592CCB">
        <w:rPr>
          <w:rFonts w:ascii="Consolas" w:hAnsi="Consolas" w:cs="Consolas"/>
          <w:color w:val="A31515"/>
          <w:sz w:val="19"/>
          <w:szCs w:val="19"/>
          <w:lang w:val="en-US" w:eastAsia="ja-JP"/>
        </w:rPr>
        <w:t>"cls"</w:t>
      </w:r>
      <w:r w:rsidRPr="00592CCB">
        <w:rPr>
          <w:rFonts w:ascii="Consolas" w:hAnsi="Consolas" w:cs="Consolas"/>
          <w:color w:val="000000"/>
          <w:sz w:val="19"/>
          <w:szCs w:val="19"/>
          <w:lang w:val="en-US" w:eastAsia="ja-JP"/>
        </w:rPr>
        <w:t>);</w:t>
      </w:r>
    </w:p>
    <w:p w:rsidR="007E0A69" w:rsidRDefault="00592CCB" w:rsidP="00592CCB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7E0A69" w:rsidRDefault="007E0A69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8774BF" w:rsidRDefault="008774BF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8774BF" w:rsidRDefault="008774BF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8774BF" w:rsidRDefault="008774BF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8774BF" w:rsidRDefault="008774BF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8774BF" w:rsidRDefault="008774BF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8774BF" w:rsidRDefault="008774BF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8774BF" w:rsidRDefault="008774BF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8774BF" w:rsidRDefault="008774BF" w:rsidP="00E4618A">
      <w:pPr>
        <w:spacing w:after="0" w:line="240" w:lineRule="auto"/>
        <w:contextualSpacing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  <w:lang w:val="en-US"/>
        </w:rPr>
      </w:pPr>
    </w:p>
    <w:p w:rsidR="00553430" w:rsidRPr="001B367E" w:rsidRDefault="007302EA" w:rsidP="001B367E">
      <w:pPr>
        <w:pStyle w:val="af1"/>
        <w:numPr>
          <w:ilvl w:val="0"/>
          <w:numId w:val="6"/>
        </w:num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  <w:r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  <w:t>Тесты</w:t>
      </w:r>
    </w:p>
    <w:p w:rsidR="00553430" w:rsidRDefault="00553430" w:rsidP="00553430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8"/>
        <w:gridCol w:w="1578"/>
        <w:gridCol w:w="6122"/>
      </w:tblGrid>
      <w:tr w:rsidR="001B367E" w:rsidTr="001075B7">
        <w:tc>
          <w:tcPr>
            <w:tcW w:w="1928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Входные данные</w:t>
            </w:r>
          </w:p>
        </w:tc>
        <w:tc>
          <w:tcPr>
            <w:tcW w:w="1578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Пояснение</w:t>
            </w:r>
          </w:p>
        </w:tc>
        <w:tc>
          <w:tcPr>
            <w:tcW w:w="6122" w:type="dxa"/>
          </w:tcPr>
          <w:p w:rsidR="001B367E" w:rsidRPr="00DC1E18" w:rsidRDefault="001B367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</w:pPr>
            <w:r w:rsidRPr="00DC1E18">
              <w:rPr>
                <w:rFonts w:asciiTheme="minorHAnsi" w:hAnsiTheme="minorHAnsi" w:cs="Arial"/>
                <w:b/>
                <w:color w:val="000000" w:themeColor="text1"/>
                <w:sz w:val="28"/>
                <w:szCs w:val="24"/>
                <w:shd w:val="clear" w:color="auto" w:fill="FFFFFF"/>
              </w:rPr>
              <w:t>Результат</w:t>
            </w:r>
          </w:p>
        </w:tc>
      </w:tr>
      <w:tr w:rsidR="001B367E" w:rsidTr="001075B7">
        <w:tc>
          <w:tcPr>
            <w:tcW w:w="1928" w:type="dxa"/>
          </w:tcPr>
          <w:p w:rsidR="001B367E" w:rsidRDefault="005A66CB" w:rsidP="001B367E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Consolas"/>
                <w:sz w:val="20"/>
                <w:szCs w:val="20"/>
                <w:lang w:eastAsia="ja-JP"/>
              </w:rPr>
              <w:t>Содержание стека</w:t>
            </w:r>
          </w:p>
          <w:p w:rsidR="005A66CB" w:rsidRDefault="005A66CB" w:rsidP="001B367E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100 20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30 50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60 50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255 0 0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255 255 0</w:t>
            </w:r>
          </w:p>
          <w:p w:rsidR="005A66CB" w:rsidRP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5A66CB" w:rsidRDefault="005A66CB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10 20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30 50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60 50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255 0 255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255 255 0</w:t>
            </w:r>
          </w:p>
          <w:p w:rsidR="005A66CB" w:rsidRDefault="005A66CB" w:rsidP="005A66C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5A66CB" w:rsidRDefault="005A66CB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</w:t>
            </w:r>
          </w:p>
          <w:p w:rsidR="005A66CB" w:rsidRDefault="005A66CB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070E51" w:rsidRDefault="00070E51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Поиск цвета</w:t>
            </w:r>
          </w:p>
          <w:p w:rsidR="00070E51" w:rsidRDefault="00057172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1)</w:t>
            </w:r>
            <w:r w:rsidR="00070E51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255 0 0</w:t>
            </w:r>
          </w:p>
          <w:p w:rsidR="00057172" w:rsidRDefault="00057172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2)255 255 0</w:t>
            </w:r>
          </w:p>
          <w:p w:rsidR="00057172" w:rsidRDefault="00057172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3)1 1 1</w:t>
            </w:r>
          </w:p>
          <w:p w:rsidR="001A5ABA" w:rsidRDefault="001A5ABA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5A66CB" w:rsidRDefault="005A66CB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Последовательность нажатий</w:t>
            </w:r>
          </w:p>
          <w:p w:rsidR="00057172" w:rsidRDefault="005A66CB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 xml:space="preserve">7 1 7 1 </w:t>
            </w:r>
          </w:p>
          <w:p w:rsidR="005A66CB" w:rsidRPr="002A2FE0" w:rsidRDefault="00057172" w:rsidP="005A66CB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1)</w:t>
            </w:r>
            <w:r w:rsidR="00070E51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4</w:t>
            </w: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 xml:space="preserve"> 6</w:t>
            </w:r>
            <w:r w:rsidR="002A2FE0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 xml:space="preserve"> ENTER </w:t>
            </w:r>
            <w:r w:rsidR="002A2FE0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>ENTER</w:t>
            </w:r>
          </w:p>
          <w:p w:rsidR="00057172" w:rsidRPr="002A2FE0" w:rsidRDefault="00057172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2)4 6</w:t>
            </w:r>
            <w:r w:rsidR="002A2FE0">
              <w:rPr>
                <w:rFonts w:asciiTheme="minorHAnsi" w:hAnsiTheme="minorHAnsi" w:cs="Arial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="002A2FE0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>ENTER</w:t>
            </w:r>
            <w:r w:rsidR="002A2FE0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 xml:space="preserve"> </w:t>
            </w:r>
            <w:r w:rsidR="002A2FE0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>ENTER</w:t>
            </w:r>
          </w:p>
          <w:p w:rsidR="00057172" w:rsidRPr="00057172" w:rsidRDefault="00057172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3)4</w:t>
            </w:r>
          </w:p>
        </w:tc>
        <w:tc>
          <w:tcPr>
            <w:tcW w:w="1578" w:type="dxa"/>
          </w:tcPr>
          <w:p w:rsidR="004F200E" w:rsidRDefault="004F200E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Тест поиска</w:t>
            </w:r>
          </w:p>
          <w:p w:rsidR="004F200E" w:rsidRDefault="004F200E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B367E" w:rsidRDefault="00EE2889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1B367E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  <w:r w:rsidR="005A66CB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</w:t>
            </w:r>
          </w:p>
          <w:p w:rsidR="00B93C59" w:rsidRDefault="00B93C59" w:rsidP="005A66CB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C8745E" w:rsidRDefault="00C8745E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Поиск по трем разным данным:</w:t>
            </w:r>
          </w:p>
          <w:p w:rsidR="00C8745E" w:rsidRDefault="00C8745E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1)Корректные</w:t>
            </w:r>
          </w:p>
          <w:p w:rsidR="00C8745E" w:rsidRDefault="00C8745E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2)Корректные</w:t>
            </w:r>
          </w:p>
          <w:p w:rsidR="00C8745E" w:rsidRPr="00C8745E" w:rsidRDefault="00C8745E" w:rsidP="00C8745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3)Некорректные</w:t>
            </w:r>
          </w:p>
        </w:tc>
        <w:tc>
          <w:tcPr>
            <w:tcW w:w="6122" w:type="dxa"/>
          </w:tcPr>
          <w:p w:rsidR="00833B92" w:rsidRDefault="00153DB9" w:rsidP="00833B92">
            <w:pPr>
              <w:spacing w:after="0" w:line="240" w:lineRule="auto"/>
              <w:jc w:val="center"/>
            </w:pPr>
            <w:r>
              <w:object w:dxaOrig="5655" w:dyaOrig="21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069" type="#_x0000_t75" style="width:282.75pt;height:109.5pt" o:ole="">
                  <v:imagedata r:id="rId10" o:title=""/>
                </v:shape>
                <o:OLEObject Type="Embed" ProgID="PBrush" ShapeID="_x0000_i2069" DrawAspect="Content" ObjectID="_1634080198" r:id="rId11"/>
              </w:object>
            </w:r>
          </w:p>
          <w:p w:rsidR="00833B92" w:rsidRDefault="00833B92" w:rsidP="00153DB9">
            <w:pPr>
              <w:spacing w:after="0" w:line="240" w:lineRule="auto"/>
              <w:jc w:val="center"/>
            </w:pPr>
          </w:p>
          <w:p w:rsidR="00833B92" w:rsidRDefault="00057172" w:rsidP="00153DB9">
            <w:pPr>
              <w:spacing w:after="0" w:line="240" w:lineRule="auto"/>
              <w:jc w:val="center"/>
            </w:pPr>
            <w:r>
              <w:object w:dxaOrig="2670" w:dyaOrig="1680">
                <v:shape id="_x0000_i2040" type="#_x0000_t75" style="width:133.5pt;height:84pt" o:ole="">
                  <v:imagedata r:id="rId12" o:title=""/>
                </v:shape>
                <o:OLEObject Type="Embed" ProgID="PBrush" ShapeID="_x0000_i2040" DrawAspect="Content" ObjectID="_1634080199" r:id="rId13"/>
              </w:object>
            </w:r>
            <w:r w:rsidR="00153DB9">
              <w:t xml:space="preserve"> </w:t>
            </w:r>
          </w:p>
          <w:p w:rsidR="00833B92" w:rsidRDefault="00833B92" w:rsidP="00153DB9">
            <w:pPr>
              <w:spacing w:after="0" w:line="240" w:lineRule="auto"/>
              <w:jc w:val="center"/>
            </w:pPr>
          </w:p>
          <w:p w:rsidR="00833B92" w:rsidRDefault="00153DB9" w:rsidP="00153DB9">
            <w:pPr>
              <w:spacing w:after="0" w:line="240" w:lineRule="auto"/>
              <w:jc w:val="center"/>
            </w:pPr>
            <w:r>
              <w:object w:dxaOrig="5700" w:dyaOrig="2220">
                <v:shape id="_x0000_i2041" type="#_x0000_t75" style="width:285pt;height:111pt" o:ole="">
                  <v:imagedata r:id="rId14" o:title=""/>
                </v:shape>
                <o:OLEObject Type="Embed" ProgID="PBrush" ShapeID="_x0000_i2041" DrawAspect="Content" ObjectID="_1634080200" r:id="rId15"/>
              </w:object>
            </w:r>
          </w:p>
          <w:p w:rsidR="00833B92" w:rsidRDefault="00833B92" w:rsidP="00153DB9">
            <w:pPr>
              <w:spacing w:after="0" w:line="240" w:lineRule="auto"/>
              <w:jc w:val="center"/>
            </w:pPr>
          </w:p>
          <w:p w:rsidR="001B367E" w:rsidRDefault="00153DB9" w:rsidP="00153DB9">
            <w:pPr>
              <w:spacing w:after="0" w:line="240" w:lineRule="auto"/>
              <w:jc w:val="center"/>
            </w:pPr>
            <w:r>
              <w:object w:dxaOrig="1605" w:dyaOrig="1395">
                <v:shape id="_x0000_i2043" type="#_x0000_t75" style="width:80.25pt;height:69.75pt" o:ole="">
                  <v:imagedata r:id="rId16" o:title=""/>
                </v:shape>
                <o:OLEObject Type="Embed" ProgID="PBrush" ShapeID="_x0000_i2043" DrawAspect="Content" ObjectID="_1634080201" r:id="rId17"/>
              </w:object>
            </w:r>
          </w:p>
          <w:p w:rsidR="00833B92" w:rsidRDefault="00833B92" w:rsidP="00153DB9">
            <w:pPr>
              <w:spacing w:after="0" w:line="240" w:lineRule="auto"/>
              <w:jc w:val="center"/>
            </w:pPr>
          </w:p>
          <w:p w:rsidR="00153DB9" w:rsidRDefault="00153DB9" w:rsidP="00833B92">
            <w:pPr>
              <w:spacing w:after="0" w:line="240" w:lineRule="auto"/>
              <w:jc w:val="center"/>
            </w:pPr>
            <w:r>
              <w:object w:dxaOrig="5520" w:dyaOrig="2130">
                <v:shape id="_x0000_i2044" type="#_x0000_t75" style="width:276pt;height:106.5pt" o:ole="">
                  <v:imagedata r:id="rId18" o:title=""/>
                </v:shape>
                <o:OLEObject Type="Embed" ProgID="PBrush" ShapeID="_x0000_i2044" DrawAspect="Content" ObjectID="_1634080202" r:id="rId19"/>
              </w:object>
            </w:r>
          </w:p>
          <w:p w:rsidR="00833B92" w:rsidRDefault="00833B92" w:rsidP="00833B92">
            <w:pPr>
              <w:spacing w:after="0" w:line="240" w:lineRule="auto"/>
              <w:jc w:val="center"/>
            </w:pPr>
          </w:p>
          <w:p w:rsidR="00833B92" w:rsidRDefault="00833B92" w:rsidP="00833B92">
            <w:pPr>
              <w:spacing w:after="0" w:line="240" w:lineRule="auto"/>
              <w:jc w:val="center"/>
            </w:pPr>
          </w:p>
          <w:p w:rsidR="00833B92" w:rsidRPr="006B54B9" w:rsidRDefault="00833B92" w:rsidP="00833B92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1B367E" w:rsidTr="001075B7">
        <w:tc>
          <w:tcPr>
            <w:tcW w:w="1928" w:type="dxa"/>
          </w:tcPr>
          <w:p w:rsidR="001F1869" w:rsidRDefault="001F1869" w:rsidP="001F1869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Consolas"/>
                <w:sz w:val="20"/>
                <w:szCs w:val="20"/>
                <w:lang w:eastAsia="ja-JP"/>
              </w:rPr>
              <w:lastRenderedPageBreak/>
              <w:t>Содержание стека</w:t>
            </w:r>
          </w:p>
          <w:p w:rsidR="001F1869" w:rsidRDefault="001F1869" w:rsidP="001F1869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100 20</w:t>
            </w: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30 50</w:t>
            </w: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60 50</w:t>
            </w: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255 0 0</w:t>
            </w: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255 255 0</w:t>
            </w:r>
          </w:p>
          <w:p w:rsidR="001F1869" w:rsidRPr="005A66CB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1F1869" w:rsidRDefault="001F1869" w:rsidP="001F1869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10 20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30 50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60 50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255 0 255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255 255 0</w:t>
            </w:r>
          </w:p>
          <w:p w:rsidR="001F1869" w:rsidRDefault="001F1869" w:rsidP="001F18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1F1869" w:rsidRDefault="001F1869" w:rsidP="001F1869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</w:t>
            </w:r>
          </w:p>
          <w:p w:rsidR="001B367E" w:rsidRDefault="001B367E" w:rsidP="001A7875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  <w:p w:rsidR="001F1869" w:rsidRDefault="001F1869" w:rsidP="001F1869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Последовательность нажатий</w:t>
            </w:r>
          </w:p>
          <w:p w:rsidR="001F1869" w:rsidRDefault="001F1869" w:rsidP="001F1869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 xml:space="preserve">7 1 7 1 </w:t>
            </w:r>
          </w:p>
          <w:p w:rsidR="001F1869" w:rsidRDefault="001F1869" w:rsidP="001F1869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3</w:t>
            </w:r>
            <w:r w:rsidR="009F20C3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 xml:space="preserve"> </w:t>
            </w:r>
            <w:r w:rsidR="009F20C3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 xml:space="preserve">ENTER </w:t>
            </w:r>
            <w:r w:rsidR="0029509F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>ENTER</w:t>
            </w:r>
          </w:p>
          <w:p w:rsidR="002E112D" w:rsidRDefault="002E112D" w:rsidP="001F1869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</w:pPr>
          </w:p>
          <w:p w:rsidR="009D317D" w:rsidRPr="009D317D" w:rsidRDefault="002E112D" w:rsidP="001A7875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2 3 </w:t>
            </w: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  <w:lang w:val="en-US"/>
              </w:rPr>
              <w:t>ENTER ENTER</w:t>
            </w:r>
          </w:p>
        </w:tc>
        <w:tc>
          <w:tcPr>
            <w:tcW w:w="1578" w:type="dxa"/>
          </w:tcPr>
          <w:p w:rsidR="00B605C1" w:rsidRPr="006B54B9" w:rsidRDefault="00EE2889" w:rsidP="00B605C1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Корректные входные данные</w:t>
            </w:r>
            <w:r w:rsidR="00B605C1" w:rsidRPr="006B54B9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  <w:p w:rsidR="001B367E" w:rsidRDefault="001B367E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F1869" w:rsidRDefault="001F1869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Распечатка стека</w:t>
            </w:r>
          </w:p>
          <w:p w:rsidR="00D64A7D" w:rsidRPr="00A67312" w:rsidRDefault="00D64A7D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ДО взятия</w:t>
            </w:r>
            <w:r w:rsidR="00A67312" w:rsidRPr="005D1B1A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</w:t>
            </w:r>
            <w:r w:rsidR="00A67312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и</w:t>
            </w:r>
          </w:p>
          <w:p w:rsidR="00D64A7D" w:rsidRDefault="00D64A7D" w:rsidP="001F1869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ПОСЛЕ взятия</w:t>
            </w:r>
            <w:r w:rsidR="00A67312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 xml:space="preserve"> одного элемента</w:t>
            </w:r>
          </w:p>
          <w:p w:rsidR="005D1B1A" w:rsidRPr="006B54B9" w:rsidRDefault="005D1B1A" w:rsidP="001F1869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122" w:type="dxa"/>
          </w:tcPr>
          <w:p w:rsidR="00833B92" w:rsidRDefault="00833B92" w:rsidP="00833B92">
            <w:pPr>
              <w:spacing w:after="0" w:line="240" w:lineRule="auto"/>
            </w:pPr>
          </w:p>
          <w:p w:rsidR="00833B92" w:rsidRDefault="00833B92" w:rsidP="009F20C3">
            <w:pPr>
              <w:spacing w:after="0" w:line="240" w:lineRule="auto"/>
              <w:jc w:val="center"/>
            </w:pPr>
          </w:p>
          <w:p w:rsidR="00D64A7D" w:rsidRDefault="009F20C3" w:rsidP="00D64A7D">
            <w:pPr>
              <w:spacing w:after="0" w:line="240" w:lineRule="auto"/>
              <w:jc w:val="center"/>
            </w:pPr>
            <w:r>
              <w:object w:dxaOrig="1440" w:dyaOrig="1020">
                <v:shape id="_x0000_i2045" type="#_x0000_t75" style="width:1in;height:51pt" o:ole="">
                  <v:imagedata r:id="rId20" o:title=""/>
                </v:shape>
                <o:OLEObject Type="Embed" ProgID="PBrush" ShapeID="_x0000_i2045" DrawAspect="Content" ObjectID="_1634080203" r:id="rId21"/>
              </w:object>
            </w:r>
            <w:r>
              <w:t xml:space="preserve"> </w:t>
            </w:r>
          </w:p>
          <w:p w:rsidR="001B367E" w:rsidRDefault="009F20C3" w:rsidP="00D64A7D">
            <w:pPr>
              <w:spacing w:after="0" w:line="240" w:lineRule="auto"/>
              <w:jc w:val="center"/>
            </w:pPr>
            <w:r>
              <w:object w:dxaOrig="2025" w:dyaOrig="1140">
                <v:shape id="_x0000_i2046" type="#_x0000_t75" style="width:101.25pt;height:57pt" o:ole="">
                  <v:imagedata r:id="rId22" o:title=""/>
                </v:shape>
                <o:OLEObject Type="Embed" ProgID="PBrush" ShapeID="_x0000_i2046" DrawAspect="Content" ObjectID="_1634080204" r:id="rId23"/>
              </w:object>
            </w:r>
          </w:p>
          <w:p w:rsidR="007C5932" w:rsidRDefault="007C5932" w:rsidP="00D64A7D">
            <w:pPr>
              <w:spacing w:after="0" w:line="240" w:lineRule="auto"/>
              <w:jc w:val="center"/>
            </w:pPr>
          </w:p>
          <w:p w:rsidR="007C5932" w:rsidRPr="00D64A7D" w:rsidRDefault="007C5932" w:rsidP="00D64A7D">
            <w:pPr>
              <w:spacing w:after="0" w:line="240" w:lineRule="auto"/>
              <w:jc w:val="center"/>
            </w:pPr>
            <w:r>
              <w:object w:dxaOrig="5610" w:dyaOrig="1845">
                <v:shape id="_x0000_i2047" type="#_x0000_t75" style="width:280.5pt;height:92.25pt" o:ole="">
                  <v:imagedata r:id="rId24" o:title=""/>
                </v:shape>
                <o:OLEObject Type="Embed" ProgID="PBrush" ShapeID="_x0000_i2047" DrawAspect="Content" ObjectID="_1634080205" r:id="rId25"/>
              </w:object>
            </w:r>
            <w:r>
              <w:t xml:space="preserve"> </w:t>
            </w:r>
            <w:r>
              <w:object w:dxaOrig="2355" w:dyaOrig="1185">
                <v:shape id="_x0000_i2048" type="#_x0000_t75" style="width:117.75pt;height:59.25pt" o:ole="">
                  <v:imagedata r:id="rId26" o:title=""/>
                </v:shape>
                <o:OLEObject Type="Embed" ProgID="PBrush" ShapeID="_x0000_i2048" DrawAspect="Content" ObjectID="_1634080206" r:id="rId27"/>
              </w:object>
            </w:r>
          </w:p>
        </w:tc>
      </w:tr>
      <w:tr w:rsidR="001B367E" w:rsidTr="001075B7">
        <w:tc>
          <w:tcPr>
            <w:tcW w:w="1928" w:type="dxa"/>
          </w:tcPr>
          <w:p w:rsidR="002E52FE" w:rsidRDefault="002E52FE" w:rsidP="002E52FE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Consolas"/>
                <w:sz w:val="20"/>
                <w:szCs w:val="20"/>
                <w:lang w:eastAsia="ja-JP"/>
              </w:rPr>
              <w:t>Содержание стека</w:t>
            </w:r>
          </w:p>
          <w:p w:rsidR="001B367E" w:rsidRDefault="002E52FE" w:rsidP="002E52FE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  <w:t>-</w:t>
            </w:r>
          </w:p>
          <w:p w:rsidR="001A5ABA" w:rsidRDefault="001A5ABA" w:rsidP="002E52FE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  <w:p w:rsidR="001A5ABA" w:rsidRDefault="001A5ABA" w:rsidP="00D64A7D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 xml:space="preserve">Последовательность нажатий </w:t>
            </w:r>
          </w:p>
          <w:p w:rsidR="001A5ABA" w:rsidRPr="00D64A7D" w:rsidRDefault="001A5ABA" w:rsidP="001A5ABA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1)</w:t>
            </w:r>
            <w:r w:rsidR="00D64A7D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</w:t>
            </w:r>
            <w:r w:rsidR="00D64A7D">
              <w:rPr>
                <w:rFonts w:asciiTheme="minorHAnsi" w:hAnsiTheme="minorHAnsi" w:cs="Consolas"/>
                <w:color w:val="000000"/>
                <w:sz w:val="20"/>
                <w:szCs w:val="19"/>
                <w:lang w:val="en-US" w:eastAsia="ja-JP"/>
              </w:rPr>
              <w:t>/3</w:t>
            </w:r>
          </w:p>
          <w:p w:rsidR="001A5ABA" w:rsidRPr="00D64A7D" w:rsidRDefault="001A5ABA" w:rsidP="001A5ABA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2)</w:t>
            </w:r>
            <w:r w:rsidR="00D64A7D">
              <w:rPr>
                <w:rFonts w:asciiTheme="minorHAnsi" w:hAnsiTheme="minorHAnsi" w:cs="Arial"/>
                <w:sz w:val="20"/>
                <w:szCs w:val="20"/>
                <w:shd w:val="clear" w:color="auto" w:fill="FFFFFF"/>
                <w:lang w:val="en-US"/>
              </w:rPr>
              <w:t>6</w:t>
            </w:r>
          </w:p>
          <w:p w:rsidR="001A5ABA" w:rsidRPr="002E52FE" w:rsidRDefault="001A5ABA" w:rsidP="001A5ABA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3)4</w:t>
            </w:r>
          </w:p>
        </w:tc>
        <w:tc>
          <w:tcPr>
            <w:tcW w:w="1578" w:type="dxa"/>
          </w:tcPr>
          <w:p w:rsidR="007268ED" w:rsidRDefault="002E52FE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1)Взятие элемента из пустого стека</w:t>
            </w:r>
          </w:p>
          <w:p w:rsidR="002E52FE" w:rsidRDefault="002E52FE" w:rsidP="007268ED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ИЛИ</w:t>
            </w:r>
          </w:p>
          <w:p w:rsidR="002E52FE" w:rsidRDefault="002E52FE" w:rsidP="002E52F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Распечатка содержимого стека</w:t>
            </w:r>
          </w:p>
          <w:p w:rsidR="002E52FE" w:rsidRDefault="002E52FE" w:rsidP="002E52F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</w:p>
          <w:p w:rsidR="001A5ABA" w:rsidRDefault="002E52FE" w:rsidP="002E52FE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2)Рисование треугольника из пустого буфера</w:t>
            </w:r>
          </w:p>
          <w:p w:rsidR="002E52FE" w:rsidRPr="002E52FE" w:rsidRDefault="001A5ABA" w:rsidP="001A5ABA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(Будет выведено пустое изображение)</w:t>
            </w:r>
          </w:p>
        </w:tc>
        <w:tc>
          <w:tcPr>
            <w:tcW w:w="6122" w:type="dxa"/>
          </w:tcPr>
          <w:p w:rsidR="00DB31D0" w:rsidRDefault="001A5ABA" w:rsidP="001B367E">
            <w:pPr>
              <w:spacing w:after="0" w:line="240" w:lineRule="auto"/>
              <w:jc w:val="center"/>
            </w:pPr>
            <w:r>
              <w:object w:dxaOrig="6090" w:dyaOrig="1785">
                <v:shape id="_x0000_i2049" type="#_x0000_t75" style="width:304.5pt;height:89.25pt" o:ole="">
                  <v:imagedata r:id="rId28" o:title=""/>
                </v:shape>
                <o:OLEObject Type="Embed" ProgID="PBrush" ShapeID="_x0000_i2049" DrawAspect="Content" ObjectID="_1634080207" r:id="rId29"/>
              </w:object>
            </w:r>
            <w:r>
              <w:t xml:space="preserve"> </w:t>
            </w:r>
          </w:p>
          <w:p w:rsidR="00DB31D0" w:rsidRDefault="00DB31D0" w:rsidP="001B367E">
            <w:pPr>
              <w:spacing w:after="0" w:line="240" w:lineRule="auto"/>
              <w:jc w:val="center"/>
            </w:pPr>
          </w:p>
          <w:p w:rsidR="001B367E" w:rsidRDefault="001A5ABA" w:rsidP="001B367E">
            <w:pPr>
              <w:spacing w:after="0" w:line="240" w:lineRule="auto"/>
              <w:jc w:val="center"/>
            </w:pPr>
            <w:r>
              <w:object w:dxaOrig="3930" w:dyaOrig="1890">
                <v:shape id="_x0000_i2050" type="#_x0000_t75" style="width:196.5pt;height:94.5pt" o:ole="">
                  <v:imagedata r:id="rId30" o:title=""/>
                </v:shape>
                <o:OLEObject Type="Embed" ProgID="PBrush" ShapeID="_x0000_i2050" DrawAspect="Content" ObjectID="_1634080208" r:id="rId31"/>
              </w:object>
            </w:r>
          </w:p>
          <w:p w:rsidR="00332B70" w:rsidRDefault="00332B70" w:rsidP="001B367E">
            <w:pPr>
              <w:spacing w:after="0" w:line="240" w:lineRule="auto"/>
              <w:jc w:val="center"/>
            </w:pPr>
          </w:p>
          <w:p w:rsidR="00332B70" w:rsidRDefault="00332B70" w:rsidP="001B367E">
            <w:pPr>
              <w:spacing w:after="0" w:line="240" w:lineRule="auto"/>
              <w:jc w:val="center"/>
            </w:pPr>
          </w:p>
          <w:p w:rsidR="00332B70" w:rsidRDefault="00332B70" w:rsidP="001B367E">
            <w:pPr>
              <w:spacing w:after="0" w:line="240" w:lineRule="auto"/>
              <w:jc w:val="center"/>
            </w:pPr>
          </w:p>
          <w:p w:rsidR="00332B70" w:rsidRDefault="00332B70" w:rsidP="001B367E">
            <w:pPr>
              <w:spacing w:after="0" w:line="240" w:lineRule="auto"/>
              <w:jc w:val="center"/>
            </w:pPr>
          </w:p>
          <w:p w:rsidR="00332B70" w:rsidRDefault="00332B70" w:rsidP="00332B70">
            <w:pPr>
              <w:spacing w:after="0" w:line="240" w:lineRule="auto"/>
            </w:pPr>
          </w:p>
          <w:p w:rsidR="00DE4573" w:rsidRDefault="00DE4573" w:rsidP="00332B70">
            <w:pPr>
              <w:spacing w:after="0" w:line="240" w:lineRule="auto"/>
            </w:pPr>
          </w:p>
          <w:p w:rsidR="00332B70" w:rsidRPr="006B54B9" w:rsidRDefault="00332B70" w:rsidP="00332B70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</w:tc>
      </w:tr>
      <w:tr w:rsidR="001B367E" w:rsidTr="001075B7">
        <w:tc>
          <w:tcPr>
            <w:tcW w:w="1928" w:type="dxa"/>
          </w:tcPr>
          <w:p w:rsidR="00332B70" w:rsidRDefault="00332B70" w:rsidP="00332B70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  <w:r>
              <w:rPr>
                <w:rFonts w:asciiTheme="minorHAnsi" w:hAnsiTheme="minorHAnsi" w:cs="Consolas"/>
                <w:sz w:val="20"/>
                <w:szCs w:val="20"/>
                <w:lang w:eastAsia="ja-JP"/>
              </w:rPr>
              <w:lastRenderedPageBreak/>
              <w:t>Содержание стека</w:t>
            </w:r>
          </w:p>
          <w:p w:rsidR="00332B70" w:rsidRDefault="00332B70" w:rsidP="00332B70">
            <w:pPr>
              <w:spacing w:after="0" w:line="240" w:lineRule="auto"/>
              <w:rPr>
                <w:rFonts w:asciiTheme="minorHAnsi" w:hAnsiTheme="minorHAnsi" w:cs="Consolas"/>
                <w:sz w:val="20"/>
                <w:szCs w:val="20"/>
                <w:lang w:eastAsia="ja-JP"/>
              </w:rPr>
            </w:pP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100 20</w:t>
            </w: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30 50</w:t>
            </w: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60 50</w:t>
            </w: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255 0 0</w:t>
            </w: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0</w:t>
            </w: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255 255 0</w:t>
            </w:r>
          </w:p>
          <w:p w:rsidR="00332B70" w:rsidRPr="005A66CB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</w:p>
          <w:p w:rsidR="00332B70" w:rsidRDefault="00332B70" w:rsidP="00332B70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 w:rsidRPr="005A66CB"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1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10 20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30 50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60 50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255 0 255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0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255 255 0</w:t>
            </w:r>
          </w:p>
          <w:p w:rsidR="00332B70" w:rsidRDefault="00332B70" w:rsidP="00332B7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</w:pPr>
          </w:p>
          <w:p w:rsidR="00332B70" w:rsidRDefault="00332B70" w:rsidP="00332B70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ja-JP"/>
              </w:rPr>
              <w:t>1</w:t>
            </w:r>
          </w:p>
          <w:p w:rsidR="00332B70" w:rsidRDefault="00332B70" w:rsidP="00332B70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</w:p>
          <w:p w:rsidR="00332B70" w:rsidRDefault="00332B70" w:rsidP="00332B70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Последовательность нажатий</w:t>
            </w:r>
          </w:p>
          <w:p w:rsidR="00332B70" w:rsidRDefault="00332B70" w:rsidP="00332B70">
            <w:pPr>
              <w:spacing w:after="0" w:line="240" w:lineRule="auto"/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 xml:space="preserve">7 1 7 1 </w:t>
            </w:r>
          </w:p>
          <w:p w:rsidR="001B367E" w:rsidRPr="006B54B9" w:rsidRDefault="00332B70" w:rsidP="00332B70">
            <w:pPr>
              <w:spacing w:after="0" w:line="240" w:lineRule="auto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Consolas"/>
                <w:color w:val="000000"/>
                <w:sz w:val="20"/>
                <w:szCs w:val="19"/>
                <w:lang w:eastAsia="ja-JP"/>
              </w:rPr>
              <w:t>5</w:t>
            </w:r>
          </w:p>
        </w:tc>
        <w:tc>
          <w:tcPr>
            <w:tcW w:w="1578" w:type="dxa"/>
          </w:tcPr>
          <w:p w:rsidR="001075B7" w:rsidRPr="001075B7" w:rsidRDefault="00DE4573" w:rsidP="00190E56">
            <w:pPr>
              <w:spacing w:after="0" w:line="240" w:lineRule="auto"/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</w:pPr>
            <w:r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Проверка сохраняемости содержимого стека в файле</w:t>
            </w:r>
            <w:r w:rsidR="001075B7">
              <w:rPr>
                <w:rFonts w:asciiTheme="minorHAnsi" w:hAnsiTheme="minorHAnsi" w:cs="Arial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6122" w:type="dxa"/>
          </w:tcPr>
          <w:p w:rsidR="007E0A69" w:rsidRDefault="007E0A69" w:rsidP="003A1F9E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:rsidR="001B367E" w:rsidRDefault="003A1F9E" w:rsidP="001B367E">
            <w:pPr>
              <w:spacing w:after="0" w:line="240" w:lineRule="auto"/>
              <w:jc w:val="center"/>
            </w:pPr>
            <w:r>
              <w:object w:dxaOrig="6000" w:dyaOrig="1740">
                <v:shape id="_x0000_i2051" type="#_x0000_t75" style="width:300pt;height:87pt" o:ole="">
                  <v:imagedata r:id="rId32" o:title=""/>
                </v:shape>
                <o:OLEObject Type="Embed" ProgID="PBrush" ShapeID="_x0000_i2051" DrawAspect="Content" ObjectID="_1634080209" r:id="rId33"/>
              </w:object>
            </w:r>
          </w:p>
          <w:p w:rsidR="003A1F9E" w:rsidRDefault="003A1F9E" w:rsidP="001B367E">
            <w:pPr>
              <w:spacing w:after="0" w:line="240" w:lineRule="auto"/>
              <w:jc w:val="center"/>
            </w:pPr>
          </w:p>
          <w:p w:rsidR="003A1F9E" w:rsidRPr="006B54B9" w:rsidRDefault="003A1F9E" w:rsidP="001B367E">
            <w:pPr>
              <w:spacing w:after="0" w:line="240" w:lineRule="auto"/>
              <w:jc w:val="center"/>
              <w:rPr>
                <w:rFonts w:asciiTheme="minorHAnsi" w:hAnsiTheme="minorHAnsi" w:cs="Arial"/>
                <w:b/>
                <w:sz w:val="20"/>
                <w:szCs w:val="20"/>
                <w:shd w:val="clear" w:color="auto" w:fill="FFFFFF"/>
              </w:rPr>
            </w:pPr>
            <w:r>
              <w:object w:dxaOrig="1965" w:dyaOrig="6540">
                <v:shape id="_x0000_i2052" type="#_x0000_t75" style="width:98.25pt;height:327pt" o:ole="">
                  <v:imagedata r:id="rId34" o:title=""/>
                </v:shape>
                <o:OLEObject Type="Embed" ProgID="PBrush" ShapeID="_x0000_i2052" DrawAspect="Content" ObjectID="_1634080210" r:id="rId35"/>
              </w:object>
            </w:r>
          </w:p>
        </w:tc>
      </w:tr>
    </w:tbl>
    <w:p w:rsidR="001B367E" w:rsidRPr="00BA36E7" w:rsidRDefault="001B367E" w:rsidP="00553430">
      <w:pPr>
        <w:spacing w:after="0" w:line="240" w:lineRule="auto"/>
        <w:jc w:val="both"/>
        <w:rPr>
          <w:rFonts w:asciiTheme="minorHAnsi" w:hAnsiTheme="minorHAnsi" w:cs="Arial"/>
          <w:b/>
          <w:color w:val="000000" w:themeColor="text1"/>
          <w:sz w:val="28"/>
          <w:szCs w:val="24"/>
          <w:shd w:val="clear" w:color="auto" w:fill="FFFFFF"/>
        </w:rPr>
      </w:pPr>
    </w:p>
    <w:sectPr w:rsidR="001B367E" w:rsidRPr="00BA36E7" w:rsidSect="00886CD8">
      <w:headerReference w:type="default" r:id="rId36"/>
      <w:footerReference w:type="first" r:id="rId37"/>
      <w:pgSz w:w="11906" w:h="16838" w:code="9"/>
      <w:pgMar w:top="1134" w:right="1134" w:bottom="1134" w:left="1134" w:header="284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4F" w:rsidRDefault="00C84E4F" w:rsidP="00673984">
      <w:pPr>
        <w:spacing w:after="0" w:line="240" w:lineRule="auto"/>
      </w:pPr>
      <w:r>
        <w:separator/>
      </w:r>
    </w:p>
  </w:endnote>
  <w:endnote w:type="continuationSeparator" w:id="0">
    <w:p w:rsidR="00C84E4F" w:rsidRDefault="00C84E4F" w:rsidP="00673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C5D" w:rsidRDefault="006E5C5D" w:rsidP="00982696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4F" w:rsidRDefault="00C84E4F" w:rsidP="00673984">
      <w:pPr>
        <w:spacing w:after="0" w:line="240" w:lineRule="auto"/>
      </w:pPr>
      <w:r>
        <w:separator/>
      </w:r>
    </w:p>
  </w:footnote>
  <w:footnote w:type="continuationSeparator" w:id="0">
    <w:p w:rsidR="00C84E4F" w:rsidRDefault="00C84E4F" w:rsidP="00673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C5D" w:rsidRDefault="006E5C5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2188"/>
    <w:multiLevelType w:val="multilevel"/>
    <w:tmpl w:val="8F9E38B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3A5"/>
    <w:multiLevelType w:val="hybridMultilevel"/>
    <w:tmpl w:val="46D4C6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B083F"/>
    <w:multiLevelType w:val="hybridMultilevel"/>
    <w:tmpl w:val="02725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C192C"/>
    <w:multiLevelType w:val="multilevel"/>
    <w:tmpl w:val="C7D61A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4" w15:restartNumberingAfterBreak="0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3D5DC2"/>
    <w:multiLevelType w:val="hybridMultilevel"/>
    <w:tmpl w:val="9D60F920"/>
    <w:lvl w:ilvl="0" w:tplc="C4242AF0">
      <w:start w:val="3"/>
      <w:numFmt w:val="bullet"/>
      <w:lvlText w:val="-"/>
      <w:lvlJc w:val="left"/>
      <w:pPr>
        <w:ind w:left="405" w:hanging="360"/>
      </w:pPr>
      <w:rPr>
        <w:rFonts w:ascii="Calibri" w:eastAsia="Calibr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196267F9"/>
    <w:multiLevelType w:val="hybridMultilevel"/>
    <w:tmpl w:val="020A9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E2C4A"/>
    <w:multiLevelType w:val="hybridMultilevel"/>
    <w:tmpl w:val="ECDA0340"/>
    <w:lvl w:ilvl="0" w:tplc="FD6EF5F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071384"/>
    <w:multiLevelType w:val="hybridMultilevel"/>
    <w:tmpl w:val="E28A63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FC73EED"/>
    <w:multiLevelType w:val="hybridMultilevel"/>
    <w:tmpl w:val="BC4A0E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465AA"/>
    <w:multiLevelType w:val="hybridMultilevel"/>
    <w:tmpl w:val="D99851FE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1" w15:restartNumberingAfterBreak="0">
    <w:nsid w:val="273C71D9"/>
    <w:multiLevelType w:val="hybridMultilevel"/>
    <w:tmpl w:val="88084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C2D0D"/>
    <w:multiLevelType w:val="hybridMultilevel"/>
    <w:tmpl w:val="8F9E38B2"/>
    <w:lvl w:ilvl="0" w:tplc="4E24384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78E466A4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86145C"/>
    <w:multiLevelType w:val="hybridMultilevel"/>
    <w:tmpl w:val="ED14B798"/>
    <w:lvl w:ilvl="0" w:tplc="F670EA54">
      <w:start w:val="1"/>
      <w:numFmt w:val="decimal"/>
      <w:lvlText w:val="%1."/>
      <w:lvlJc w:val="left"/>
      <w:pPr>
        <w:ind w:left="106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F241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365750"/>
    <w:multiLevelType w:val="hybridMultilevel"/>
    <w:tmpl w:val="E6E0D668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4BE26EEF"/>
    <w:multiLevelType w:val="hybridMultilevel"/>
    <w:tmpl w:val="5C3A99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27D56E2"/>
    <w:multiLevelType w:val="hybridMultilevel"/>
    <w:tmpl w:val="3B743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86A73"/>
    <w:multiLevelType w:val="hybridMultilevel"/>
    <w:tmpl w:val="2F2CF6E4"/>
    <w:lvl w:ilvl="0" w:tplc="EE9EB7B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9492F"/>
    <w:multiLevelType w:val="hybridMultilevel"/>
    <w:tmpl w:val="AFA4A9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E30494"/>
    <w:multiLevelType w:val="hybridMultilevel"/>
    <w:tmpl w:val="E6C4997C"/>
    <w:lvl w:ilvl="0" w:tplc="589CE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45E11"/>
    <w:multiLevelType w:val="hybridMultilevel"/>
    <w:tmpl w:val="D9260A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2DB2A55"/>
    <w:multiLevelType w:val="hybridMultilevel"/>
    <w:tmpl w:val="817A8C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CF6D41"/>
    <w:multiLevelType w:val="hybridMultilevel"/>
    <w:tmpl w:val="4C3C03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B8B149C"/>
    <w:multiLevelType w:val="hybridMultilevel"/>
    <w:tmpl w:val="2A22E29C"/>
    <w:lvl w:ilvl="0" w:tplc="A042AB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D7A2EE5"/>
    <w:multiLevelType w:val="hybridMultilevel"/>
    <w:tmpl w:val="6DC0C796"/>
    <w:lvl w:ilvl="0" w:tplc="666A612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F73822"/>
    <w:multiLevelType w:val="hybridMultilevel"/>
    <w:tmpl w:val="F5EC1136"/>
    <w:lvl w:ilvl="0" w:tplc="81D6537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36A495D4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E3212"/>
    <w:multiLevelType w:val="multilevel"/>
    <w:tmpl w:val="F79A581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E1A57"/>
    <w:multiLevelType w:val="hybridMultilevel"/>
    <w:tmpl w:val="2172667E"/>
    <w:lvl w:ilvl="0" w:tplc="36A495D4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484874"/>
    <w:multiLevelType w:val="hybridMultilevel"/>
    <w:tmpl w:val="9B882A4A"/>
    <w:lvl w:ilvl="0" w:tplc="9F6470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90E1C"/>
    <w:multiLevelType w:val="multilevel"/>
    <w:tmpl w:val="DD42C84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="Calibri" w:hAnsiTheme="minorHAnsi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4"/>
  </w:num>
  <w:num w:numId="3">
    <w:abstractNumId w:val="2"/>
  </w:num>
  <w:num w:numId="4">
    <w:abstractNumId w:val="7"/>
  </w:num>
  <w:num w:numId="5">
    <w:abstractNumId w:val="17"/>
  </w:num>
  <w:num w:numId="6">
    <w:abstractNumId w:val="26"/>
  </w:num>
  <w:num w:numId="7">
    <w:abstractNumId w:val="1"/>
  </w:num>
  <w:num w:numId="8">
    <w:abstractNumId w:val="9"/>
  </w:num>
  <w:num w:numId="9">
    <w:abstractNumId w:val="18"/>
  </w:num>
  <w:num w:numId="10">
    <w:abstractNumId w:val="14"/>
  </w:num>
  <w:num w:numId="11">
    <w:abstractNumId w:val="3"/>
  </w:num>
  <w:num w:numId="12">
    <w:abstractNumId w:val="11"/>
  </w:num>
  <w:num w:numId="13">
    <w:abstractNumId w:val="22"/>
  </w:num>
  <w:num w:numId="14">
    <w:abstractNumId w:val="20"/>
  </w:num>
  <w:num w:numId="15">
    <w:abstractNumId w:val="30"/>
  </w:num>
  <w:num w:numId="16">
    <w:abstractNumId w:val="13"/>
  </w:num>
  <w:num w:numId="17">
    <w:abstractNumId w:val="24"/>
  </w:num>
  <w:num w:numId="18">
    <w:abstractNumId w:val="23"/>
  </w:num>
  <w:num w:numId="19">
    <w:abstractNumId w:val="8"/>
  </w:num>
  <w:num w:numId="20">
    <w:abstractNumId w:val="16"/>
  </w:num>
  <w:num w:numId="21">
    <w:abstractNumId w:val="15"/>
  </w:num>
  <w:num w:numId="22">
    <w:abstractNumId w:val="21"/>
  </w:num>
  <w:num w:numId="23">
    <w:abstractNumId w:val="31"/>
  </w:num>
  <w:num w:numId="24">
    <w:abstractNumId w:val="28"/>
  </w:num>
  <w:num w:numId="25">
    <w:abstractNumId w:val="25"/>
  </w:num>
  <w:num w:numId="26">
    <w:abstractNumId w:val="12"/>
  </w:num>
  <w:num w:numId="27">
    <w:abstractNumId w:val="0"/>
  </w:num>
  <w:num w:numId="28">
    <w:abstractNumId w:val="29"/>
  </w:num>
  <w:num w:numId="29">
    <w:abstractNumId w:val="10"/>
  </w:num>
  <w:num w:numId="30">
    <w:abstractNumId w:val="19"/>
  </w:num>
  <w:num w:numId="31">
    <w:abstractNumId w:val="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F56"/>
    <w:rsid w:val="000000B0"/>
    <w:rsid w:val="000121CD"/>
    <w:rsid w:val="000126E7"/>
    <w:rsid w:val="00013D36"/>
    <w:rsid w:val="00014012"/>
    <w:rsid w:val="00014026"/>
    <w:rsid w:val="00015321"/>
    <w:rsid w:val="00022D6C"/>
    <w:rsid w:val="00024F3A"/>
    <w:rsid w:val="00026081"/>
    <w:rsid w:val="00026E32"/>
    <w:rsid w:val="0003143A"/>
    <w:rsid w:val="00032B85"/>
    <w:rsid w:val="00033DB1"/>
    <w:rsid w:val="000476D6"/>
    <w:rsid w:val="000522E1"/>
    <w:rsid w:val="000545FF"/>
    <w:rsid w:val="0005638B"/>
    <w:rsid w:val="00057172"/>
    <w:rsid w:val="00062892"/>
    <w:rsid w:val="000633A9"/>
    <w:rsid w:val="000640EB"/>
    <w:rsid w:val="00070E51"/>
    <w:rsid w:val="000722A3"/>
    <w:rsid w:val="000736A2"/>
    <w:rsid w:val="000744B4"/>
    <w:rsid w:val="000751A9"/>
    <w:rsid w:val="000758E6"/>
    <w:rsid w:val="00076F79"/>
    <w:rsid w:val="0008388B"/>
    <w:rsid w:val="0008467A"/>
    <w:rsid w:val="0008622D"/>
    <w:rsid w:val="000864C7"/>
    <w:rsid w:val="00086A0F"/>
    <w:rsid w:val="00086A94"/>
    <w:rsid w:val="00091C9B"/>
    <w:rsid w:val="00094AB7"/>
    <w:rsid w:val="000962F2"/>
    <w:rsid w:val="000A06FA"/>
    <w:rsid w:val="000A22D7"/>
    <w:rsid w:val="000A25F6"/>
    <w:rsid w:val="000A3BF9"/>
    <w:rsid w:val="000A6A20"/>
    <w:rsid w:val="000B3040"/>
    <w:rsid w:val="000B3B00"/>
    <w:rsid w:val="000B421E"/>
    <w:rsid w:val="000B51D8"/>
    <w:rsid w:val="000B7441"/>
    <w:rsid w:val="000B7DD6"/>
    <w:rsid w:val="000C180C"/>
    <w:rsid w:val="000C295F"/>
    <w:rsid w:val="000C574E"/>
    <w:rsid w:val="000C665A"/>
    <w:rsid w:val="000C6C3C"/>
    <w:rsid w:val="000D7519"/>
    <w:rsid w:val="000E179F"/>
    <w:rsid w:val="000E17E5"/>
    <w:rsid w:val="000E4706"/>
    <w:rsid w:val="000E62C7"/>
    <w:rsid w:val="000F67F1"/>
    <w:rsid w:val="001075B7"/>
    <w:rsid w:val="00107CCD"/>
    <w:rsid w:val="00110187"/>
    <w:rsid w:val="00112260"/>
    <w:rsid w:val="0011332D"/>
    <w:rsid w:val="00115E11"/>
    <w:rsid w:val="001167D4"/>
    <w:rsid w:val="00121F8E"/>
    <w:rsid w:val="00123C2B"/>
    <w:rsid w:val="001248F9"/>
    <w:rsid w:val="0012503E"/>
    <w:rsid w:val="00127875"/>
    <w:rsid w:val="00134DEF"/>
    <w:rsid w:val="00140C94"/>
    <w:rsid w:val="00141918"/>
    <w:rsid w:val="00143907"/>
    <w:rsid w:val="00145465"/>
    <w:rsid w:val="00145DBF"/>
    <w:rsid w:val="00152390"/>
    <w:rsid w:val="00153DB9"/>
    <w:rsid w:val="001551A3"/>
    <w:rsid w:val="00155230"/>
    <w:rsid w:val="001612C3"/>
    <w:rsid w:val="00162BEA"/>
    <w:rsid w:val="00162FE1"/>
    <w:rsid w:val="00163382"/>
    <w:rsid w:val="00167BA7"/>
    <w:rsid w:val="00167F6C"/>
    <w:rsid w:val="001706A5"/>
    <w:rsid w:val="0018395D"/>
    <w:rsid w:val="0018490D"/>
    <w:rsid w:val="001863C3"/>
    <w:rsid w:val="00186A28"/>
    <w:rsid w:val="00190E56"/>
    <w:rsid w:val="00195482"/>
    <w:rsid w:val="00197C90"/>
    <w:rsid w:val="001A2532"/>
    <w:rsid w:val="001A4554"/>
    <w:rsid w:val="001A5A7A"/>
    <w:rsid w:val="001A5ABA"/>
    <w:rsid w:val="001A6ADD"/>
    <w:rsid w:val="001A7512"/>
    <w:rsid w:val="001A7875"/>
    <w:rsid w:val="001B2351"/>
    <w:rsid w:val="001B23FB"/>
    <w:rsid w:val="001B367E"/>
    <w:rsid w:val="001B37B1"/>
    <w:rsid w:val="001B44AB"/>
    <w:rsid w:val="001C1AA8"/>
    <w:rsid w:val="001C4D93"/>
    <w:rsid w:val="001C7CF6"/>
    <w:rsid w:val="001D1828"/>
    <w:rsid w:val="001D4DD6"/>
    <w:rsid w:val="001D5D7B"/>
    <w:rsid w:val="001E1612"/>
    <w:rsid w:val="001E506E"/>
    <w:rsid w:val="001F0A64"/>
    <w:rsid w:val="001F16BA"/>
    <w:rsid w:val="001F1869"/>
    <w:rsid w:val="001F79AC"/>
    <w:rsid w:val="00201473"/>
    <w:rsid w:val="00201938"/>
    <w:rsid w:val="00201DCA"/>
    <w:rsid w:val="002032A3"/>
    <w:rsid w:val="00203AA0"/>
    <w:rsid w:val="00207B43"/>
    <w:rsid w:val="00216C6C"/>
    <w:rsid w:val="00216E6A"/>
    <w:rsid w:val="00227F2C"/>
    <w:rsid w:val="00234BBC"/>
    <w:rsid w:val="00235D0A"/>
    <w:rsid w:val="00236FA8"/>
    <w:rsid w:val="002370AB"/>
    <w:rsid w:val="00237D0A"/>
    <w:rsid w:val="00243AF0"/>
    <w:rsid w:val="00246F5A"/>
    <w:rsid w:val="002501BF"/>
    <w:rsid w:val="00251088"/>
    <w:rsid w:val="002521B2"/>
    <w:rsid w:val="002532BF"/>
    <w:rsid w:val="00255A92"/>
    <w:rsid w:val="0026075A"/>
    <w:rsid w:val="00263F5A"/>
    <w:rsid w:val="00267F4B"/>
    <w:rsid w:val="002815E7"/>
    <w:rsid w:val="002847CD"/>
    <w:rsid w:val="002866A1"/>
    <w:rsid w:val="00291ECD"/>
    <w:rsid w:val="0029227A"/>
    <w:rsid w:val="00294190"/>
    <w:rsid w:val="0029509F"/>
    <w:rsid w:val="002A2FE0"/>
    <w:rsid w:val="002A63BD"/>
    <w:rsid w:val="002B214F"/>
    <w:rsid w:val="002C0080"/>
    <w:rsid w:val="002C0E31"/>
    <w:rsid w:val="002C3B18"/>
    <w:rsid w:val="002C57C8"/>
    <w:rsid w:val="002C6A7F"/>
    <w:rsid w:val="002D34C9"/>
    <w:rsid w:val="002D69F0"/>
    <w:rsid w:val="002E112D"/>
    <w:rsid w:val="002E113A"/>
    <w:rsid w:val="002E130F"/>
    <w:rsid w:val="002E52FE"/>
    <w:rsid w:val="002E6E5A"/>
    <w:rsid w:val="002F11C8"/>
    <w:rsid w:val="002F1D1D"/>
    <w:rsid w:val="002F5221"/>
    <w:rsid w:val="002F6C23"/>
    <w:rsid w:val="00302FE8"/>
    <w:rsid w:val="00306159"/>
    <w:rsid w:val="00317CA0"/>
    <w:rsid w:val="003226E9"/>
    <w:rsid w:val="00323AEB"/>
    <w:rsid w:val="0032450E"/>
    <w:rsid w:val="00325871"/>
    <w:rsid w:val="00332B70"/>
    <w:rsid w:val="003371C8"/>
    <w:rsid w:val="0034194D"/>
    <w:rsid w:val="00345E35"/>
    <w:rsid w:val="00347B0B"/>
    <w:rsid w:val="00356D9B"/>
    <w:rsid w:val="00360F00"/>
    <w:rsid w:val="00363429"/>
    <w:rsid w:val="00374889"/>
    <w:rsid w:val="00374D22"/>
    <w:rsid w:val="00393C6A"/>
    <w:rsid w:val="003974B8"/>
    <w:rsid w:val="003A1F9E"/>
    <w:rsid w:val="003A3749"/>
    <w:rsid w:val="003A5AF4"/>
    <w:rsid w:val="003A7E39"/>
    <w:rsid w:val="003B0A0B"/>
    <w:rsid w:val="003B0E43"/>
    <w:rsid w:val="003B2F56"/>
    <w:rsid w:val="003B5EFE"/>
    <w:rsid w:val="003C04F2"/>
    <w:rsid w:val="003C1B32"/>
    <w:rsid w:val="003D0519"/>
    <w:rsid w:val="003D0C6A"/>
    <w:rsid w:val="003D4B89"/>
    <w:rsid w:val="003D630C"/>
    <w:rsid w:val="003D6D12"/>
    <w:rsid w:val="003E5046"/>
    <w:rsid w:val="003E6939"/>
    <w:rsid w:val="003E7775"/>
    <w:rsid w:val="003E7FEA"/>
    <w:rsid w:val="003F0F39"/>
    <w:rsid w:val="003F1073"/>
    <w:rsid w:val="003F1E0A"/>
    <w:rsid w:val="003F6714"/>
    <w:rsid w:val="003F74BE"/>
    <w:rsid w:val="00402E0D"/>
    <w:rsid w:val="0040464D"/>
    <w:rsid w:val="00415540"/>
    <w:rsid w:val="00415ED8"/>
    <w:rsid w:val="00416FE6"/>
    <w:rsid w:val="00421DB5"/>
    <w:rsid w:val="00423F32"/>
    <w:rsid w:val="00424547"/>
    <w:rsid w:val="00425340"/>
    <w:rsid w:val="00425F1D"/>
    <w:rsid w:val="00435898"/>
    <w:rsid w:val="00435BC7"/>
    <w:rsid w:val="00435E2C"/>
    <w:rsid w:val="00440958"/>
    <w:rsid w:val="00440B60"/>
    <w:rsid w:val="00442C13"/>
    <w:rsid w:val="00445092"/>
    <w:rsid w:val="004452DE"/>
    <w:rsid w:val="004458A0"/>
    <w:rsid w:val="00450143"/>
    <w:rsid w:val="004504D7"/>
    <w:rsid w:val="004528B2"/>
    <w:rsid w:val="00454821"/>
    <w:rsid w:val="00462953"/>
    <w:rsid w:val="00467183"/>
    <w:rsid w:val="00467BD0"/>
    <w:rsid w:val="004721A8"/>
    <w:rsid w:val="004861E3"/>
    <w:rsid w:val="00486DDF"/>
    <w:rsid w:val="0049268D"/>
    <w:rsid w:val="00492E08"/>
    <w:rsid w:val="00493FA8"/>
    <w:rsid w:val="004969BF"/>
    <w:rsid w:val="004A3C0F"/>
    <w:rsid w:val="004A6FC2"/>
    <w:rsid w:val="004A75D4"/>
    <w:rsid w:val="004B0EFC"/>
    <w:rsid w:val="004B3253"/>
    <w:rsid w:val="004C2479"/>
    <w:rsid w:val="004C355E"/>
    <w:rsid w:val="004C3C08"/>
    <w:rsid w:val="004C4A17"/>
    <w:rsid w:val="004C4BE9"/>
    <w:rsid w:val="004C5087"/>
    <w:rsid w:val="004C64BC"/>
    <w:rsid w:val="004D09B6"/>
    <w:rsid w:val="004D35A7"/>
    <w:rsid w:val="004D6C97"/>
    <w:rsid w:val="004E0FAD"/>
    <w:rsid w:val="004E2A13"/>
    <w:rsid w:val="004E3AE4"/>
    <w:rsid w:val="004F200E"/>
    <w:rsid w:val="004F6157"/>
    <w:rsid w:val="00500FA8"/>
    <w:rsid w:val="00501414"/>
    <w:rsid w:val="005030CF"/>
    <w:rsid w:val="005142E9"/>
    <w:rsid w:val="0051667A"/>
    <w:rsid w:val="005205BF"/>
    <w:rsid w:val="00523D04"/>
    <w:rsid w:val="00530DC0"/>
    <w:rsid w:val="00544BA6"/>
    <w:rsid w:val="00545396"/>
    <w:rsid w:val="00545468"/>
    <w:rsid w:val="00545EB0"/>
    <w:rsid w:val="00546BEE"/>
    <w:rsid w:val="00547E3A"/>
    <w:rsid w:val="00553430"/>
    <w:rsid w:val="0055361B"/>
    <w:rsid w:val="00554569"/>
    <w:rsid w:val="00554E1F"/>
    <w:rsid w:val="00556AE2"/>
    <w:rsid w:val="005616DE"/>
    <w:rsid w:val="00574AD1"/>
    <w:rsid w:val="00575228"/>
    <w:rsid w:val="00580B1F"/>
    <w:rsid w:val="0058258F"/>
    <w:rsid w:val="00587377"/>
    <w:rsid w:val="00592CCB"/>
    <w:rsid w:val="00596E6C"/>
    <w:rsid w:val="005972FD"/>
    <w:rsid w:val="005A6067"/>
    <w:rsid w:val="005A66CB"/>
    <w:rsid w:val="005A6975"/>
    <w:rsid w:val="005A7950"/>
    <w:rsid w:val="005B5D7A"/>
    <w:rsid w:val="005B6355"/>
    <w:rsid w:val="005C799E"/>
    <w:rsid w:val="005C7AFE"/>
    <w:rsid w:val="005D1B1A"/>
    <w:rsid w:val="005D2A74"/>
    <w:rsid w:val="005D6509"/>
    <w:rsid w:val="005E1B49"/>
    <w:rsid w:val="005E7B67"/>
    <w:rsid w:val="005F08E8"/>
    <w:rsid w:val="005F1BED"/>
    <w:rsid w:val="005F2DEF"/>
    <w:rsid w:val="005F319A"/>
    <w:rsid w:val="005F39CD"/>
    <w:rsid w:val="005F583C"/>
    <w:rsid w:val="00603810"/>
    <w:rsid w:val="0060483C"/>
    <w:rsid w:val="006061FA"/>
    <w:rsid w:val="006077AF"/>
    <w:rsid w:val="00612177"/>
    <w:rsid w:val="00613AE7"/>
    <w:rsid w:val="00616B8F"/>
    <w:rsid w:val="00621CD3"/>
    <w:rsid w:val="006257F6"/>
    <w:rsid w:val="006328D5"/>
    <w:rsid w:val="00636D1D"/>
    <w:rsid w:val="00640B35"/>
    <w:rsid w:val="00641C25"/>
    <w:rsid w:val="00645C0D"/>
    <w:rsid w:val="00650857"/>
    <w:rsid w:val="00655984"/>
    <w:rsid w:val="00661366"/>
    <w:rsid w:val="00665110"/>
    <w:rsid w:val="00666BC7"/>
    <w:rsid w:val="00673984"/>
    <w:rsid w:val="00675E7E"/>
    <w:rsid w:val="006776FC"/>
    <w:rsid w:val="00677D41"/>
    <w:rsid w:val="00680B3F"/>
    <w:rsid w:val="00682F3B"/>
    <w:rsid w:val="00683DAA"/>
    <w:rsid w:val="00685027"/>
    <w:rsid w:val="00686ADB"/>
    <w:rsid w:val="00690572"/>
    <w:rsid w:val="006905E8"/>
    <w:rsid w:val="00692F1B"/>
    <w:rsid w:val="0069356A"/>
    <w:rsid w:val="00694582"/>
    <w:rsid w:val="00694E2F"/>
    <w:rsid w:val="0069745E"/>
    <w:rsid w:val="006A2094"/>
    <w:rsid w:val="006A628B"/>
    <w:rsid w:val="006A75D4"/>
    <w:rsid w:val="006A773A"/>
    <w:rsid w:val="006A7CAF"/>
    <w:rsid w:val="006B0116"/>
    <w:rsid w:val="006B02FA"/>
    <w:rsid w:val="006B14C1"/>
    <w:rsid w:val="006B54B9"/>
    <w:rsid w:val="006C000F"/>
    <w:rsid w:val="006C553B"/>
    <w:rsid w:val="006C75E8"/>
    <w:rsid w:val="006C7F8E"/>
    <w:rsid w:val="006D23E6"/>
    <w:rsid w:val="006E5C5D"/>
    <w:rsid w:val="006E6E35"/>
    <w:rsid w:val="006E6FF8"/>
    <w:rsid w:val="006F08ED"/>
    <w:rsid w:val="006F4D59"/>
    <w:rsid w:val="006F5558"/>
    <w:rsid w:val="006F5D5F"/>
    <w:rsid w:val="006F5DA5"/>
    <w:rsid w:val="006F5DFC"/>
    <w:rsid w:val="006F69E7"/>
    <w:rsid w:val="00703284"/>
    <w:rsid w:val="00705C28"/>
    <w:rsid w:val="007069FC"/>
    <w:rsid w:val="00707A70"/>
    <w:rsid w:val="00721199"/>
    <w:rsid w:val="007268ED"/>
    <w:rsid w:val="007302EA"/>
    <w:rsid w:val="007333F1"/>
    <w:rsid w:val="00733A86"/>
    <w:rsid w:val="007359E3"/>
    <w:rsid w:val="00740374"/>
    <w:rsid w:val="00741AA0"/>
    <w:rsid w:val="0074253D"/>
    <w:rsid w:val="00743FA9"/>
    <w:rsid w:val="00746928"/>
    <w:rsid w:val="00750CB0"/>
    <w:rsid w:val="007513FA"/>
    <w:rsid w:val="00756417"/>
    <w:rsid w:val="00756A6F"/>
    <w:rsid w:val="007612BA"/>
    <w:rsid w:val="0076240C"/>
    <w:rsid w:val="00763E8A"/>
    <w:rsid w:val="007640D1"/>
    <w:rsid w:val="007642F2"/>
    <w:rsid w:val="00766BBD"/>
    <w:rsid w:val="00766DD2"/>
    <w:rsid w:val="00770272"/>
    <w:rsid w:val="007704F2"/>
    <w:rsid w:val="007751B0"/>
    <w:rsid w:val="00777103"/>
    <w:rsid w:val="00777FFD"/>
    <w:rsid w:val="00781CD6"/>
    <w:rsid w:val="007825A4"/>
    <w:rsid w:val="00783BB4"/>
    <w:rsid w:val="00790213"/>
    <w:rsid w:val="00792E0F"/>
    <w:rsid w:val="00792EED"/>
    <w:rsid w:val="00793FEA"/>
    <w:rsid w:val="007948A3"/>
    <w:rsid w:val="00794EB3"/>
    <w:rsid w:val="00795476"/>
    <w:rsid w:val="00797AB2"/>
    <w:rsid w:val="007A2743"/>
    <w:rsid w:val="007A28F2"/>
    <w:rsid w:val="007A720E"/>
    <w:rsid w:val="007B0FD8"/>
    <w:rsid w:val="007B1BF3"/>
    <w:rsid w:val="007C009E"/>
    <w:rsid w:val="007C3807"/>
    <w:rsid w:val="007C5932"/>
    <w:rsid w:val="007D37D0"/>
    <w:rsid w:val="007D64F0"/>
    <w:rsid w:val="007E0A69"/>
    <w:rsid w:val="007E29CE"/>
    <w:rsid w:val="007E4293"/>
    <w:rsid w:val="007F3496"/>
    <w:rsid w:val="007F4776"/>
    <w:rsid w:val="007F70DC"/>
    <w:rsid w:val="007F76D2"/>
    <w:rsid w:val="00800C77"/>
    <w:rsid w:val="00800FAE"/>
    <w:rsid w:val="00801FB4"/>
    <w:rsid w:val="00803C89"/>
    <w:rsid w:val="008058A2"/>
    <w:rsid w:val="00811576"/>
    <w:rsid w:val="00813D7F"/>
    <w:rsid w:val="00815D32"/>
    <w:rsid w:val="00815D54"/>
    <w:rsid w:val="00815F94"/>
    <w:rsid w:val="00821378"/>
    <w:rsid w:val="0082759B"/>
    <w:rsid w:val="00832CCD"/>
    <w:rsid w:val="00833B92"/>
    <w:rsid w:val="00842141"/>
    <w:rsid w:val="0084518F"/>
    <w:rsid w:val="00851115"/>
    <w:rsid w:val="0085231E"/>
    <w:rsid w:val="00853B2C"/>
    <w:rsid w:val="00860A5D"/>
    <w:rsid w:val="0086349D"/>
    <w:rsid w:val="008639FC"/>
    <w:rsid w:val="0086632F"/>
    <w:rsid w:val="00867030"/>
    <w:rsid w:val="0086707A"/>
    <w:rsid w:val="0087190A"/>
    <w:rsid w:val="00871FF1"/>
    <w:rsid w:val="00874823"/>
    <w:rsid w:val="008774BF"/>
    <w:rsid w:val="00881E64"/>
    <w:rsid w:val="00882240"/>
    <w:rsid w:val="008869A8"/>
    <w:rsid w:val="00886CD8"/>
    <w:rsid w:val="008924E1"/>
    <w:rsid w:val="008A026A"/>
    <w:rsid w:val="008A0B3D"/>
    <w:rsid w:val="008B2D85"/>
    <w:rsid w:val="008B5A7E"/>
    <w:rsid w:val="008B7152"/>
    <w:rsid w:val="008C1B67"/>
    <w:rsid w:val="008C23A5"/>
    <w:rsid w:val="008C40B4"/>
    <w:rsid w:val="008E1A39"/>
    <w:rsid w:val="008E24C2"/>
    <w:rsid w:val="008E2C12"/>
    <w:rsid w:val="008E486C"/>
    <w:rsid w:val="008E6897"/>
    <w:rsid w:val="008F097B"/>
    <w:rsid w:val="008F1249"/>
    <w:rsid w:val="008F248C"/>
    <w:rsid w:val="008F342C"/>
    <w:rsid w:val="008F3571"/>
    <w:rsid w:val="008F4B81"/>
    <w:rsid w:val="008F586D"/>
    <w:rsid w:val="008F72A1"/>
    <w:rsid w:val="008F7DA7"/>
    <w:rsid w:val="009010BA"/>
    <w:rsid w:val="0090629F"/>
    <w:rsid w:val="00907347"/>
    <w:rsid w:val="0091025A"/>
    <w:rsid w:val="0091141E"/>
    <w:rsid w:val="00914486"/>
    <w:rsid w:val="00917E1D"/>
    <w:rsid w:val="0092226D"/>
    <w:rsid w:val="009222E5"/>
    <w:rsid w:val="00922FD7"/>
    <w:rsid w:val="00924344"/>
    <w:rsid w:val="00930098"/>
    <w:rsid w:val="00930F55"/>
    <w:rsid w:val="00936CE1"/>
    <w:rsid w:val="00946385"/>
    <w:rsid w:val="00950065"/>
    <w:rsid w:val="009514AA"/>
    <w:rsid w:val="009520B2"/>
    <w:rsid w:val="00955E6A"/>
    <w:rsid w:val="009567AA"/>
    <w:rsid w:val="00956FA8"/>
    <w:rsid w:val="00977CEB"/>
    <w:rsid w:val="00982696"/>
    <w:rsid w:val="0098342C"/>
    <w:rsid w:val="00987BA8"/>
    <w:rsid w:val="00992AED"/>
    <w:rsid w:val="009941DF"/>
    <w:rsid w:val="0099558C"/>
    <w:rsid w:val="00995D1E"/>
    <w:rsid w:val="009A1D20"/>
    <w:rsid w:val="009A3C8F"/>
    <w:rsid w:val="009A63F1"/>
    <w:rsid w:val="009A71EE"/>
    <w:rsid w:val="009B051A"/>
    <w:rsid w:val="009B560D"/>
    <w:rsid w:val="009B780D"/>
    <w:rsid w:val="009C0E8F"/>
    <w:rsid w:val="009C44F3"/>
    <w:rsid w:val="009C5731"/>
    <w:rsid w:val="009C61F7"/>
    <w:rsid w:val="009D1D8D"/>
    <w:rsid w:val="009D317D"/>
    <w:rsid w:val="009D321D"/>
    <w:rsid w:val="009D67B7"/>
    <w:rsid w:val="009E11F2"/>
    <w:rsid w:val="009E4774"/>
    <w:rsid w:val="009E7F9E"/>
    <w:rsid w:val="009F20C3"/>
    <w:rsid w:val="009F4DB8"/>
    <w:rsid w:val="009F6F88"/>
    <w:rsid w:val="00A0174C"/>
    <w:rsid w:val="00A01F0A"/>
    <w:rsid w:val="00A02C66"/>
    <w:rsid w:val="00A032A2"/>
    <w:rsid w:val="00A14375"/>
    <w:rsid w:val="00A17639"/>
    <w:rsid w:val="00A20314"/>
    <w:rsid w:val="00A31549"/>
    <w:rsid w:val="00A35232"/>
    <w:rsid w:val="00A434B6"/>
    <w:rsid w:val="00A53583"/>
    <w:rsid w:val="00A5547C"/>
    <w:rsid w:val="00A55502"/>
    <w:rsid w:val="00A56784"/>
    <w:rsid w:val="00A61CE1"/>
    <w:rsid w:val="00A64C72"/>
    <w:rsid w:val="00A67312"/>
    <w:rsid w:val="00A734AA"/>
    <w:rsid w:val="00A74C29"/>
    <w:rsid w:val="00A74D24"/>
    <w:rsid w:val="00A803CF"/>
    <w:rsid w:val="00A80E19"/>
    <w:rsid w:val="00A85E68"/>
    <w:rsid w:val="00A87EB4"/>
    <w:rsid w:val="00A923E0"/>
    <w:rsid w:val="00A92D68"/>
    <w:rsid w:val="00A9458E"/>
    <w:rsid w:val="00A95131"/>
    <w:rsid w:val="00A97FE9"/>
    <w:rsid w:val="00AA015E"/>
    <w:rsid w:val="00AA25F6"/>
    <w:rsid w:val="00AA3013"/>
    <w:rsid w:val="00AA3C75"/>
    <w:rsid w:val="00AA44CE"/>
    <w:rsid w:val="00AA4790"/>
    <w:rsid w:val="00AA528C"/>
    <w:rsid w:val="00AA7F27"/>
    <w:rsid w:val="00AB0822"/>
    <w:rsid w:val="00AB0C12"/>
    <w:rsid w:val="00AB53AE"/>
    <w:rsid w:val="00AB5D1E"/>
    <w:rsid w:val="00AB6E18"/>
    <w:rsid w:val="00AC0470"/>
    <w:rsid w:val="00AD568B"/>
    <w:rsid w:val="00AE305A"/>
    <w:rsid w:val="00AE4221"/>
    <w:rsid w:val="00AF04DC"/>
    <w:rsid w:val="00AF0683"/>
    <w:rsid w:val="00AF2B34"/>
    <w:rsid w:val="00AF5628"/>
    <w:rsid w:val="00B0435B"/>
    <w:rsid w:val="00B04AA4"/>
    <w:rsid w:val="00B0576F"/>
    <w:rsid w:val="00B1138D"/>
    <w:rsid w:val="00B1385B"/>
    <w:rsid w:val="00B14668"/>
    <w:rsid w:val="00B15C79"/>
    <w:rsid w:val="00B25135"/>
    <w:rsid w:val="00B251E9"/>
    <w:rsid w:val="00B25D3B"/>
    <w:rsid w:val="00B2712F"/>
    <w:rsid w:val="00B31274"/>
    <w:rsid w:val="00B31B9B"/>
    <w:rsid w:val="00B3437A"/>
    <w:rsid w:val="00B346ED"/>
    <w:rsid w:val="00B421BB"/>
    <w:rsid w:val="00B458EE"/>
    <w:rsid w:val="00B54EA2"/>
    <w:rsid w:val="00B555D6"/>
    <w:rsid w:val="00B605C1"/>
    <w:rsid w:val="00B63027"/>
    <w:rsid w:val="00B63D62"/>
    <w:rsid w:val="00B64E37"/>
    <w:rsid w:val="00B6668E"/>
    <w:rsid w:val="00B67D2D"/>
    <w:rsid w:val="00B7097C"/>
    <w:rsid w:val="00B7098E"/>
    <w:rsid w:val="00B70CC8"/>
    <w:rsid w:val="00B736CF"/>
    <w:rsid w:val="00B84B80"/>
    <w:rsid w:val="00B85816"/>
    <w:rsid w:val="00B92637"/>
    <w:rsid w:val="00B93C59"/>
    <w:rsid w:val="00B95BDB"/>
    <w:rsid w:val="00B97196"/>
    <w:rsid w:val="00BA13FD"/>
    <w:rsid w:val="00BA36E7"/>
    <w:rsid w:val="00BA3A89"/>
    <w:rsid w:val="00BB594C"/>
    <w:rsid w:val="00BB67CB"/>
    <w:rsid w:val="00BB7478"/>
    <w:rsid w:val="00BC1DD5"/>
    <w:rsid w:val="00BC49B6"/>
    <w:rsid w:val="00BC6CD2"/>
    <w:rsid w:val="00BC7272"/>
    <w:rsid w:val="00BD2193"/>
    <w:rsid w:val="00BD358A"/>
    <w:rsid w:val="00BE5753"/>
    <w:rsid w:val="00BE73AF"/>
    <w:rsid w:val="00BF5D0C"/>
    <w:rsid w:val="00BF76E4"/>
    <w:rsid w:val="00BF772B"/>
    <w:rsid w:val="00C00ECD"/>
    <w:rsid w:val="00C04B94"/>
    <w:rsid w:val="00C04CF2"/>
    <w:rsid w:val="00C07DD2"/>
    <w:rsid w:val="00C23926"/>
    <w:rsid w:val="00C252FE"/>
    <w:rsid w:val="00C2789E"/>
    <w:rsid w:val="00C308BB"/>
    <w:rsid w:val="00C354DE"/>
    <w:rsid w:val="00C4040D"/>
    <w:rsid w:val="00C421B7"/>
    <w:rsid w:val="00C438A5"/>
    <w:rsid w:val="00C5196E"/>
    <w:rsid w:val="00C63A90"/>
    <w:rsid w:val="00C64C01"/>
    <w:rsid w:val="00C710D6"/>
    <w:rsid w:val="00C72296"/>
    <w:rsid w:val="00C72E09"/>
    <w:rsid w:val="00C74E3F"/>
    <w:rsid w:val="00C77D24"/>
    <w:rsid w:val="00C804EA"/>
    <w:rsid w:val="00C82A22"/>
    <w:rsid w:val="00C8384A"/>
    <w:rsid w:val="00C84E4F"/>
    <w:rsid w:val="00C85B63"/>
    <w:rsid w:val="00C8745E"/>
    <w:rsid w:val="00C93100"/>
    <w:rsid w:val="00C934F0"/>
    <w:rsid w:val="00C93657"/>
    <w:rsid w:val="00C93714"/>
    <w:rsid w:val="00CA2220"/>
    <w:rsid w:val="00CA2706"/>
    <w:rsid w:val="00CA3CC9"/>
    <w:rsid w:val="00CB094A"/>
    <w:rsid w:val="00CB1792"/>
    <w:rsid w:val="00CB2258"/>
    <w:rsid w:val="00CB6F13"/>
    <w:rsid w:val="00CC1E13"/>
    <w:rsid w:val="00CC68DC"/>
    <w:rsid w:val="00CD0C88"/>
    <w:rsid w:val="00CD0D72"/>
    <w:rsid w:val="00CD139C"/>
    <w:rsid w:val="00CE0BEB"/>
    <w:rsid w:val="00CE209B"/>
    <w:rsid w:val="00CE6564"/>
    <w:rsid w:val="00D018D0"/>
    <w:rsid w:val="00D06164"/>
    <w:rsid w:val="00D06A8D"/>
    <w:rsid w:val="00D100F7"/>
    <w:rsid w:val="00D168CA"/>
    <w:rsid w:val="00D17237"/>
    <w:rsid w:val="00D17A0E"/>
    <w:rsid w:val="00D21D65"/>
    <w:rsid w:val="00D25CDF"/>
    <w:rsid w:val="00D26505"/>
    <w:rsid w:val="00D27AC6"/>
    <w:rsid w:val="00D32750"/>
    <w:rsid w:val="00D35B5F"/>
    <w:rsid w:val="00D42AC9"/>
    <w:rsid w:val="00D44301"/>
    <w:rsid w:val="00D445B7"/>
    <w:rsid w:val="00D47CA0"/>
    <w:rsid w:val="00D5053B"/>
    <w:rsid w:val="00D5065A"/>
    <w:rsid w:val="00D54577"/>
    <w:rsid w:val="00D61A1F"/>
    <w:rsid w:val="00D62978"/>
    <w:rsid w:val="00D63679"/>
    <w:rsid w:val="00D64A7D"/>
    <w:rsid w:val="00D658B2"/>
    <w:rsid w:val="00D725B0"/>
    <w:rsid w:val="00D72B86"/>
    <w:rsid w:val="00D731D2"/>
    <w:rsid w:val="00D75809"/>
    <w:rsid w:val="00D84351"/>
    <w:rsid w:val="00D84531"/>
    <w:rsid w:val="00D86EE4"/>
    <w:rsid w:val="00D96218"/>
    <w:rsid w:val="00DA04ED"/>
    <w:rsid w:val="00DA3A7A"/>
    <w:rsid w:val="00DB0BD5"/>
    <w:rsid w:val="00DB1B8A"/>
    <w:rsid w:val="00DB31D0"/>
    <w:rsid w:val="00DB320D"/>
    <w:rsid w:val="00DC1E18"/>
    <w:rsid w:val="00DD4882"/>
    <w:rsid w:val="00DE4573"/>
    <w:rsid w:val="00DE7497"/>
    <w:rsid w:val="00DF1397"/>
    <w:rsid w:val="00DF5D58"/>
    <w:rsid w:val="00E02C4D"/>
    <w:rsid w:val="00E077A9"/>
    <w:rsid w:val="00E112A7"/>
    <w:rsid w:val="00E130BD"/>
    <w:rsid w:val="00E1476F"/>
    <w:rsid w:val="00E16292"/>
    <w:rsid w:val="00E20B88"/>
    <w:rsid w:val="00E21DFD"/>
    <w:rsid w:val="00E23202"/>
    <w:rsid w:val="00E24E0D"/>
    <w:rsid w:val="00E26184"/>
    <w:rsid w:val="00E31E5C"/>
    <w:rsid w:val="00E31F00"/>
    <w:rsid w:val="00E32879"/>
    <w:rsid w:val="00E32C91"/>
    <w:rsid w:val="00E34CCA"/>
    <w:rsid w:val="00E34D13"/>
    <w:rsid w:val="00E35892"/>
    <w:rsid w:val="00E4002D"/>
    <w:rsid w:val="00E41312"/>
    <w:rsid w:val="00E42D36"/>
    <w:rsid w:val="00E44E7E"/>
    <w:rsid w:val="00E4618A"/>
    <w:rsid w:val="00E46AC0"/>
    <w:rsid w:val="00E53962"/>
    <w:rsid w:val="00E63EE8"/>
    <w:rsid w:val="00E76671"/>
    <w:rsid w:val="00E77E4A"/>
    <w:rsid w:val="00E77EE2"/>
    <w:rsid w:val="00E87A8A"/>
    <w:rsid w:val="00E90741"/>
    <w:rsid w:val="00E9257C"/>
    <w:rsid w:val="00E937A2"/>
    <w:rsid w:val="00EA099B"/>
    <w:rsid w:val="00EA0F28"/>
    <w:rsid w:val="00EA233F"/>
    <w:rsid w:val="00EA2692"/>
    <w:rsid w:val="00EA29FF"/>
    <w:rsid w:val="00EA501C"/>
    <w:rsid w:val="00EB012A"/>
    <w:rsid w:val="00EB30EF"/>
    <w:rsid w:val="00EB4357"/>
    <w:rsid w:val="00EB5B56"/>
    <w:rsid w:val="00EC063D"/>
    <w:rsid w:val="00EC1815"/>
    <w:rsid w:val="00EC2A97"/>
    <w:rsid w:val="00EC3213"/>
    <w:rsid w:val="00EC3AD3"/>
    <w:rsid w:val="00EC3E84"/>
    <w:rsid w:val="00EC4178"/>
    <w:rsid w:val="00EC4D7D"/>
    <w:rsid w:val="00EC5723"/>
    <w:rsid w:val="00EC68A9"/>
    <w:rsid w:val="00ED05A1"/>
    <w:rsid w:val="00ED1F36"/>
    <w:rsid w:val="00EE0151"/>
    <w:rsid w:val="00EE0854"/>
    <w:rsid w:val="00EE2889"/>
    <w:rsid w:val="00EE36EB"/>
    <w:rsid w:val="00EE780D"/>
    <w:rsid w:val="00EF75E7"/>
    <w:rsid w:val="00F00846"/>
    <w:rsid w:val="00F01BB3"/>
    <w:rsid w:val="00F05BB8"/>
    <w:rsid w:val="00F12F35"/>
    <w:rsid w:val="00F142A0"/>
    <w:rsid w:val="00F164CD"/>
    <w:rsid w:val="00F167BE"/>
    <w:rsid w:val="00F20C05"/>
    <w:rsid w:val="00F22B7C"/>
    <w:rsid w:val="00F25ED6"/>
    <w:rsid w:val="00F313F9"/>
    <w:rsid w:val="00F413D4"/>
    <w:rsid w:val="00F4299B"/>
    <w:rsid w:val="00F450A7"/>
    <w:rsid w:val="00F475C5"/>
    <w:rsid w:val="00F53F43"/>
    <w:rsid w:val="00F558B5"/>
    <w:rsid w:val="00F57FBF"/>
    <w:rsid w:val="00F6084D"/>
    <w:rsid w:val="00F63AF3"/>
    <w:rsid w:val="00F63BBF"/>
    <w:rsid w:val="00F66B89"/>
    <w:rsid w:val="00F7067C"/>
    <w:rsid w:val="00F73371"/>
    <w:rsid w:val="00F7342A"/>
    <w:rsid w:val="00F76EC3"/>
    <w:rsid w:val="00F773F9"/>
    <w:rsid w:val="00F77677"/>
    <w:rsid w:val="00F7780C"/>
    <w:rsid w:val="00F833C8"/>
    <w:rsid w:val="00F87960"/>
    <w:rsid w:val="00F907DE"/>
    <w:rsid w:val="00FB1008"/>
    <w:rsid w:val="00FB26F1"/>
    <w:rsid w:val="00FB4369"/>
    <w:rsid w:val="00FB45B3"/>
    <w:rsid w:val="00FB5245"/>
    <w:rsid w:val="00FB5B62"/>
    <w:rsid w:val="00FC0636"/>
    <w:rsid w:val="00FC6DBB"/>
    <w:rsid w:val="00FD0952"/>
    <w:rsid w:val="00FD11EC"/>
    <w:rsid w:val="00FD2ABD"/>
    <w:rsid w:val="00FD5D36"/>
    <w:rsid w:val="00FD6488"/>
    <w:rsid w:val="00FD6591"/>
    <w:rsid w:val="00FE1716"/>
    <w:rsid w:val="00FF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76210"/>
  <w15:docId w15:val="{5AB51451-BDBF-49F0-A250-CB7369F36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116"/>
    <w:pPr>
      <w:spacing w:after="160" w:line="259" w:lineRule="auto"/>
    </w:pPr>
    <w:rPr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B02FA"/>
    <w:pPr>
      <w:keepNext/>
      <w:keepLines/>
      <w:spacing w:before="240" w:after="0"/>
      <w:jc w:val="center"/>
      <w:outlineLvl w:val="0"/>
    </w:pPr>
    <w:rPr>
      <w:rFonts w:ascii="Calibri Light" w:eastAsia="Times New Roman" w:hAnsi="Calibri Light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B0116"/>
    <w:pPr>
      <w:contextualSpacing/>
      <w:jc w:val="center"/>
      <w:outlineLvl w:val="1"/>
    </w:pPr>
    <w:rPr>
      <w:rFonts w:ascii="Calibri Light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2"/>
    <w:next w:val="a"/>
    <w:link w:val="30"/>
    <w:uiPriority w:val="9"/>
    <w:unhideWhenUsed/>
    <w:qFormat/>
    <w:rsid w:val="006B0116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B02FA"/>
    <w:rPr>
      <w:rFonts w:ascii="Calibri Light" w:eastAsia="Times New Roman" w:hAnsi="Calibri Light"/>
      <w:sz w:val="36"/>
      <w:szCs w:val="32"/>
      <w:lang w:eastAsia="en-US"/>
    </w:rPr>
  </w:style>
  <w:style w:type="table" w:styleId="a3">
    <w:name w:val="Table Grid"/>
    <w:basedOn w:val="a1"/>
    <w:uiPriority w:val="39"/>
    <w:rsid w:val="00574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rsid w:val="00673984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6739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rsid w:val="00673984"/>
    <w:rPr>
      <w:sz w:val="22"/>
      <w:szCs w:val="22"/>
      <w:lang w:eastAsia="en-US"/>
    </w:rPr>
  </w:style>
  <w:style w:type="character" w:customStyle="1" w:styleId="20">
    <w:name w:val="Заголовок 2 Знак"/>
    <w:link w:val="2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B2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3B2F56"/>
    <w:rPr>
      <w:rFonts w:ascii="Tahoma" w:hAnsi="Tahoma" w:cs="Tahoma"/>
      <w:sz w:val="16"/>
      <w:szCs w:val="16"/>
      <w:lang w:eastAsia="en-US"/>
    </w:rPr>
  </w:style>
  <w:style w:type="character" w:customStyle="1" w:styleId="aa">
    <w:name w:val="Малые прописные"/>
    <w:uiPriority w:val="1"/>
    <w:rsid w:val="00886CD8"/>
    <w:rPr>
      <w:smallCaps/>
      <w:sz w:val="32"/>
      <w:szCs w:val="28"/>
    </w:rPr>
  </w:style>
  <w:style w:type="character" w:customStyle="1" w:styleId="ab">
    <w:name w:val="Полужирный"/>
    <w:uiPriority w:val="1"/>
    <w:rsid w:val="00886CD8"/>
    <w:rPr>
      <w:b/>
    </w:rPr>
  </w:style>
  <w:style w:type="character" w:styleId="ac">
    <w:name w:val="annotation reference"/>
    <w:uiPriority w:val="99"/>
    <w:semiHidden/>
    <w:unhideWhenUsed/>
    <w:rsid w:val="001A253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1A2532"/>
    <w:rPr>
      <w:sz w:val="20"/>
      <w:szCs w:val="20"/>
    </w:rPr>
  </w:style>
  <w:style w:type="character" w:customStyle="1" w:styleId="ae">
    <w:name w:val="Текст примечания Знак"/>
    <w:link w:val="ad"/>
    <w:uiPriority w:val="99"/>
    <w:semiHidden/>
    <w:rsid w:val="001A2532"/>
    <w:rPr>
      <w:lang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1A2532"/>
    <w:rPr>
      <w:b/>
      <w:bCs/>
    </w:rPr>
  </w:style>
  <w:style w:type="character" w:customStyle="1" w:styleId="af0">
    <w:name w:val="Тема примечания Знак"/>
    <w:link w:val="af"/>
    <w:uiPriority w:val="99"/>
    <w:semiHidden/>
    <w:rsid w:val="001A2532"/>
    <w:rPr>
      <w:b/>
      <w:bCs/>
      <w:lang w:eastAsia="en-US"/>
    </w:rPr>
  </w:style>
  <w:style w:type="character" w:customStyle="1" w:styleId="30">
    <w:name w:val="Заголовок 3 Знак"/>
    <w:link w:val="3"/>
    <w:uiPriority w:val="9"/>
    <w:rsid w:val="006B0116"/>
    <w:rPr>
      <w:rFonts w:ascii="Calibri Light" w:hAnsi="Calibri Light" w:cs="Arial"/>
      <w:color w:val="252525"/>
      <w:sz w:val="28"/>
      <w:szCs w:val="24"/>
      <w:lang w:eastAsia="en-US"/>
    </w:rPr>
  </w:style>
  <w:style w:type="paragraph" w:styleId="af1">
    <w:name w:val="List Paragraph"/>
    <w:basedOn w:val="a"/>
    <w:uiPriority w:val="34"/>
    <w:qFormat/>
    <w:rsid w:val="007948A3"/>
    <w:pPr>
      <w:ind w:left="720"/>
      <w:contextualSpacing/>
    </w:pPr>
  </w:style>
  <w:style w:type="paragraph" w:styleId="af2">
    <w:name w:val="caption"/>
    <w:basedOn w:val="a"/>
    <w:next w:val="a"/>
    <w:uiPriority w:val="35"/>
    <w:unhideWhenUsed/>
    <w:qFormat/>
    <w:rsid w:val="007948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Subtitle"/>
    <w:basedOn w:val="a"/>
    <w:next w:val="a"/>
    <w:link w:val="af4"/>
    <w:uiPriority w:val="11"/>
    <w:qFormat/>
    <w:rsid w:val="0046718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4">
    <w:name w:val="Подзаголовок Знак"/>
    <w:basedOn w:val="a0"/>
    <w:link w:val="af3"/>
    <w:uiPriority w:val="11"/>
    <w:rsid w:val="0046718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en-US"/>
    </w:rPr>
  </w:style>
  <w:style w:type="paragraph" w:styleId="af5">
    <w:name w:val="Normal (Web)"/>
    <w:basedOn w:val="a"/>
    <w:uiPriority w:val="99"/>
    <w:semiHidden/>
    <w:unhideWhenUsed/>
    <w:rsid w:val="00D26505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9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3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ri%20V.%20Trakimus\OneDrive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66953-DB49-488C-B0C1-7B5F8E70C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1376</TotalTime>
  <Pages>25</Pages>
  <Words>4516</Words>
  <Characters>25746</Characters>
  <Application>Microsoft Office Word</Application>
  <DocSecurity>0</DocSecurity>
  <Lines>214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30202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</dc:creator>
  <cp:lastModifiedBy>Kappa</cp:lastModifiedBy>
  <cp:revision>379</cp:revision>
  <cp:lastPrinted>2017-05-10T16:04:00Z</cp:lastPrinted>
  <dcterms:created xsi:type="dcterms:W3CDTF">2019-03-06T13:26:00Z</dcterms:created>
  <dcterms:modified xsi:type="dcterms:W3CDTF">2019-10-31T19:14:00Z</dcterms:modified>
</cp:coreProperties>
</file>